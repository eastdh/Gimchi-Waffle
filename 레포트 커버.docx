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A98" w:rsidRDefault="00B70A98" w:rsidP="00B70A98">
      <w:pPr>
        <w:pStyle w:val="a6"/>
      </w:pPr>
      <w:r>
        <w:rPr>
          <w:noProof/>
        </w:rPr>
        <w:drawing>
          <wp:inline distT="0" distB="0" distL="0" distR="0" wp14:anchorId="7FC32414" wp14:editId="7C4C1929">
            <wp:extent cx="2454289" cy="556387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289" cy="55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98" w:rsidRDefault="00B70A98" w:rsidP="00B70A98">
      <w:pPr>
        <w:pStyle w:val="a6"/>
        <w:wordWrap/>
        <w:jc w:val="right"/>
      </w:pPr>
    </w:p>
    <w:p w:rsidR="00B70A98" w:rsidRDefault="00B70A98" w:rsidP="00B70A98">
      <w:pPr>
        <w:pStyle w:val="a7"/>
        <w:wordWrap/>
        <w:spacing w:after="140"/>
        <w:jc w:val="center"/>
        <w:rPr>
          <w:rFonts w:ascii="HCI Poppy" w:eastAsia="휴먼명조"/>
          <w:b/>
          <w:bCs/>
          <w:sz w:val="32"/>
        </w:rPr>
      </w:pPr>
      <w:r>
        <w:fldChar w:fldCharType="begin"/>
      </w:r>
      <w:r>
        <w:fldChar w:fldCharType="end"/>
      </w:r>
    </w:p>
    <w:tbl>
      <w:tblPr>
        <w:tblW w:w="844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12"/>
        <w:gridCol w:w="4637"/>
      </w:tblGrid>
      <w:tr w:rsidR="00B70A98" w:rsidTr="00273F3A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273F3A">
            <w:pPr>
              <w:pStyle w:val="a6"/>
              <w:wordWrap/>
              <w:spacing w:line="90" w:lineRule="auto"/>
              <w:jc w:val="center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273F3A">
            <w:pPr>
              <w:pStyle w:val="a6"/>
              <w:spacing w:line="90" w:lineRule="auto"/>
              <w:rPr>
                <w:sz w:val="10"/>
              </w:rPr>
            </w:pPr>
          </w:p>
        </w:tc>
      </w:tr>
      <w:tr w:rsidR="00B70A98" w:rsidTr="00273F3A">
        <w:trPr>
          <w:trHeight w:val="1961"/>
          <w:jc w:val="center"/>
        </w:trPr>
        <w:tc>
          <w:tcPr>
            <w:tcW w:w="844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70A98" w:rsidRDefault="00B70A98" w:rsidP="00273F3A">
            <w:pPr>
              <w:pStyle w:val="a6"/>
              <w:wordWrap/>
              <w:jc w:val="center"/>
              <w:rPr>
                <w:rFonts w:ascii="HY헤드라인M" w:eastAsia="HY헤드라인M"/>
                <w:b/>
                <w:bCs/>
                <w:spacing w:val="-57"/>
                <w:sz w:val="96"/>
              </w:rPr>
            </w:pPr>
            <w:r>
              <w:rPr>
                <w:rFonts w:ascii="HY헤드라인M" w:eastAsia="HY헤드라인M"/>
                <w:b/>
                <w:bCs/>
                <w:spacing w:val="-57"/>
                <w:sz w:val="96"/>
              </w:rPr>
              <w:t>R E P O R T</w:t>
            </w:r>
          </w:p>
        </w:tc>
      </w:tr>
      <w:tr w:rsidR="00B70A98" w:rsidTr="00273F3A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273F3A">
            <w:pPr>
              <w:pStyle w:val="a6"/>
              <w:spacing w:line="180" w:lineRule="auto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273F3A">
            <w:pPr>
              <w:pStyle w:val="a6"/>
              <w:spacing w:line="180" w:lineRule="auto"/>
              <w:rPr>
                <w:sz w:val="10"/>
                <w:u w:val="single"/>
              </w:rPr>
            </w:pPr>
          </w:p>
        </w:tc>
      </w:tr>
    </w:tbl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</w:p>
    <w:p w:rsidR="00940663" w:rsidRPr="00940663" w:rsidRDefault="00B70A98" w:rsidP="00B70A98">
      <w:pPr>
        <w:pStyle w:val="a6"/>
        <w:rPr>
          <w:rFonts w:ascii="HY헤드라인M" w:eastAsia="HY헤드라인M"/>
          <w:color w:val="FF0000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제목</w:t>
      </w:r>
      <w:r>
        <w:rPr>
          <w:rFonts w:ascii="HCI Poppy" w:eastAsia="휴먼명조"/>
          <w:spacing w:val="-16"/>
          <w:sz w:val="32"/>
        </w:rPr>
        <w:t>: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b/>
          <w:bCs/>
          <w:noProof/>
          <w:spacing w:val="-26"/>
          <w:sz w:val="52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0E6E2A84" wp14:editId="3361BDBB">
                <wp:simplePos x="0" y="0"/>
                <wp:positionH relativeFrom="page">
                  <wp:posOffset>1299718</wp:posOffset>
                </wp:positionH>
                <wp:positionV relativeFrom="page">
                  <wp:posOffset>7978140</wp:posOffset>
                </wp:positionV>
                <wp:extent cx="492252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2520" cy="0"/>
                        </a:xfrm>
                        <a:prstGeom prst="line">
                          <a:avLst/>
                        </a:prstGeom>
                        <a:noFill/>
                        <a:ln w="14351" cap="flat">
                          <a:solidFill>
                            <a:srgbClr val="000000"/>
                          </a:solidFill>
                          <a:prstDash val="sysDash"/>
                          <a:miter lim="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B4C3E" id="직선 연결선 2" o:spid="_x0000_s1026" style="position:absolute;left:0;text-align:left;flip:y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102.35pt,628.2pt" to="489.95pt,6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" o:allowincell="f" strokeweight="1.13pt">
                <v:stroke dashstyle="3 1" miterlimit="0" joinstyle="miter"/>
                <w10:wrap anchorx="page" anchory="page"/>
              </v:line>
            </w:pict>
          </mc:Fallback>
        </mc:AlternateContent>
      </w:r>
      <w:r>
        <w:rPr>
          <w:rFonts w:ascii="HCI Poppy" w:eastAsia="휴먼명조"/>
          <w:spacing w:val="-16"/>
          <w:sz w:val="32"/>
        </w:rPr>
        <w:t>과목</w:t>
      </w:r>
      <w:r w:rsidR="007471FF">
        <w:rPr>
          <w:rFonts w:ascii="HCI Poppy" w:eastAsia="휴먼명조"/>
          <w:spacing w:val="-16"/>
          <w:sz w:val="32"/>
        </w:rPr>
        <w:t>: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날짜</w:t>
      </w:r>
      <w:r>
        <w:rPr>
          <w:rFonts w:ascii="HCI Poppy" w:eastAsia="휴먼명조"/>
          <w:spacing w:val="-16"/>
          <w:sz w:val="32"/>
        </w:rPr>
        <w:t>(</w:t>
      </w:r>
      <w:r>
        <w:rPr>
          <w:rFonts w:ascii="HCI Poppy" w:eastAsia="휴먼명조"/>
          <w:spacing w:val="-16"/>
          <w:sz w:val="32"/>
        </w:rPr>
        <w:t>년</w:t>
      </w:r>
      <w:r>
        <w:rPr>
          <w:rFonts w:ascii="HCI Poppy" w:eastAsia="휴먼명조"/>
          <w:spacing w:val="-16"/>
          <w:sz w:val="32"/>
        </w:rPr>
        <w:t>/</w:t>
      </w:r>
      <w:r>
        <w:rPr>
          <w:rFonts w:ascii="HCI Poppy" w:eastAsia="휴먼명조"/>
          <w:spacing w:val="-16"/>
          <w:sz w:val="32"/>
        </w:rPr>
        <w:t>월</w:t>
      </w:r>
      <w:r>
        <w:rPr>
          <w:rFonts w:ascii="HCI Poppy" w:eastAsia="휴먼명조"/>
          <w:spacing w:val="-16"/>
          <w:sz w:val="32"/>
        </w:rPr>
        <w:t>/</w:t>
      </w:r>
      <w:r>
        <w:rPr>
          <w:rFonts w:ascii="HCI Poppy" w:eastAsia="휴먼명조"/>
          <w:spacing w:val="-16"/>
          <w:sz w:val="32"/>
        </w:rPr>
        <w:t>일</w:t>
      </w:r>
      <w:r w:rsidR="007471FF">
        <w:rPr>
          <w:rFonts w:ascii="HCI Poppy" w:eastAsia="휴먼명조"/>
          <w:spacing w:val="-16"/>
          <w:sz w:val="32"/>
        </w:rPr>
        <w:t>):</w:t>
      </w:r>
      <w:bookmarkStart w:id="0" w:name="_GoBack"/>
      <w:bookmarkEnd w:id="0"/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소속</w:t>
      </w:r>
      <w:r>
        <w:rPr>
          <w:rFonts w:ascii="HCI Poppy" w:eastAsia="휴먼명조"/>
          <w:spacing w:val="-16"/>
          <w:sz w:val="32"/>
        </w:rPr>
        <w:t xml:space="preserve"> </w:t>
      </w:r>
      <w:r>
        <w:rPr>
          <w:rFonts w:ascii="HCI Poppy" w:eastAsia="휴먼명조"/>
          <w:spacing w:val="-16"/>
          <w:sz w:val="32"/>
        </w:rPr>
        <w:t>학과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컴퓨터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전자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시스템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공학부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학번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201702234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이름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유동혁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</w:p>
    <w:tbl>
      <w:tblPr>
        <w:tblW w:w="8447" w:type="dxa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447"/>
      </w:tblGrid>
      <w:tr w:rsidR="00B70A98" w:rsidTr="00273F3A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본 보고서의 내용 중 다른 문서(자료)를 </w:t>
            </w:r>
            <w:r>
              <w:rPr>
                <w:b/>
                <w:bCs/>
                <w:sz w:val="28"/>
                <w:u w:val="single"/>
              </w:rPr>
              <w:t>인용</w:t>
            </w:r>
            <w:r>
              <w:rPr>
                <w:b/>
                <w:bCs/>
                <w:sz w:val="26"/>
              </w:rPr>
              <w:t xml:space="preserve">한 것이 있습니까?   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                   예(</w:t>
            </w:r>
            <w:r w:rsidR="00940663">
              <w:rPr>
                <w:b/>
                <w:bCs/>
                <w:sz w:val="26"/>
              </w:rPr>
              <w:t xml:space="preserve">   </w:t>
            </w:r>
            <w:r>
              <w:rPr>
                <w:b/>
                <w:bCs/>
                <w:sz w:val="26"/>
              </w:rPr>
              <w:t>)    아니오(   )</w:t>
            </w:r>
          </w:p>
        </w:tc>
      </w:tr>
      <w:tr w:rsidR="00B70A98" w:rsidTr="00273F3A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위에서 </w:t>
            </w:r>
            <w:r>
              <w:rPr>
                <w:b/>
                <w:bCs/>
                <w:sz w:val="26"/>
              </w:rPr>
              <w:t>‘</w:t>
            </w:r>
            <w:r>
              <w:rPr>
                <w:b/>
                <w:bCs/>
                <w:sz w:val="26"/>
              </w:rPr>
              <w:t>예</w:t>
            </w:r>
            <w:r>
              <w:rPr>
                <w:b/>
                <w:bCs/>
                <w:sz w:val="26"/>
              </w:rPr>
              <w:t>’</w:t>
            </w:r>
            <w:r>
              <w:rPr>
                <w:b/>
                <w:bCs/>
                <w:sz w:val="26"/>
              </w:rPr>
              <w:t xml:space="preserve">로 답한 경우, 인용한 다른 문서는 무엇인지 아래에 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명시해 주세요. (여러 개의 경우 주요 자료 2개 까지)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저자 1: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제목 1: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저자 2: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제목 2:</w:t>
            </w:r>
          </w:p>
        </w:tc>
      </w:tr>
    </w:tbl>
    <w:p w:rsidR="00E931A7" w:rsidRDefault="00E931A7" w:rsidP="00E931A7">
      <w:pPr>
        <w:ind w:left="400"/>
      </w:pPr>
    </w:p>
    <w:sectPr w:rsidR="00E931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45B" w:rsidRDefault="00FC345B" w:rsidP="00B70A98">
      <w:pPr>
        <w:spacing w:after="0" w:line="240" w:lineRule="auto"/>
      </w:pPr>
      <w:r>
        <w:separator/>
      </w:r>
    </w:p>
  </w:endnote>
  <w:endnote w:type="continuationSeparator" w:id="0">
    <w:p w:rsidR="00FC345B" w:rsidRDefault="00FC345B" w:rsidP="00B7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45B" w:rsidRDefault="00FC345B" w:rsidP="00B70A98">
      <w:pPr>
        <w:spacing w:after="0" w:line="240" w:lineRule="auto"/>
      </w:pPr>
      <w:r>
        <w:separator/>
      </w:r>
    </w:p>
  </w:footnote>
  <w:footnote w:type="continuationSeparator" w:id="0">
    <w:p w:rsidR="00FC345B" w:rsidRDefault="00FC345B" w:rsidP="00B7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A52"/>
    <w:multiLevelType w:val="hybridMultilevel"/>
    <w:tmpl w:val="3E385966"/>
    <w:lvl w:ilvl="0" w:tplc="CA7ED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663DCC"/>
    <w:multiLevelType w:val="hybridMultilevel"/>
    <w:tmpl w:val="6A62C6AA"/>
    <w:lvl w:ilvl="0" w:tplc="ABF8C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E5"/>
    <w:rsid w:val="000810FA"/>
    <w:rsid w:val="00153BBE"/>
    <w:rsid w:val="003222B4"/>
    <w:rsid w:val="005962F0"/>
    <w:rsid w:val="005F72FC"/>
    <w:rsid w:val="006D446D"/>
    <w:rsid w:val="007471FF"/>
    <w:rsid w:val="00876AE5"/>
    <w:rsid w:val="00940663"/>
    <w:rsid w:val="00B70A98"/>
    <w:rsid w:val="00CA4696"/>
    <w:rsid w:val="00E931A7"/>
    <w:rsid w:val="00FC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0189B"/>
  <w15:chartTrackingRefBased/>
  <w15:docId w15:val="{514B66FF-DD81-43FF-AEC6-76616BB6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1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0A98"/>
  </w:style>
  <w:style w:type="paragraph" w:styleId="a5">
    <w:name w:val="footer"/>
    <w:basedOn w:val="a"/>
    <w:link w:val="Char0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0A98"/>
  </w:style>
  <w:style w:type="paragraph" w:customStyle="1" w:styleId="a6">
    <w:name w:val="바탕글"/>
    <w:rsid w:val="00B70A98"/>
    <w:pPr>
      <w:wordWrap w:val="0"/>
      <w:spacing w:after="0"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7">
    <w:name w:val="선그리기"/>
    <w:rsid w:val="00B70A98"/>
    <w:pPr>
      <w:wordWrap w:val="0"/>
      <w:snapToGrid w:val="0"/>
      <w:spacing w:after="0" w:line="288" w:lineRule="auto"/>
      <w:textAlignment w:val="baseline"/>
    </w:pPr>
    <w:rPr>
      <w:rFonts w:ascii="산세리프" w:eastAsia="한양신명조" w:hAnsi="Times New Roman" w:cs="Times New Roman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6041;&#54785;\Documents\&#49324;&#50857;&#51088;%20&#51648;&#51221;%20Office%20&#49436;&#49885;%20&#54028;&#51068;\REPORT%20COVER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COVER.dotx</Template>
  <TotalTime>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유동혁</dc:creator>
  <cp:keywords/>
  <dc:description/>
  <cp:lastModifiedBy>유동혁</cp:lastModifiedBy>
  <cp:revision>1</cp:revision>
  <dcterms:created xsi:type="dcterms:W3CDTF">2018-03-23T04:19:00Z</dcterms:created>
  <dcterms:modified xsi:type="dcterms:W3CDTF">2018-03-23T04:20:00Z</dcterms:modified>
</cp:coreProperties>
</file>