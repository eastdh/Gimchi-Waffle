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A98" w:rsidRDefault="00B70A98" w:rsidP="00B70A98">
      <w:pPr>
        <w:pStyle w:val="a6"/>
      </w:pPr>
      <w:r>
        <w:rPr>
          <w:noProof/>
        </w:rPr>
        <w:drawing>
          <wp:inline distT="0" distB="0" distL="0" distR="0" wp14:anchorId="7FC32414" wp14:editId="7C4C1929">
            <wp:extent cx="2454289" cy="556387"/>
            <wp:effectExtent l="0" t="0" r="0" b="0"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4289" cy="55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A98" w:rsidRDefault="00B70A98" w:rsidP="00B70A98">
      <w:pPr>
        <w:pStyle w:val="a6"/>
        <w:wordWrap/>
        <w:jc w:val="right"/>
      </w:pPr>
    </w:p>
    <w:p w:rsidR="00B70A98" w:rsidRDefault="00B70A98" w:rsidP="00B70A98">
      <w:pPr>
        <w:pStyle w:val="a7"/>
        <w:wordWrap/>
        <w:spacing w:after="140"/>
        <w:jc w:val="center"/>
        <w:rPr>
          <w:rFonts w:ascii="HCI Poppy" w:eastAsia="휴먼명조"/>
          <w:b/>
          <w:bCs/>
          <w:sz w:val="32"/>
        </w:rPr>
      </w:pPr>
      <w:r>
        <w:fldChar w:fldCharType="begin"/>
      </w:r>
      <w:r>
        <w:fldChar w:fldCharType="end"/>
      </w:r>
    </w:p>
    <w:tbl>
      <w:tblPr>
        <w:tblW w:w="844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812"/>
        <w:gridCol w:w="4637"/>
      </w:tblGrid>
      <w:tr w:rsidR="00B70A98" w:rsidTr="00273F3A">
        <w:trPr>
          <w:trHeight w:val="156"/>
          <w:jc w:val="center"/>
        </w:trPr>
        <w:tc>
          <w:tcPr>
            <w:tcW w:w="38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2F7880"/>
            <w:vAlign w:val="center"/>
          </w:tcPr>
          <w:p w:rsidR="00B70A98" w:rsidRDefault="00B70A98" w:rsidP="00273F3A">
            <w:pPr>
              <w:pStyle w:val="a6"/>
              <w:wordWrap/>
              <w:spacing w:line="90" w:lineRule="auto"/>
              <w:jc w:val="center"/>
              <w:rPr>
                <w:sz w:val="10"/>
              </w:rPr>
            </w:pPr>
          </w:p>
        </w:tc>
        <w:tc>
          <w:tcPr>
            <w:tcW w:w="46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255E65"/>
            <w:vAlign w:val="center"/>
          </w:tcPr>
          <w:p w:rsidR="00B70A98" w:rsidRDefault="00B70A98" w:rsidP="00273F3A">
            <w:pPr>
              <w:pStyle w:val="a6"/>
              <w:spacing w:line="90" w:lineRule="auto"/>
              <w:rPr>
                <w:sz w:val="10"/>
              </w:rPr>
            </w:pPr>
          </w:p>
        </w:tc>
      </w:tr>
      <w:tr w:rsidR="00B70A98" w:rsidTr="00273F3A">
        <w:trPr>
          <w:trHeight w:val="1961"/>
          <w:jc w:val="center"/>
        </w:trPr>
        <w:tc>
          <w:tcPr>
            <w:tcW w:w="8449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B70A98" w:rsidRDefault="00B70A98" w:rsidP="00273F3A">
            <w:pPr>
              <w:pStyle w:val="a6"/>
              <w:wordWrap/>
              <w:jc w:val="center"/>
              <w:rPr>
                <w:rFonts w:ascii="HY헤드라인M" w:eastAsia="HY헤드라인M"/>
                <w:b/>
                <w:bCs/>
                <w:spacing w:val="-57"/>
                <w:sz w:val="96"/>
              </w:rPr>
            </w:pPr>
            <w:r>
              <w:rPr>
                <w:rFonts w:ascii="HY헤드라인M" w:eastAsia="HY헤드라인M"/>
                <w:b/>
                <w:bCs/>
                <w:spacing w:val="-57"/>
                <w:sz w:val="96"/>
              </w:rPr>
              <w:t>R E P O R T</w:t>
            </w:r>
          </w:p>
        </w:tc>
      </w:tr>
      <w:tr w:rsidR="00B70A98" w:rsidTr="00273F3A">
        <w:trPr>
          <w:trHeight w:val="156"/>
          <w:jc w:val="center"/>
        </w:trPr>
        <w:tc>
          <w:tcPr>
            <w:tcW w:w="38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2F7880"/>
            <w:vAlign w:val="center"/>
          </w:tcPr>
          <w:p w:rsidR="00B70A98" w:rsidRDefault="00B70A98" w:rsidP="00273F3A">
            <w:pPr>
              <w:pStyle w:val="a6"/>
              <w:spacing w:line="180" w:lineRule="auto"/>
              <w:rPr>
                <w:sz w:val="10"/>
              </w:rPr>
            </w:pPr>
          </w:p>
        </w:tc>
        <w:tc>
          <w:tcPr>
            <w:tcW w:w="46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255E65"/>
            <w:vAlign w:val="center"/>
          </w:tcPr>
          <w:p w:rsidR="00B70A98" w:rsidRDefault="00B70A98" w:rsidP="00273F3A">
            <w:pPr>
              <w:pStyle w:val="a6"/>
              <w:spacing w:line="180" w:lineRule="auto"/>
              <w:rPr>
                <w:sz w:val="10"/>
                <w:u w:val="single"/>
              </w:rPr>
            </w:pPr>
          </w:p>
        </w:tc>
      </w:tr>
    </w:tbl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spacing w:val="-16"/>
          <w:sz w:val="32"/>
        </w:rPr>
        <w:t>제목</w:t>
      </w:r>
      <w:r>
        <w:rPr>
          <w:rFonts w:ascii="HCI Poppy" w:eastAsia="휴먼명조"/>
          <w:spacing w:val="-16"/>
          <w:sz w:val="32"/>
        </w:rPr>
        <w:t>:</w:t>
      </w:r>
      <w:r w:rsidR="00EF1DB1">
        <w:rPr>
          <w:rFonts w:ascii="HCI Poppy" w:eastAsia="휴먼명조"/>
          <w:spacing w:val="-16"/>
          <w:sz w:val="32"/>
        </w:rPr>
        <w:t xml:space="preserve"> </w:t>
      </w:r>
      <w:r w:rsidR="00EF1DB1">
        <w:rPr>
          <w:rFonts w:ascii="HCI Poppy" w:eastAsia="휴먼명조" w:hint="eastAsia"/>
          <w:spacing w:val="-16"/>
          <w:sz w:val="32"/>
        </w:rPr>
        <w:t>부울</w:t>
      </w:r>
      <w:r w:rsidR="00EF1DB1">
        <w:rPr>
          <w:rFonts w:ascii="HCI Poppy" w:eastAsia="휴먼명조" w:hint="eastAsia"/>
          <w:spacing w:val="-16"/>
          <w:sz w:val="32"/>
        </w:rPr>
        <w:t xml:space="preserve"> </w:t>
      </w:r>
      <w:r w:rsidR="00EF1DB1">
        <w:rPr>
          <w:rFonts w:ascii="HCI Poppy" w:eastAsia="휴먼명조" w:hint="eastAsia"/>
          <w:spacing w:val="-16"/>
          <w:sz w:val="32"/>
        </w:rPr>
        <w:t>대수의</w:t>
      </w:r>
      <w:r w:rsidR="00EF1DB1">
        <w:rPr>
          <w:rFonts w:ascii="HCI Poppy" w:eastAsia="휴먼명조" w:hint="eastAsia"/>
          <w:spacing w:val="-16"/>
          <w:sz w:val="32"/>
        </w:rPr>
        <w:t xml:space="preserve"> </w:t>
      </w:r>
      <w:r w:rsidR="00EF1DB1">
        <w:rPr>
          <w:rFonts w:ascii="HCI Poppy" w:eastAsia="휴먼명조" w:hint="eastAsia"/>
          <w:spacing w:val="-16"/>
          <w:sz w:val="32"/>
        </w:rPr>
        <w:t>공리</w:t>
      </w:r>
      <w:r w:rsidR="00EF1DB1">
        <w:rPr>
          <w:rFonts w:ascii="HCI Poppy" w:eastAsia="휴먼명조" w:hint="eastAsia"/>
          <w:spacing w:val="-16"/>
          <w:sz w:val="32"/>
        </w:rPr>
        <w:t xml:space="preserve"> </w:t>
      </w:r>
      <w:r w:rsidR="00EF1DB1">
        <w:rPr>
          <w:rFonts w:ascii="HCI Poppy" w:eastAsia="휴먼명조" w:hint="eastAsia"/>
          <w:spacing w:val="-16"/>
          <w:sz w:val="32"/>
        </w:rPr>
        <w:t>및</w:t>
      </w:r>
      <w:r w:rsidR="00EF1DB1">
        <w:rPr>
          <w:rFonts w:ascii="HCI Poppy" w:eastAsia="휴먼명조" w:hint="eastAsia"/>
          <w:spacing w:val="-16"/>
          <w:sz w:val="32"/>
        </w:rPr>
        <w:t xml:space="preserve"> </w:t>
      </w:r>
      <w:r w:rsidR="00EF1DB1">
        <w:rPr>
          <w:rFonts w:ascii="HCI Poppy" w:eastAsia="휴먼명조" w:hint="eastAsia"/>
          <w:spacing w:val="-16"/>
          <w:sz w:val="32"/>
        </w:rPr>
        <w:t>정리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b/>
          <w:bCs/>
          <w:noProof/>
          <w:spacing w:val="-26"/>
          <w:sz w:val="52"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0E6E2A84" wp14:editId="3361BDBB">
                <wp:simplePos x="0" y="0"/>
                <wp:positionH relativeFrom="page">
                  <wp:posOffset>1299718</wp:posOffset>
                </wp:positionH>
                <wp:positionV relativeFrom="page">
                  <wp:posOffset>7978140</wp:posOffset>
                </wp:positionV>
                <wp:extent cx="4922520" cy="0"/>
                <wp:effectExtent l="0" t="0" r="0" b="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2520" cy="0"/>
                        </a:xfrm>
                        <a:prstGeom prst="line">
                          <a:avLst/>
                        </a:prstGeom>
                        <a:noFill/>
                        <a:ln w="14351" cap="flat">
                          <a:solidFill>
                            <a:srgbClr val="000000"/>
                          </a:solidFill>
                          <a:prstDash val="sysDash"/>
                          <a:miter lim="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4F52CD" id="직선 연결선 2" o:spid="_x0000_s1026" style="position:absolute;left:0;text-align:left;flip:y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102.35pt,628.2pt" to="489.95pt,6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" o:allowincell="f" strokeweight="1.13pt">
                <v:stroke dashstyle="3 1" miterlimit="0" joinstyle="miter"/>
                <w10:wrap anchorx="page" anchory="page"/>
              </v:line>
            </w:pict>
          </mc:Fallback>
        </mc:AlternateContent>
      </w:r>
      <w:r>
        <w:rPr>
          <w:rFonts w:ascii="HCI Poppy" w:eastAsia="휴먼명조"/>
          <w:spacing w:val="-16"/>
          <w:sz w:val="32"/>
        </w:rPr>
        <w:t>과목</w:t>
      </w:r>
      <w:r w:rsidR="007471FF">
        <w:rPr>
          <w:rFonts w:ascii="HCI Poppy" w:eastAsia="휴먼명조"/>
          <w:spacing w:val="-16"/>
          <w:sz w:val="32"/>
        </w:rPr>
        <w:t xml:space="preserve">: </w:t>
      </w:r>
      <w:r w:rsidR="007471FF">
        <w:rPr>
          <w:rFonts w:ascii="HCI Poppy" w:eastAsia="휴먼명조" w:hint="eastAsia"/>
          <w:spacing w:val="-16"/>
          <w:sz w:val="32"/>
        </w:rPr>
        <w:t>디지털</w:t>
      </w:r>
      <w:r w:rsidR="007471FF">
        <w:rPr>
          <w:rFonts w:ascii="HCI Poppy" w:eastAsia="휴먼명조" w:hint="eastAsia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공학</w:t>
      </w:r>
      <w:r w:rsidR="007471FF">
        <w:rPr>
          <w:rFonts w:ascii="HCI Poppy" w:eastAsia="휴먼명조" w:hint="eastAsia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및</w:t>
      </w:r>
      <w:r w:rsidR="007471FF">
        <w:rPr>
          <w:rFonts w:ascii="HCI Poppy" w:eastAsia="휴먼명조" w:hint="eastAsia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기초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spacing w:val="-16"/>
          <w:sz w:val="32"/>
        </w:rPr>
        <w:t>날짜</w:t>
      </w:r>
      <w:r>
        <w:rPr>
          <w:rFonts w:ascii="HCI Poppy" w:eastAsia="휴먼명조"/>
          <w:spacing w:val="-16"/>
          <w:sz w:val="32"/>
        </w:rPr>
        <w:t>(</w:t>
      </w:r>
      <w:r>
        <w:rPr>
          <w:rFonts w:ascii="HCI Poppy" w:eastAsia="휴먼명조"/>
          <w:spacing w:val="-16"/>
          <w:sz w:val="32"/>
        </w:rPr>
        <w:t>년</w:t>
      </w:r>
      <w:r>
        <w:rPr>
          <w:rFonts w:ascii="HCI Poppy" w:eastAsia="휴먼명조"/>
          <w:spacing w:val="-16"/>
          <w:sz w:val="32"/>
        </w:rPr>
        <w:t>/</w:t>
      </w:r>
      <w:r>
        <w:rPr>
          <w:rFonts w:ascii="HCI Poppy" w:eastAsia="휴먼명조"/>
          <w:spacing w:val="-16"/>
          <w:sz w:val="32"/>
        </w:rPr>
        <w:t>월</w:t>
      </w:r>
      <w:r>
        <w:rPr>
          <w:rFonts w:ascii="HCI Poppy" w:eastAsia="휴먼명조"/>
          <w:spacing w:val="-16"/>
          <w:sz w:val="32"/>
        </w:rPr>
        <w:t>/</w:t>
      </w:r>
      <w:r>
        <w:rPr>
          <w:rFonts w:ascii="HCI Poppy" w:eastAsia="휴먼명조"/>
          <w:spacing w:val="-16"/>
          <w:sz w:val="32"/>
        </w:rPr>
        <w:t>일</w:t>
      </w:r>
      <w:r w:rsidR="00EF1DB1">
        <w:rPr>
          <w:rFonts w:ascii="HCI Poppy" w:eastAsia="휴먼명조"/>
          <w:spacing w:val="-16"/>
          <w:sz w:val="32"/>
        </w:rPr>
        <w:t>): 2017/09</w:t>
      </w:r>
      <w:r w:rsidR="007471FF">
        <w:rPr>
          <w:rFonts w:ascii="HCI Poppy" w:eastAsia="휴먼명조"/>
          <w:spacing w:val="-16"/>
          <w:sz w:val="32"/>
        </w:rPr>
        <w:t>/</w:t>
      </w:r>
      <w:r w:rsidR="00EF1DB1">
        <w:rPr>
          <w:rFonts w:ascii="HCI Poppy" w:eastAsia="휴먼명조"/>
          <w:spacing w:val="-16"/>
          <w:sz w:val="32"/>
        </w:rPr>
        <w:t>19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spacing w:val="-16"/>
          <w:sz w:val="32"/>
        </w:rPr>
        <w:t>소속</w:t>
      </w:r>
      <w:r>
        <w:rPr>
          <w:rFonts w:ascii="HCI Poppy" w:eastAsia="휴먼명조"/>
          <w:spacing w:val="-16"/>
          <w:sz w:val="32"/>
        </w:rPr>
        <w:t xml:space="preserve"> </w:t>
      </w:r>
      <w:r>
        <w:rPr>
          <w:rFonts w:ascii="HCI Poppy" w:eastAsia="휴먼명조"/>
          <w:spacing w:val="-16"/>
          <w:sz w:val="32"/>
        </w:rPr>
        <w:t>학과</w:t>
      </w:r>
      <w:r>
        <w:rPr>
          <w:rFonts w:ascii="HCI Poppy" w:eastAsia="휴먼명조"/>
          <w:spacing w:val="-16"/>
          <w:sz w:val="32"/>
        </w:rPr>
        <w:t>:</w:t>
      </w:r>
      <w:r w:rsidR="007471FF">
        <w:rPr>
          <w:rFonts w:ascii="HCI Poppy" w:eastAsia="휴먼명조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컴퓨터</w:t>
      </w:r>
      <w:r w:rsidR="007471FF">
        <w:rPr>
          <w:rFonts w:ascii="HCI Poppy" w:eastAsia="휴먼명조" w:hint="eastAsia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전자</w:t>
      </w:r>
      <w:r w:rsidR="007471FF">
        <w:rPr>
          <w:rFonts w:ascii="HCI Poppy" w:eastAsia="휴먼명조" w:hint="eastAsia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시스템</w:t>
      </w:r>
      <w:r w:rsidR="007471FF">
        <w:rPr>
          <w:rFonts w:ascii="HCI Poppy" w:eastAsia="휴먼명조" w:hint="eastAsia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공학부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spacing w:val="-16"/>
          <w:sz w:val="32"/>
        </w:rPr>
        <w:t>학번</w:t>
      </w:r>
      <w:r>
        <w:rPr>
          <w:rFonts w:ascii="HCI Poppy" w:eastAsia="휴먼명조"/>
          <w:spacing w:val="-16"/>
          <w:sz w:val="32"/>
        </w:rPr>
        <w:t>:</w:t>
      </w:r>
      <w:r w:rsidR="007471FF">
        <w:rPr>
          <w:rFonts w:ascii="HCI Poppy" w:eastAsia="휴먼명조"/>
          <w:spacing w:val="-16"/>
          <w:sz w:val="32"/>
        </w:rPr>
        <w:t xml:space="preserve"> 201702234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spacing w:val="-16"/>
          <w:sz w:val="32"/>
        </w:rPr>
        <w:t>이름</w:t>
      </w:r>
      <w:r>
        <w:rPr>
          <w:rFonts w:ascii="HCI Poppy" w:eastAsia="휴먼명조"/>
          <w:spacing w:val="-16"/>
          <w:sz w:val="32"/>
        </w:rPr>
        <w:t>:</w:t>
      </w:r>
      <w:r w:rsidR="007471FF">
        <w:rPr>
          <w:rFonts w:ascii="HCI Poppy" w:eastAsia="휴먼명조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유동혁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</w:p>
    <w:tbl>
      <w:tblPr>
        <w:tblW w:w="8447" w:type="dxa"/>
        <w:tblInd w:w="2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447"/>
      </w:tblGrid>
      <w:tr w:rsidR="00B70A98" w:rsidTr="00273F3A">
        <w:tc>
          <w:tcPr>
            <w:tcW w:w="8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70" w:type="dxa"/>
              <w:left w:w="226" w:type="dxa"/>
              <w:bottom w:w="170" w:type="dxa"/>
              <w:right w:w="226" w:type="dxa"/>
            </w:tcMar>
            <w:vAlign w:val="center"/>
          </w:tcPr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본 보고서의 내용 중 다른 문서(자료)를 </w:t>
            </w:r>
            <w:r>
              <w:rPr>
                <w:b/>
                <w:bCs/>
                <w:sz w:val="28"/>
                <w:u w:val="single"/>
              </w:rPr>
              <w:t>인용</w:t>
            </w:r>
            <w:r>
              <w:rPr>
                <w:b/>
                <w:bCs/>
                <w:sz w:val="26"/>
              </w:rPr>
              <w:t xml:space="preserve">한 것이 있습니까?   </w:t>
            </w: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                   예( </w:t>
            </w:r>
            <w:r w:rsidR="00EF1DB1">
              <w:rPr>
                <w:rFonts w:hint="eastAsia"/>
                <w:b/>
                <w:bCs/>
                <w:sz w:val="26"/>
              </w:rPr>
              <w:t>V</w:t>
            </w:r>
            <w:r>
              <w:rPr>
                <w:b/>
                <w:bCs/>
                <w:sz w:val="26"/>
              </w:rPr>
              <w:t xml:space="preserve"> )    아니오(   )</w:t>
            </w:r>
          </w:p>
        </w:tc>
      </w:tr>
      <w:tr w:rsidR="00B70A98" w:rsidTr="00273F3A">
        <w:tc>
          <w:tcPr>
            <w:tcW w:w="8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70" w:type="dxa"/>
              <w:left w:w="226" w:type="dxa"/>
              <w:bottom w:w="170" w:type="dxa"/>
              <w:right w:w="226" w:type="dxa"/>
            </w:tcMar>
            <w:vAlign w:val="center"/>
          </w:tcPr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위에서 </w:t>
            </w:r>
            <w:r>
              <w:rPr>
                <w:b/>
                <w:bCs/>
                <w:sz w:val="26"/>
              </w:rPr>
              <w:t>‘</w:t>
            </w:r>
            <w:r>
              <w:rPr>
                <w:b/>
                <w:bCs/>
                <w:sz w:val="26"/>
              </w:rPr>
              <w:t>예</w:t>
            </w:r>
            <w:r>
              <w:rPr>
                <w:b/>
                <w:bCs/>
                <w:sz w:val="26"/>
              </w:rPr>
              <w:t>’</w:t>
            </w:r>
            <w:r>
              <w:rPr>
                <w:b/>
                <w:bCs/>
                <w:sz w:val="26"/>
              </w:rPr>
              <w:t xml:space="preserve">로 답한 경우, 인용한 다른 문서는 무엇인지 아래에 </w:t>
            </w: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명시해 주세요. (여러 개의 경우 주요 자료 2개 까지)</w:t>
            </w: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- 저자 1:</w:t>
            </w: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- 제목 1:</w:t>
            </w:r>
            <w:r w:rsidR="00EF1DB1">
              <w:rPr>
                <w:b/>
                <w:bCs/>
                <w:sz w:val="26"/>
              </w:rPr>
              <w:t xml:space="preserve"> </w:t>
            </w:r>
            <w:r w:rsidR="00EF1DB1">
              <w:rPr>
                <w:rFonts w:hint="eastAsia"/>
                <w:b/>
                <w:bCs/>
                <w:sz w:val="26"/>
              </w:rPr>
              <w:t xml:space="preserve">불 대수의 기본 법칙 </w:t>
            </w:r>
            <w:r w:rsidR="00EF1DB1">
              <w:rPr>
                <w:b/>
                <w:bCs/>
                <w:sz w:val="26"/>
              </w:rPr>
              <w:t>(</w:t>
            </w:r>
            <w:r w:rsidR="00EF1DB1" w:rsidRPr="00EF1DB1">
              <w:rPr>
                <w:b/>
                <w:bCs/>
                <w:sz w:val="26"/>
              </w:rPr>
              <w:t>http://weezzle.tistory.com/415</w:t>
            </w:r>
            <w:r w:rsidR="00EF1DB1">
              <w:rPr>
                <w:b/>
                <w:bCs/>
                <w:sz w:val="26"/>
              </w:rPr>
              <w:t>)</w:t>
            </w: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- 저자 2:</w:t>
            </w: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- 제목 2:</w:t>
            </w:r>
          </w:p>
        </w:tc>
      </w:tr>
    </w:tbl>
    <w:p w:rsidR="00B70A98" w:rsidRDefault="00B70A98" w:rsidP="00B70A98"/>
    <w:p w:rsidR="00B70A98" w:rsidRDefault="00B70A98">
      <w:pPr>
        <w:widowControl/>
        <w:wordWrap/>
        <w:autoSpaceDE/>
        <w:autoSpaceDN/>
        <w:rPr>
          <w:rFonts w:ascii="한국외대체 M" w:eastAsia="한국외대체 M" w:hAnsi="한국외대체 M"/>
          <w:sz w:val="52"/>
          <w:szCs w:val="52"/>
        </w:rPr>
      </w:pPr>
    </w:p>
    <w:p w:rsidR="004A2747" w:rsidRPr="00E931A7" w:rsidRDefault="00E931A7" w:rsidP="00E931A7">
      <w:pPr>
        <w:jc w:val="center"/>
        <w:rPr>
          <w:rFonts w:ascii="한국외대체 M" w:eastAsia="한국외대체 M" w:hAnsi="한국외대체 M"/>
          <w:sz w:val="52"/>
          <w:szCs w:val="52"/>
        </w:rPr>
      </w:pPr>
      <w:r w:rsidRPr="00E931A7">
        <w:rPr>
          <w:rFonts w:ascii="한국외대체 M" w:eastAsia="한국외대체 M" w:hAnsi="한국외대체 M" w:hint="eastAsia"/>
          <w:sz w:val="52"/>
          <w:szCs w:val="52"/>
        </w:rPr>
        <w:t>디지털 공학 및 실습 (예비 레포트)</w:t>
      </w:r>
    </w:p>
    <w:p w:rsidR="00E931A7" w:rsidRPr="00E931A7" w:rsidRDefault="00E931A7" w:rsidP="00E931A7">
      <w:pPr>
        <w:jc w:val="right"/>
        <w:rPr>
          <w:sz w:val="28"/>
          <w:szCs w:val="28"/>
        </w:rPr>
      </w:pPr>
      <w:r w:rsidRPr="00E931A7">
        <w:rPr>
          <w:rFonts w:hint="eastAsia"/>
          <w:sz w:val="28"/>
          <w:szCs w:val="28"/>
        </w:rPr>
        <w:t>학번:</w:t>
      </w:r>
      <w:r>
        <w:rPr>
          <w:sz w:val="28"/>
          <w:szCs w:val="28"/>
        </w:rPr>
        <w:t xml:space="preserve"> 201702234</w:t>
      </w:r>
      <w:r w:rsidRPr="00E931A7">
        <w:rPr>
          <w:rFonts w:hint="eastAsia"/>
          <w:sz w:val="28"/>
          <w:szCs w:val="28"/>
        </w:rPr>
        <w:t xml:space="preserve"> 이름: </w:t>
      </w:r>
      <w:r>
        <w:rPr>
          <w:rFonts w:hint="eastAsia"/>
          <w:sz w:val="28"/>
          <w:szCs w:val="28"/>
        </w:rPr>
        <w:t>유동혁</w:t>
      </w:r>
    </w:p>
    <w:p w:rsidR="00E931A7" w:rsidRDefault="00E931A7"/>
    <w:p w:rsidR="00E931A7" w:rsidRPr="00E931A7" w:rsidRDefault="00E931A7" w:rsidP="00E931A7">
      <w:pPr>
        <w:pStyle w:val="a3"/>
        <w:numPr>
          <w:ilvl w:val="0"/>
          <w:numId w:val="1"/>
        </w:numPr>
        <w:ind w:leftChars="0"/>
        <w:rPr>
          <w:rFonts w:ascii="한국외대체 L" w:eastAsia="한국외대체 L" w:hAnsi="한국외대체 L" w:cs="한국외대체 L"/>
          <w:sz w:val="36"/>
          <w:szCs w:val="40"/>
        </w:rPr>
      </w:pP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t xml:space="preserve"> 제목: </w:t>
      </w:r>
      <w:r w:rsidR="00EF1DB1">
        <w:rPr>
          <w:rFonts w:ascii="한국외대체 L" w:eastAsia="한국외대체 L" w:hAnsi="한국외대체 L" w:cs="한국외대체 L" w:hint="eastAsia"/>
          <w:sz w:val="36"/>
          <w:szCs w:val="40"/>
        </w:rPr>
        <w:t xml:space="preserve">부울 대수의 기본 공리 및 정리 </w:t>
      </w: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t>(</w:t>
      </w:r>
      <w:r w:rsidR="00EF1DB1">
        <w:rPr>
          <w:rFonts w:ascii="한국외대체 L" w:eastAsia="한국외대체 L" w:hAnsi="한국외대체 L" w:cs="한국외대체 L"/>
          <w:sz w:val="36"/>
          <w:szCs w:val="40"/>
        </w:rPr>
        <w:t xml:space="preserve">3 </w:t>
      </w: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t>주차)</w:t>
      </w:r>
    </w:p>
    <w:p w:rsidR="00E931A7" w:rsidRPr="00E931A7" w:rsidRDefault="00E931A7" w:rsidP="00E931A7">
      <w:pPr>
        <w:pStyle w:val="a3"/>
        <w:numPr>
          <w:ilvl w:val="0"/>
          <w:numId w:val="1"/>
        </w:numPr>
        <w:ind w:leftChars="0"/>
        <w:rPr>
          <w:rFonts w:ascii="한국외대체 L" w:eastAsia="한국외대체 L" w:hAnsi="한국외대체 L" w:cs="한국외대체 L"/>
          <w:sz w:val="36"/>
          <w:szCs w:val="40"/>
        </w:rPr>
      </w:pP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t xml:space="preserve"> 목적: </w:t>
      </w:r>
      <w:r w:rsidR="00EF1DB1">
        <w:rPr>
          <w:rFonts w:ascii="한국외대체 L" w:eastAsia="한국외대체 L" w:hAnsi="한국외대체 L" w:cs="한국외대체 L" w:hint="eastAsia"/>
          <w:sz w:val="36"/>
          <w:szCs w:val="40"/>
        </w:rPr>
        <w:t>부울 대수의 공리 및 정리</w:t>
      </w:r>
    </w:p>
    <w:p w:rsidR="00E036A9" w:rsidRDefault="00E931A7" w:rsidP="00EF1DB1">
      <w:pPr>
        <w:pStyle w:val="a3"/>
        <w:numPr>
          <w:ilvl w:val="0"/>
          <w:numId w:val="1"/>
        </w:numPr>
        <w:ind w:leftChars="0"/>
        <w:rPr>
          <w:rFonts w:ascii="한국외대체 L" w:eastAsia="한국외대체 L" w:hAnsi="한국외대체 L" w:cs="한국외대체 L"/>
          <w:sz w:val="36"/>
          <w:szCs w:val="40"/>
        </w:rPr>
      </w:pP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t xml:space="preserve"> 내용: </w:t>
      </w:r>
    </w:p>
    <w:p w:rsidR="00BF0BD4" w:rsidRPr="00BF0BD4" w:rsidRDefault="00BF0BD4" w:rsidP="00BF0BD4">
      <w:pPr>
        <w:pStyle w:val="a3"/>
        <w:ind w:leftChars="0" w:left="760"/>
        <w:rPr>
          <w:rFonts w:ascii="한국외대체 L" w:eastAsia="한국외대체 L" w:hAnsi="한국외대체 L" w:cs="한국외대체 L"/>
          <w:sz w:val="36"/>
          <w:szCs w:val="40"/>
        </w:rPr>
      </w:pPr>
    </w:p>
    <w:tbl>
      <w:tblPr>
        <w:tblStyle w:val="a8"/>
        <w:tblW w:w="0" w:type="auto"/>
        <w:tblInd w:w="760" w:type="dxa"/>
        <w:tblLook w:val="04A0" w:firstRow="1" w:lastRow="0" w:firstColumn="1" w:lastColumn="0" w:noHBand="0" w:noVBand="1"/>
      </w:tblPr>
      <w:tblGrid>
        <w:gridCol w:w="2779"/>
        <w:gridCol w:w="1559"/>
        <w:gridCol w:w="3918"/>
      </w:tblGrid>
      <w:tr w:rsidR="00E036A9" w:rsidTr="00BF0BD4">
        <w:tc>
          <w:tcPr>
            <w:tcW w:w="2779" w:type="dxa"/>
            <w:vMerge w:val="restart"/>
            <w:vAlign w:val="center"/>
          </w:tcPr>
          <w:p w:rsidR="00E036A9" w:rsidRDefault="00E036A9" w:rsidP="00BF0BD4">
            <w:pPr>
              <w:pStyle w:val="a3"/>
              <w:ind w:leftChars="0" w:left="0"/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</w:pPr>
            <w:r>
              <w:rPr>
                <w:rFonts w:ascii="한국외대체 L" w:eastAsia="한국외대체 L" w:hAnsi="한국외대체 L" w:cs="한국외대체 L" w:hint="eastAsia"/>
                <w:sz w:val="36"/>
                <w:szCs w:val="40"/>
              </w:rPr>
              <w:t xml:space="preserve">부울 </w:t>
            </w:r>
            <w:r w:rsidRPr="00E036A9">
              <w:rPr>
                <w:rFonts w:ascii="한국외대체 L" w:eastAsia="한국외대체 L" w:hAnsi="한국외대체 L" w:cs="한국외대체 L" w:hint="eastAsia"/>
                <w:sz w:val="36"/>
                <w:szCs w:val="40"/>
              </w:rPr>
              <w:t>대수</w:t>
            </w:r>
            <w:r w:rsidR="00BF0BD4">
              <w:rPr>
                <w:rFonts w:ascii="한국외대체 L" w:eastAsia="한국외대체 L" w:hAnsi="한국외대체 L" w:cs="한국외대체 L" w:hint="eastAsia"/>
                <w:sz w:val="36"/>
                <w:szCs w:val="40"/>
              </w:rPr>
              <w:t xml:space="preserve"> </w:t>
            </w:r>
            <w:r w:rsidRPr="00E036A9">
              <w:rPr>
                <w:rFonts w:ascii="한국외대체 L" w:eastAsia="한국외대체 L" w:hAnsi="한국외대체 L" w:cs="한국외대체 L" w:hint="eastAsia"/>
                <w:sz w:val="36"/>
                <w:szCs w:val="40"/>
              </w:rPr>
              <w:t>공리</w:t>
            </w:r>
          </w:p>
        </w:tc>
        <w:tc>
          <w:tcPr>
            <w:tcW w:w="1559" w:type="dxa"/>
            <w:vAlign w:val="center"/>
          </w:tcPr>
          <w:p w:rsidR="00E036A9" w:rsidRDefault="00E036A9" w:rsidP="00BF0BD4">
            <w:pPr>
              <w:pStyle w:val="a3"/>
              <w:ind w:leftChars="0" w:left="0"/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</w:pPr>
            <w:r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  <w:t xml:space="preserve">공리 </w:t>
            </w:r>
            <w:r>
              <w:rPr>
                <w:rFonts w:ascii="한국외대체 L" w:eastAsia="한국외대체 L" w:hAnsi="한국외대체 L" w:cs="한국외대체 L"/>
                <w:sz w:val="28"/>
                <w:szCs w:val="40"/>
              </w:rPr>
              <w:t>1.</w:t>
            </w:r>
          </w:p>
        </w:tc>
        <w:tc>
          <w:tcPr>
            <w:tcW w:w="3918" w:type="dxa"/>
            <w:vAlign w:val="center"/>
          </w:tcPr>
          <w:p w:rsidR="00BF0BD4" w:rsidRDefault="00BF0BD4" w:rsidP="00BF0BD4">
            <w:pPr>
              <w:pStyle w:val="a3"/>
              <w:ind w:leftChars="0" w:left="0"/>
              <w:rPr>
                <w:rFonts w:ascii="한국외대체 L" w:eastAsia="한국외대체 L" w:hAnsi="한국외대체 L" w:cs="한국외대체 L"/>
                <w:sz w:val="28"/>
                <w:szCs w:val="40"/>
              </w:rPr>
            </w:pPr>
            <w:r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  <w:t>A</w:t>
            </w:r>
            <w:r>
              <w:rPr>
                <w:rFonts w:ascii="한국외대체 L" w:eastAsia="한국외대체 L" w:hAnsi="한국외대체 L" w:cs="한국외대체 L"/>
                <w:sz w:val="28"/>
                <w:szCs w:val="40"/>
              </w:rPr>
              <w:t xml:space="preserve"> != 0 </w:t>
            </w:r>
            <w:r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  <w:t>이면 A</w:t>
            </w:r>
            <w:r>
              <w:rPr>
                <w:rFonts w:ascii="한국외대체 L" w:eastAsia="한국외대체 L" w:hAnsi="한국외대체 L" w:cs="한국외대체 L"/>
                <w:sz w:val="28"/>
                <w:szCs w:val="40"/>
              </w:rPr>
              <w:t xml:space="preserve"> = 1</w:t>
            </w:r>
          </w:p>
          <w:p w:rsidR="00BF0BD4" w:rsidRDefault="00BF0BD4" w:rsidP="00BF0BD4">
            <w:pPr>
              <w:pStyle w:val="a3"/>
              <w:ind w:leftChars="0" w:left="0"/>
              <w:rPr>
                <w:rFonts w:ascii="한국외대체 L" w:eastAsia="한국외대체 L" w:hAnsi="한국외대체 L" w:cs="한국외대체 L"/>
                <w:sz w:val="28"/>
                <w:szCs w:val="40"/>
              </w:rPr>
            </w:pPr>
            <w:r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  <w:t>A</w:t>
            </w:r>
            <w:r>
              <w:rPr>
                <w:rFonts w:ascii="한국외대체 L" w:eastAsia="한국외대체 L" w:hAnsi="한국외대체 L" w:cs="한국외대체 L"/>
                <w:sz w:val="28"/>
                <w:szCs w:val="40"/>
              </w:rPr>
              <w:t xml:space="preserve"> = 1 </w:t>
            </w:r>
            <w:r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  <w:t>이면 A</w:t>
            </w:r>
            <w:r>
              <w:rPr>
                <w:rFonts w:ascii="한국외대체 L" w:eastAsia="한국외대체 L" w:hAnsi="한국외대체 L" w:cs="한국외대체 L"/>
                <w:sz w:val="28"/>
                <w:szCs w:val="40"/>
              </w:rPr>
              <w:t>’ = 0</w:t>
            </w:r>
          </w:p>
          <w:p w:rsidR="00BF0BD4" w:rsidRDefault="00BF0BD4" w:rsidP="00BF0BD4">
            <w:pPr>
              <w:pStyle w:val="a3"/>
              <w:ind w:leftChars="0" w:left="0"/>
              <w:rPr>
                <w:rFonts w:ascii="한국외대체 L" w:eastAsia="한국외대체 L" w:hAnsi="한국외대체 L" w:cs="한국외대체 L"/>
                <w:sz w:val="28"/>
                <w:szCs w:val="40"/>
              </w:rPr>
            </w:pPr>
            <w:r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  <w:t>A</w:t>
            </w:r>
            <w:r>
              <w:rPr>
                <w:rFonts w:ascii="한국외대체 L" w:eastAsia="한국외대체 L" w:hAnsi="한국외대체 L" w:cs="한국외대체 L"/>
                <w:sz w:val="28"/>
                <w:szCs w:val="40"/>
              </w:rPr>
              <w:t xml:space="preserve"> != 1 </w:t>
            </w:r>
            <w:r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  <w:t>이면 A</w:t>
            </w:r>
            <w:r>
              <w:rPr>
                <w:rFonts w:ascii="한국외대체 L" w:eastAsia="한국외대체 L" w:hAnsi="한국외대체 L" w:cs="한국외대체 L"/>
                <w:sz w:val="28"/>
                <w:szCs w:val="40"/>
              </w:rPr>
              <w:t xml:space="preserve"> = 0</w:t>
            </w:r>
          </w:p>
          <w:p w:rsidR="00E036A9" w:rsidRDefault="00BF0BD4" w:rsidP="00BF0BD4">
            <w:pPr>
              <w:pStyle w:val="a3"/>
              <w:ind w:leftChars="0" w:left="0"/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</w:pPr>
            <w:r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  <w:t>A</w:t>
            </w:r>
            <w:r>
              <w:rPr>
                <w:rFonts w:ascii="한국외대체 L" w:eastAsia="한국외대체 L" w:hAnsi="한국외대체 L" w:cs="한국외대체 L"/>
                <w:sz w:val="28"/>
                <w:szCs w:val="40"/>
              </w:rPr>
              <w:t xml:space="preserve"> = 0 </w:t>
            </w:r>
            <w:r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  <w:t>이면 A</w:t>
            </w:r>
            <w:r>
              <w:rPr>
                <w:rFonts w:ascii="한국외대체 L" w:eastAsia="한국외대체 L" w:hAnsi="한국외대체 L" w:cs="한국외대체 L"/>
                <w:sz w:val="28"/>
                <w:szCs w:val="40"/>
              </w:rPr>
              <w:t xml:space="preserve"> = 0</w:t>
            </w:r>
          </w:p>
        </w:tc>
      </w:tr>
      <w:tr w:rsidR="00E036A9" w:rsidTr="00BF0BD4">
        <w:tc>
          <w:tcPr>
            <w:tcW w:w="2779" w:type="dxa"/>
            <w:vMerge/>
            <w:vAlign w:val="center"/>
          </w:tcPr>
          <w:p w:rsidR="00E036A9" w:rsidRDefault="00E036A9" w:rsidP="00BF0BD4">
            <w:pPr>
              <w:pStyle w:val="a3"/>
              <w:ind w:leftChars="0" w:left="0"/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</w:pPr>
          </w:p>
        </w:tc>
        <w:tc>
          <w:tcPr>
            <w:tcW w:w="1559" w:type="dxa"/>
            <w:vAlign w:val="center"/>
          </w:tcPr>
          <w:p w:rsidR="00E036A9" w:rsidRDefault="00E036A9" w:rsidP="00BF0BD4">
            <w:pPr>
              <w:pStyle w:val="a3"/>
              <w:ind w:leftChars="0" w:left="0"/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</w:pPr>
            <w:r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  <w:t xml:space="preserve">공리 </w:t>
            </w:r>
            <w:r>
              <w:rPr>
                <w:rFonts w:ascii="한국외대체 L" w:eastAsia="한국외대체 L" w:hAnsi="한국외대체 L" w:cs="한국외대체 L"/>
                <w:sz w:val="28"/>
                <w:szCs w:val="40"/>
              </w:rPr>
              <w:t>2.</w:t>
            </w:r>
          </w:p>
        </w:tc>
        <w:tc>
          <w:tcPr>
            <w:tcW w:w="3918" w:type="dxa"/>
            <w:vAlign w:val="center"/>
          </w:tcPr>
          <w:p w:rsidR="00E036A9" w:rsidRDefault="00BF0BD4" w:rsidP="00BF0BD4">
            <w:pPr>
              <w:pStyle w:val="a3"/>
              <w:ind w:leftChars="0" w:left="0"/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</w:pPr>
            <w:r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  <w:t>0</w:t>
            </w:r>
            <w:r w:rsidRPr="00BF0BD4"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  <w:t>ㆍ</w:t>
            </w:r>
            <w:r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  <w:t>0 = 0</w:t>
            </w:r>
          </w:p>
          <w:p w:rsidR="00BF0BD4" w:rsidRDefault="00BF0BD4" w:rsidP="00BF0BD4">
            <w:pPr>
              <w:pStyle w:val="a3"/>
              <w:ind w:leftChars="0" w:left="0"/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</w:pPr>
            <w:r>
              <w:rPr>
                <w:rFonts w:ascii="한국외대체 L" w:eastAsia="한국외대체 L" w:hAnsi="한국외대체 L" w:cs="한국외대체 L"/>
                <w:sz w:val="28"/>
                <w:szCs w:val="40"/>
              </w:rPr>
              <w:t>0 + 0 = 0</w:t>
            </w:r>
          </w:p>
        </w:tc>
      </w:tr>
      <w:tr w:rsidR="00E036A9" w:rsidTr="00BF0BD4">
        <w:tc>
          <w:tcPr>
            <w:tcW w:w="2779" w:type="dxa"/>
            <w:vMerge/>
            <w:vAlign w:val="center"/>
          </w:tcPr>
          <w:p w:rsidR="00E036A9" w:rsidRDefault="00E036A9" w:rsidP="00BF0BD4">
            <w:pPr>
              <w:pStyle w:val="a3"/>
              <w:ind w:leftChars="0" w:left="0"/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</w:pPr>
          </w:p>
        </w:tc>
        <w:tc>
          <w:tcPr>
            <w:tcW w:w="1559" w:type="dxa"/>
            <w:vAlign w:val="center"/>
          </w:tcPr>
          <w:p w:rsidR="00E036A9" w:rsidRDefault="00E036A9" w:rsidP="00BF0BD4">
            <w:pPr>
              <w:pStyle w:val="a3"/>
              <w:ind w:leftChars="0" w:left="0"/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</w:pPr>
            <w:r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  <w:t xml:space="preserve">공리 </w:t>
            </w:r>
            <w:r>
              <w:rPr>
                <w:rFonts w:ascii="한국외대체 L" w:eastAsia="한국외대체 L" w:hAnsi="한국외대체 L" w:cs="한국외대체 L"/>
                <w:sz w:val="28"/>
                <w:szCs w:val="40"/>
              </w:rPr>
              <w:t>3.</w:t>
            </w:r>
          </w:p>
        </w:tc>
        <w:tc>
          <w:tcPr>
            <w:tcW w:w="3918" w:type="dxa"/>
            <w:vAlign w:val="center"/>
          </w:tcPr>
          <w:p w:rsidR="00E036A9" w:rsidRDefault="00BF0BD4" w:rsidP="00BF0BD4">
            <w:pPr>
              <w:pStyle w:val="a3"/>
              <w:ind w:leftChars="0" w:left="0"/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</w:pPr>
            <w:r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  <w:t>1</w:t>
            </w:r>
            <w:r w:rsidRPr="00BF0BD4"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  <w:t>ㆍ</w:t>
            </w:r>
            <w:r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  <w:t>1 = 1</w:t>
            </w:r>
          </w:p>
          <w:p w:rsidR="00BF0BD4" w:rsidRDefault="00BF0BD4" w:rsidP="00BF0BD4">
            <w:pPr>
              <w:pStyle w:val="a3"/>
              <w:ind w:leftChars="0" w:left="0"/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</w:pPr>
            <w:r>
              <w:rPr>
                <w:rFonts w:ascii="한국외대체 L" w:eastAsia="한국외대체 L" w:hAnsi="한국외대체 L" w:cs="한국외대체 L"/>
                <w:sz w:val="28"/>
                <w:szCs w:val="40"/>
              </w:rPr>
              <w:t>1 + 1 = 1</w:t>
            </w:r>
          </w:p>
        </w:tc>
      </w:tr>
      <w:tr w:rsidR="00E036A9" w:rsidTr="00BF0BD4">
        <w:tc>
          <w:tcPr>
            <w:tcW w:w="2779" w:type="dxa"/>
            <w:vMerge/>
            <w:vAlign w:val="center"/>
          </w:tcPr>
          <w:p w:rsidR="00E036A9" w:rsidRDefault="00E036A9" w:rsidP="00BF0BD4">
            <w:pPr>
              <w:pStyle w:val="a3"/>
              <w:ind w:leftChars="0" w:left="0"/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</w:pPr>
          </w:p>
        </w:tc>
        <w:tc>
          <w:tcPr>
            <w:tcW w:w="1559" w:type="dxa"/>
            <w:vAlign w:val="center"/>
          </w:tcPr>
          <w:p w:rsidR="00E036A9" w:rsidRDefault="00E036A9" w:rsidP="00BF0BD4">
            <w:pPr>
              <w:pStyle w:val="a3"/>
              <w:ind w:leftChars="0" w:left="0"/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</w:pPr>
            <w:r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  <w:t xml:space="preserve">공리 </w:t>
            </w:r>
            <w:r>
              <w:rPr>
                <w:rFonts w:ascii="한국외대체 L" w:eastAsia="한국외대체 L" w:hAnsi="한국외대체 L" w:cs="한국외대체 L"/>
                <w:sz w:val="28"/>
                <w:szCs w:val="40"/>
              </w:rPr>
              <w:t>4.</w:t>
            </w:r>
          </w:p>
        </w:tc>
        <w:tc>
          <w:tcPr>
            <w:tcW w:w="3918" w:type="dxa"/>
            <w:vAlign w:val="center"/>
          </w:tcPr>
          <w:p w:rsidR="00E036A9" w:rsidRDefault="00BF0BD4" w:rsidP="00BF0BD4">
            <w:pPr>
              <w:pStyle w:val="a3"/>
              <w:ind w:leftChars="0" w:left="0"/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</w:pPr>
            <w:r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  <w:t>0</w:t>
            </w:r>
            <w:r w:rsidRPr="00BF0BD4"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  <w:t>ㆍ</w:t>
            </w:r>
            <w:r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  <w:t>1 = 0</w:t>
            </w:r>
          </w:p>
          <w:p w:rsidR="00BF0BD4" w:rsidRDefault="00BF0BD4" w:rsidP="00BF0BD4">
            <w:pPr>
              <w:pStyle w:val="a3"/>
              <w:ind w:leftChars="0" w:left="0"/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</w:pPr>
            <w:r>
              <w:rPr>
                <w:rFonts w:ascii="한국외대체 L" w:eastAsia="한국외대체 L" w:hAnsi="한국외대체 L" w:cs="한국외대체 L"/>
                <w:sz w:val="28"/>
                <w:szCs w:val="40"/>
              </w:rPr>
              <w:t>0 + 1 = 1</w:t>
            </w:r>
          </w:p>
        </w:tc>
      </w:tr>
      <w:tr w:rsidR="00E036A9" w:rsidTr="00BF0BD4">
        <w:tc>
          <w:tcPr>
            <w:tcW w:w="2779" w:type="dxa"/>
            <w:vMerge/>
            <w:vAlign w:val="center"/>
          </w:tcPr>
          <w:p w:rsidR="00E036A9" w:rsidRDefault="00E036A9" w:rsidP="00BF0BD4">
            <w:pPr>
              <w:pStyle w:val="a3"/>
              <w:ind w:leftChars="0" w:left="0"/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</w:pPr>
          </w:p>
        </w:tc>
        <w:tc>
          <w:tcPr>
            <w:tcW w:w="1559" w:type="dxa"/>
            <w:vAlign w:val="center"/>
          </w:tcPr>
          <w:p w:rsidR="00E036A9" w:rsidRDefault="00E036A9" w:rsidP="00BF0BD4">
            <w:pPr>
              <w:pStyle w:val="a3"/>
              <w:ind w:leftChars="0" w:left="0"/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</w:pPr>
            <w:r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  <w:t xml:space="preserve">공리 </w:t>
            </w:r>
            <w:r>
              <w:rPr>
                <w:rFonts w:ascii="한국외대체 L" w:eastAsia="한국외대체 L" w:hAnsi="한국외대체 L" w:cs="한국외대체 L"/>
                <w:sz w:val="28"/>
                <w:szCs w:val="40"/>
              </w:rPr>
              <w:t>5.</w:t>
            </w:r>
          </w:p>
        </w:tc>
        <w:tc>
          <w:tcPr>
            <w:tcW w:w="3918" w:type="dxa"/>
            <w:vAlign w:val="center"/>
          </w:tcPr>
          <w:p w:rsidR="00E036A9" w:rsidRDefault="00BF0BD4" w:rsidP="00BF0BD4">
            <w:pPr>
              <w:pStyle w:val="a3"/>
              <w:ind w:leftChars="0" w:left="0"/>
              <w:rPr>
                <w:rFonts w:ascii="한국외대체 L" w:eastAsia="한국외대체 L" w:hAnsi="한국외대체 L" w:cs="한국외대체 L"/>
                <w:sz w:val="28"/>
                <w:szCs w:val="40"/>
              </w:rPr>
            </w:pPr>
            <w:r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  <w:t>1</w:t>
            </w:r>
            <w:r>
              <w:rPr>
                <w:rFonts w:ascii="한국외대체 L" w:eastAsia="한국외대체 L" w:hAnsi="한국외대체 L" w:cs="한국외대체 L"/>
                <w:sz w:val="28"/>
                <w:szCs w:val="40"/>
              </w:rPr>
              <w:t>’ = 0</w:t>
            </w:r>
          </w:p>
          <w:p w:rsidR="00BF0BD4" w:rsidRDefault="00BF0BD4" w:rsidP="00BF0BD4">
            <w:pPr>
              <w:pStyle w:val="a3"/>
              <w:ind w:leftChars="0" w:left="0"/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</w:pPr>
            <w:r>
              <w:rPr>
                <w:rFonts w:ascii="한국외대체 L" w:eastAsia="한국외대체 L" w:hAnsi="한국외대체 L" w:cs="한국외대체 L"/>
                <w:sz w:val="28"/>
                <w:szCs w:val="40"/>
              </w:rPr>
              <w:t>0’ = 1</w:t>
            </w:r>
          </w:p>
        </w:tc>
      </w:tr>
    </w:tbl>
    <w:p w:rsidR="00BF0BD4" w:rsidRDefault="00BF0BD4" w:rsidP="00EF1DB1">
      <w:pPr>
        <w:pStyle w:val="a3"/>
        <w:ind w:leftChars="0" w:left="760"/>
        <w:rPr>
          <w:rFonts w:ascii="한국외대체 L" w:eastAsia="한국외대체 L" w:hAnsi="한국외대체 L" w:cs="한국외대체 L"/>
          <w:sz w:val="22"/>
          <w:szCs w:val="40"/>
        </w:rPr>
      </w:pPr>
    </w:p>
    <w:p w:rsidR="00BF0BD4" w:rsidRDefault="00BF0BD4">
      <w:pPr>
        <w:widowControl/>
        <w:wordWrap/>
        <w:autoSpaceDE/>
        <w:autoSpaceDN/>
        <w:rPr>
          <w:rFonts w:ascii="한국외대체 L" w:eastAsia="한국외대체 L" w:hAnsi="한국외대체 L" w:cs="한국외대체 L"/>
          <w:sz w:val="22"/>
          <w:szCs w:val="40"/>
        </w:rPr>
      </w:pPr>
      <w:r>
        <w:rPr>
          <w:rFonts w:ascii="한국외대체 L" w:eastAsia="한국외대체 L" w:hAnsi="한국외대체 L" w:cs="한국외대체 L"/>
          <w:sz w:val="22"/>
          <w:szCs w:val="40"/>
        </w:rPr>
        <w:br w:type="page"/>
      </w:r>
    </w:p>
    <w:p w:rsidR="00E036A9" w:rsidRDefault="00E036A9" w:rsidP="00EF1DB1">
      <w:pPr>
        <w:pStyle w:val="a3"/>
        <w:ind w:leftChars="0" w:left="760"/>
        <w:rPr>
          <w:rFonts w:ascii="한국외대체 L" w:eastAsia="한국외대체 L" w:hAnsi="한국외대체 L" w:cs="한국외대체 L"/>
          <w:sz w:val="22"/>
          <w:szCs w:val="40"/>
        </w:rPr>
      </w:pPr>
    </w:p>
    <w:tbl>
      <w:tblPr>
        <w:tblStyle w:val="a8"/>
        <w:tblW w:w="0" w:type="auto"/>
        <w:tblInd w:w="760" w:type="dxa"/>
        <w:tblLook w:val="04A0" w:firstRow="1" w:lastRow="0" w:firstColumn="1" w:lastColumn="0" w:noHBand="0" w:noVBand="1"/>
      </w:tblPr>
      <w:tblGrid>
        <w:gridCol w:w="2779"/>
        <w:gridCol w:w="1701"/>
        <w:gridCol w:w="3776"/>
      </w:tblGrid>
      <w:tr w:rsidR="00BF0BD4" w:rsidTr="00B05F8F">
        <w:tc>
          <w:tcPr>
            <w:tcW w:w="2779" w:type="dxa"/>
            <w:vMerge w:val="restart"/>
            <w:vAlign w:val="center"/>
          </w:tcPr>
          <w:p w:rsidR="00BF0BD4" w:rsidRDefault="00BF0BD4" w:rsidP="00B05F8F">
            <w:pPr>
              <w:pStyle w:val="a3"/>
              <w:ind w:leftChars="0" w:left="0"/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</w:pPr>
            <w:r>
              <w:rPr>
                <w:rFonts w:ascii="한국외대체 L" w:eastAsia="한국외대체 L" w:hAnsi="한국외대체 L" w:cs="한국외대체 L" w:hint="eastAsia"/>
                <w:sz w:val="36"/>
                <w:szCs w:val="40"/>
              </w:rPr>
              <w:t xml:space="preserve">부울 </w:t>
            </w:r>
            <w:r w:rsidRPr="00E036A9">
              <w:rPr>
                <w:rFonts w:ascii="한국외대체 L" w:eastAsia="한국외대체 L" w:hAnsi="한국외대체 L" w:cs="한국외대체 L" w:hint="eastAsia"/>
                <w:sz w:val="36"/>
                <w:szCs w:val="40"/>
              </w:rPr>
              <w:t>대수</w:t>
            </w:r>
            <w:r>
              <w:rPr>
                <w:rFonts w:ascii="한국외대체 L" w:eastAsia="한국외대체 L" w:hAnsi="한국외대체 L" w:cs="한국외대체 L" w:hint="eastAsia"/>
                <w:sz w:val="36"/>
                <w:szCs w:val="40"/>
              </w:rPr>
              <w:t xml:space="preserve"> </w:t>
            </w:r>
            <w:r>
              <w:rPr>
                <w:rFonts w:ascii="한국외대체 L" w:eastAsia="한국외대체 L" w:hAnsi="한국외대체 L" w:cs="한국외대체 L" w:hint="eastAsia"/>
                <w:sz w:val="36"/>
                <w:szCs w:val="40"/>
              </w:rPr>
              <w:t>정</w:t>
            </w:r>
            <w:r w:rsidRPr="00E036A9">
              <w:rPr>
                <w:rFonts w:ascii="한국외대체 L" w:eastAsia="한국외대체 L" w:hAnsi="한국외대체 L" w:cs="한국외대체 L" w:hint="eastAsia"/>
                <w:sz w:val="36"/>
                <w:szCs w:val="40"/>
              </w:rPr>
              <w:t>리</w:t>
            </w:r>
          </w:p>
        </w:tc>
        <w:tc>
          <w:tcPr>
            <w:tcW w:w="1701" w:type="dxa"/>
            <w:vAlign w:val="center"/>
          </w:tcPr>
          <w:p w:rsidR="00BF0BD4" w:rsidRDefault="00BF0BD4" w:rsidP="00B05F8F">
            <w:pPr>
              <w:pStyle w:val="a3"/>
              <w:ind w:leftChars="0" w:left="0"/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</w:pPr>
            <w:r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  <w:t>정</w:t>
            </w:r>
            <w:r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  <w:t xml:space="preserve">리 </w:t>
            </w:r>
            <w:r>
              <w:rPr>
                <w:rFonts w:ascii="한국외대체 L" w:eastAsia="한국외대체 L" w:hAnsi="한국외대체 L" w:cs="한국외대체 L"/>
                <w:sz w:val="28"/>
                <w:szCs w:val="40"/>
              </w:rPr>
              <w:t>1.</w:t>
            </w:r>
          </w:p>
        </w:tc>
        <w:tc>
          <w:tcPr>
            <w:tcW w:w="3776" w:type="dxa"/>
            <w:vAlign w:val="center"/>
          </w:tcPr>
          <w:p w:rsidR="00BF0BD4" w:rsidRDefault="00BF0BD4" w:rsidP="00B05F8F">
            <w:pPr>
              <w:pStyle w:val="a3"/>
              <w:ind w:leftChars="0" w:left="0"/>
              <w:rPr>
                <w:rFonts w:ascii="한국외대체 L" w:eastAsia="한국외대체 L" w:hAnsi="한국외대체 L" w:cs="한국외대체 L"/>
                <w:sz w:val="28"/>
                <w:szCs w:val="40"/>
              </w:rPr>
            </w:pPr>
            <w:r>
              <w:rPr>
                <w:rFonts w:ascii="한국외대체 L" w:eastAsia="한국외대체 L" w:hAnsi="한국외대체 L" w:cs="한국외대체 L"/>
                <w:sz w:val="28"/>
                <w:szCs w:val="40"/>
              </w:rPr>
              <w:t>A + 0 = A</w:t>
            </w:r>
          </w:p>
          <w:p w:rsidR="00BF0BD4" w:rsidRPr="00BF0BD4" w:rsidRDefault="00BF0BD4" w:rsidP="00B05F8F">
            <w:pPr>
              <w:pStyle w:val="a3"/>
              <w:ind w:leftChars="0" w:left="0"/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</w:pPr>
            <w:r w:rsidRPr="00BF0BD4">
              <w:rPr>
                <w:rFonts w:ascii="한국외대체 L" w:eastAsia="한국외대체 L" w:hAnsi="한국외대체 L" w:cs="한국외대체 L"/>
                <w:sz w:val="28"/>
                <w:szCs w:val="40"/>
              </w:rPr>
              <w:t>A</w:t>
            </w:r>
            <w:r w:rsidRPr="00BF0BD4"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  <w:t>ㆍ0 = 0</w:t>
            </w:r>
          </w:p>
        </w:tc>
      </w:tr>
      <w:tr w:rsidR="00BF0BD4" w:rsidTr="00B05F8F">
        <w:tc>
          <w:tcPr>
            <w:tcW w:w="2779" w:type="dxa"/>
            <w:vMerge/>
            <w:vAlign w:val="center"/>
          </w:tcPr>
          <w:p w:rsidR="00BF0BD4" w:rsidRDefault="00BF0BD4" w:rsidP="00B05F8F">
            <w:pPr>
              <w:pStyle w:val="a3"/>
              <w:ind w:leftChars="0" w:left="0"/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</w:pPr>
          </w:p>
        </w:tc>
        <w:tc>
          <w:tcPr>
            <w:tcW w:w="1701" w:type="dxa"/>
            <w:vAlign w:val="center"/>
          </w:tcPr>
          <w:p w:rsidR="00BF0BD4" w:rsidRDefault="00BF0BD4" w:rsidP="00B05F8F">
            <w:pPr>
              <w:pStyle w:val="a3"/>
              <w:ind w:leftChars="0" w:left="0"/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</w:pPr>
            <w:r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  <w:t>정</w:t>
            </w:r>
            <w:r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  <w:t xml:space="preserve">리 </w:t>
            </w:r>
            <w:r>
              <w:rPr>
                <w:rFonts w:ascii="한국외대체 L" w:eastAsia="한국외대체 L" w:hAnsi="한국외대체 L" w:cs="한국외대체 L"/>
                <w:sz w:val="28"/>
                <w:szCs w:val="40"/>
              </w:rPr>
              <w:t>2.</w:t>
            </w:r>
          </w:p>
        </w:tc>
        <w:tc>
          <w:tcPr>
            <w:tcW w:w="3776" w:type="dxa"/>
            <w:vAlign w:val="center"/>
          </w:tcPr>
          <w:p w:rsidR="00BF0BD4" w:rsidRDefault="00BF0BD4" w:rsidP="00B05F8F">
            <w:pPr>
              <w:pStyle w:val="a3"/>
              <w:ind w:leftChars="0" w:left="0"/>
              <w:rPr>
                <w:rFonts w:ascii="한국외대체 L" w:eastAsia="한국외대체 L" w:hAnsi="한국외대체 L" w:cs="한국외대체 L"/>
                <w:sz w:val="28"/>
                <w:szCs w:val="40"/>
              </w:rPr>
            </w:pPr>
            <w:r w:rsidRPr="00BF0BD4"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  <w:t>A + A</w:t>
            </w:r>
            <w:r w:rsidRPr="00BF0BD4">
              <w:rPr>
                <w:rFonts w:ascii="한국외대체 L" w:eastAsia="한국외대체 L" w:hAnsi="한국외대체 L" w:cs="한국외대체 L"/>
                <w:sz w:val="28"/>
                <w:szCs w:val="40"/>
              </w:rPr>
              <w:t xml:space="preserve">’ = 1 </w:t>
            </w:r>
          </w:p>
          <w:p w:rsidR="00BF0BD4" w:rsidRDefault="00BF0BD4" w:rsidP="00B05F8F">
            <w:pPr>
              <w:pStyle w:val="a3"/>
              <w:ind w:leftChars="0" w:left="0"/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</w:pPr>
            <w:r w:rsidRPr="00BF0BD4">
              <w:rPr>
                <w:rFonts w:ascii="한국외대체 L" w:eastAsia="한국외대체 L" w:hAnsi="한국외대체 L" w:cs="한국외대체 L"/>
                <w:sz w:val="28"/>
                <w:szCs w:val="40"/>
              </w:rPr>
              <w:t>A</w:t>
            </w:r>
            <w:r w:rsidRPr="00BF0BD4"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  <w:t>ㆍA</w:t>
            </w:r>
            <w:r w:rsidRPr="00BF0BD4">
              <w:rPr>
                <w:rFonts w:ascii="한국외대체 L" w:eastAsia="한국외대체 L" w:hAnsi="한국외대체 L" w:cs="한국외대체 L"/>
                <w:sz w:val="28"/>
                <w:szCs w:val="40"/>
              </w:rPr>
              <w:t>’ = 0</w:t>
            </w:r>
          </w:p>
        </w:tc>
      </w:tr>
      <w:tr w:rsidR="00BF0BD4" w:rsidTr="00B05F8F">
        <w:tc>
          <w:tcPr>
            <w:tcW w:w="2779" w:type="dxa"/>
            <w:vMerge/>
            <w:vAlign w:val="center"/>
          </w:tcPr>
          <w:p w:rsidR="00BF0BD4" w:rsidRDefault="00BF0BD4" w:rsidP="00B05F8F">
            <w:pPr>
              <w:pStyle w:val="a3"/>
              <w:ind w:leftChars="0" w:left="0"/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</w:pPr>
          </w:p>
        </w:tc>
        <w:tc>
          <w:tcPr>
            <w:tcW w:w="1701" w:type="dxa"/>
            <w:vAlign w:val="center"/>
          </w:tcPr>
          <w:p w:rsidR="00BF0BD4" w:rsidRDefault="00BF0BD4" w:rsidP="00B05F8F">
            <w:pPr>
              <w:pStyle w:val="a3"/>
              <w:ind w:leftChars="0" w:left="0"/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</w:pPr>
            <w:r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  <w:t>정</w:t>
            </w:r>
            <w:r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  <w:t xml:space="preserve">리 </w:t>
            </w:r>
            <w:r>
              <w:rPr>
                <w:rFonts w:ascii="한국외대체 L" w:eastAsia="한국외대체 L" w:hAnsi="한국외대체 L" w:cs="한국외대체 L"/>
                <w:sz w:val="28"/>
                <w:szCs w:val="40"/>
              </w:rPr>
              <w:t>3.</w:t>
            </w:r>
          </w:p>
        </w:tc>
        <w:tc>
          <w:tcPr>
            <w:tcW w:w="3776" w:type="dxa"/>
            <w:vAlign w:val="center"/>
          </w:tcPr>
          <w:p w:rsidR="00BF0BD4" w:rsidRDefault="00BF0BD4" w:rsidP="00B05F8F">
            <w:pPr>
              <w:pStyle w:val="a3"/>
              <w:ind w:leftChars="0" w:left="0"/>
              <w:rPr>
                <w:rFonts w:ascii="한국외대체 L" w:eastAsia="한국외대체 L" w:hAnsi="한국외대체 L" w:cs="한국외대체 L"/>
                <w:sz w:val="28"/>
                <w:szCs w:val="40"/>
              </w:rPr>
            </w:pPr>
            <w:r w:rsidRPr="00BF0BD4"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  <w:t xml:space="preserve">A + A = A </w:t>
            </w:r>
          </w:p>
          <w:p w:rsidR="00BF0BD4" w:rsidRDefault="00BF0BD4" w:rsidP="00B05F8F">
            <w:pPr>
              <w:pStyle w:val="a3"/>
              <w:ind w:leftChars="0" w:left="0"/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</w:pPr>
            <w:r w:rsidRPr="00BF0BD4"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  <w:t>AㆍA = A</w:t>
            </w:r>
          </w:p>
        </w:tc>
      </w:tr>
      <w:tr w:rsidR="00BF0BD4" w:rsidTr="00B05F8F">
        <w:tc>
          <w:tcPr>
            <w:tcW w:w="2779" w:type="dxa"/>
            <w:vMerge/>
            <w:vAlign w:val="center"/>
          </w:tcPr>
          <w:p w:rsidR="00BF0BD4" w:rsidRDefault="00BF0BD4" w:rsidP="00B05F8F">
            <w:pPr>
              <w:pStyle w:val="a3"/>
              <w:ind w:leftChars="0" w:left="0"/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</w:pPr>
          </w:p>
        </w:tc>
        <w:tc>
          <w:tcPr>
            <w:tcW w:w="1701" w:type="dxa"/>
            <w:vAlign w:val="center"/>
          </w:tcPr>
          <w:p w:rsidR="00BF0BD4" w:rsidRDefault="00BF0BD4" w:rsidP="00B05F8F">
            <w:pPr>
              <w:pStyle w:val="a3"/>
              <w:ind w:leftChars="0" w:left="0"/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</w:pPr>
            <w:r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  <w:t>정</w:t>
            </w:r>
            <w:r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  <w:t xml:space="preserve">리 </w:t>
            </w:r>
            <w:r>
              <w:rPr>
                <w:rFonts w:ascii="한국외대체 L" w:eastAsia="한국외대체 L" w:hAnsi="한국외대체 L" w:cs="한국외대체 L"/>
                <w:sz w:val="28"/>
                <w:szCs w:val="40"/>
              </w:rPr>
              <w:t>4.</w:t>
            </w:r>
          </w:p>
        </w:tc>
        <w:tc>
          <w:tcPr>
            <w:tcW w:w="3776" w:type="dxa"/>
            <w:vAlign w:val="center"/>
          </w:tcPr>
          <w:p w:rsidR="00BF0BD4" w:rsidRDefault="00BF0BD4" w:rsidP="00B05F8F">
            <w:pPr>
              <w:pStyle w:val="a3"/>
              <w:ind w:leftChars="0" w:left="0"/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</w:pPr>
            <w:r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  <w:t>A + 1 = 1</w:t>
            </w:r>
          </w:p>
          <w:p w:rsidR="00BF0BD4" w:rsidRDefault="00BF0BD4" w:rsidP="00B05F8F">
            <w:pPr>
              <w:pStyle w:val="a3"/>
              <w:ind w:leftChars="0" w:left="0"/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</w:pPr>
            <w:r>
              <w:rPr>
                <w:rFonts w:ascii="한국외대체 L" w:eastAsia="한국외대체 L" w:hAnsi="한국외대체 L" w:cs="한국외대체 L"/>
                <w:sz w:val="28"/>
                <w:szCs w:val="40"/>
              </w:rPr>
              <w:t>A</w:t>
            </w:r>
            <w:r w:rsidRPr="00BF0BD4"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  <w:t>ㆍ</w:t>
            </w:r>
            <w:r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  <w:t>1 = A</w:t>
            </w:r>
          </w:p>
        </w:tc>
      </w:tr>
    </w:tbl>
    <w:p w:rsidR="00E036A9" w:rsidRPr="00E036A9" w:rsidRDefault="00E036A9" w:rsidP="00EF1DB1">
      <w:pPr>
        <w:pStyle w:val="a3"/>
        <w:ind w:leftChars="0" w:left="760"/>
        <w:rPr>
          <w:rFonts w:ascii="한국외대체 L" w:eastAsia="한국외대체 L" w:hAnsi="한국외대체 L" w:cs="한국외대체 L" w:hint="eastAsia"/>
          <w:sz w:val="22"/>
          <w:szCs w:val="40"/>
        </w:rPr>
      </w:pPr>
    </w:p>
    <w:tbl>
      <w:tblPr>
        <w:tblStyle w:val="a8"/>
        <w:tblW w:w="0" w:type="auto"/>
        <w:tblInd w:w="400" w:type="dxa"/>
        <w:tblLook w:val="04A0" w:firstRow="1" w:lastRow="0" w:firstColumn="1" w:lastColumn="0" w:noHBand="0" w:noVBand="1"/>
      </w:tblPr>
      <w:tblGrid>
        <w:gridCol w:w="2572"/>
        <w:gridCol w:w="6044"/>
      </w:tblGrid>
      <w:tr w:rsidR="000B0278" w:rsidTr="009F1DCB">
        <w:tc>
          <w:tcPr>
            <w:tcW w:w="2572" w:type="dxa"/>
            <w:vAlign w:val="center"/>
          </w:tcPr>
          <w:p w:rsidR="000B0278" w:rsidRPr="009F1DCB" w:rsidRDefault="000B0278" w:rsidP="009F1DCB">
            <w:pPr>
              <w:jc w:val="center"/>
              <w:rPr>
                <w:rFonts w:ascii="한국외대체 L" w:eastAsia="한국외대체 L" w:hAnsi="한국외대체 L" w:cs="한국외대체 L" w:hint="eastAsia"/>
                <w:sz w:val="28"/>
                <w:szCs w:val="28"/>
              </w:rPr>
            </w:pPr>
            <w:r w:rsidRPr="009F1DCB">
              <w:rPr>
                <w:rFonts w:ascii="한국외대체 L" w:eastAsia="한국외대체 L" w:hAnsi="한국외대체 L" w:cs="한국외대체 L" w:hint="eastAsia"/>
                <w:sz w:val="28"/>
                <w:szCs w:val="28"/>
              </w:rPr>
              <w:t>교환 정리</w:t>
            </w:r>
          </w:p>
        </w:tc>
        <w:tc>
          <w:tcPr>
            <w:tcW w:w="6044" w:type="dxa"/>
            <w:vAlign w:val="center"/>
          </w:tcPr>
          <w:p w:rsidR="000B0278" w:rsidRPr="009F1DCB" w:rsidRDefault="009F1DCB" w:rsidP="009F1DCB">
            <w:pPr>
              <w:jc w:val="center"/>
              <w:rPr>
                <w:rFonts w:ascii="한국외대체 L" w:eastAsia="한국외대체 L" w:hAnsi="한국외대체 L" w:cs="한국외대체 L" w:hint="eastAsia"/>
                <w:sz w:val="28"/>
              </w:rPr>
            </w:pPr>
            <w:r w:rsidRPr="009F1DCB">
              <w:rPr>
                <w:rFonts w:ascii="한국외대체 L" w:eastAsia="한국외대체 L" w:hAnsi="한국외대체 L" w:cs="한국외대체 L" w:hint="eastAsia"/>
                <w:sz w:val="28"/>
              </w:rPr>
              <w:t>A + B = B + A</w:t>
            </w:r>
          </w:p>
          <w:p w:rsidR="009F1DCB" w:rsidRPr="009F1DCB" w:rsidRDefault="009F1DCB" w:rsidP="009F1DCB">
            <w:pPr>
              <w:jc w:val="center"/>
              <w:rPr>
                <w:rFonts w:ascii="한국외대체 L" w:eastAsia="한국외대체 L" w:hAnsi="한국외대체 L" w:cs="한국외대체 L"/>
                <w:sz w:val="28"/>
              </w:rPr>
            </w:pPr>
            <w:r w:rsidRPr="009F1DCB">
              <w:rPr>
                <w:rFonts w:ascii="한국외대체 L" w:eastAsia="한국외대체 L" w:hAnsi="한국외대체 L" w:cs="한국외대체 L"/>
                <w:sz w:val="28"/>
              </w:rPr>
              <w:t>A</w:t>
            </w:r>
            <w:r w:rsidRPr="009F1DCB"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  <w:t>ㆍ</w:t>
            </w:r>
            <w:r w:rsidRPr="009F1DCB"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  <w:t>B = B</w:t>
            </w:r>
            <w:r w:rsidRPr="009F1DCB"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  <w:t>ㆍ</w:t>
            </w:r>
            <w:r w:rsidRPr="009F1DCB"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  <w:t>A</w:t>
            </w:r>
          </w:p>
        </w:tc>
      </w:tr>
      <w:tr w:rsidR="000B0278" w:rsidTr="009F1DCB">
        <w:tc>
          <w:tcPr>
            <w:tcW w:w="2572" w:type="dxa"/>
            <w:vAlign w:val="center"/>
          </w:tcPr>
          <w:p w:rsidR="000B0278" w:rsidRPr="009F1DCB" w:rsidRDefault="000B0278" w:rsidP="009F1DCB">
            <w:pPr>
              <w:jc w:val="center"/>
              <w:rPr>
                <w:rFonts w:ascii="한국외대체 L" w:eastAsia="한국외대체 L" w:hAnsi="한국외대체 L" w:cs="한국외대체 L"/>
                <w:sz w:val="28"/>
                <w:szCs w:val="28"/>
              </w:rPr>
            </w:pPr>
            <w:r w:rsidRPr="009F1DCB">
              <w:rPr>
                <w:rFonts w:ascii="한국외대체 L" w:eastAsia="한국외대체 L" w:hAnsi="한국외대체 L" w:cs="한국외대체 L" w:hint="eastAsia"/>
                <w:sz w:val="28"/>
                <w:szCs w:val="28"/>
              </w:rPr>
              <w:t>결합 정리</w:t>
            </w:r>
          </w:p>
        </w:tc>
        <w:tc>
          <w:tcPr>
            <w:tcW w:w="6044" w:type="dxa"/>
            <w:vAlign w:val="center"/>
          </w:tcPr>
          <w:p w:rsidR="000B0278" w:rsidRDefault="009F1DCB" w:rsidP="009F1DCB">
            <w:pPr>
              <w:jc w:val="center"/>
              <w:rPr>
                <w:rFonts w:ascii="한국외대체 L" w:eastAsia="한국외대체 L" w:hAnsi="한국외대체 L" w:cs="한국외대체 L"/>
                <w:sz w:val="28"/>
              </w:rPr>
            </w:pPr>
            <w:r>
              <w:rPr>
                <w:rFonts w:ascii="한국외대체 L" w:eastAsia="한국외대체 L" w:hAnsi="한국외대체 L" w:cs="한국외대체 L" w:hint="eastAsia"/>
                <w:sz w:val="28"/>
              </w:rPr>
              <w:t>A + (B + C)</w:t>
            </w:r>
            <w:r>
              <w:rPr>
                <w:rFonts w:ascii="한국외대체 L" w:eastAsia="한국외대체 L" w:hAnsi="한국외대체 L" w:cs="한국외대체 L"/>
                <w:sz w:val="28"/>
              </w:rPr>
              <w:t xml:space="preserve"> = (A + B) + C</w:t>
            </w:r>
          </w:p>
          <w:p w:rsidR="009F1DCB" w:rsidRPr="009F1DCB" w:rsidRDefault="009F1DCB" w:rsidP="009F1DCB">
            <w:pPr>
              <w:jc w:val="center"/>
              <w:rPr>
                <w:rFonts w:ascii="한국외대체 L" w:eastAsia="한국외대체 L" w:hAnsi="한국외대체 L" w:cs="한국외대체 L"/>
                <w:sz w:val="28"/>
              </w:rPr>
            </w:pPr>
            <w:r>
              <w:rPr>
                <w:rFonts w:ascii="한국외대체 L" w:eastAsia="한국외대체 L" w:hAnsi="한국외대체 L" w:cs="한국외대체 L"/>
                <w:sz w:val="28"/>
              </w:rPr>
              <w:t>A</w:t>
            </w:r>
            <w:r w:rsidRPr="009F1DCB"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  <w:t>ㆍ</w:t>
            </w:r>
            <w:r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  <w:t>(B</w:t>
            </w:r>
            <w:r w:rsidRPr="009F1DCB"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  <w:t>ㆍ</w:t>
            </w:r>
            <w:r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  <w:t>C)</w:t>
            </w:r>
            <w:r>
              <w:rPr>
                <w:rFonts w:ascii="한국외대체 L" w:eastAsia="한국외대체 L" w:hAnsi="한국외대체 L" w:cs="한국외대체 L"/>
                <w:sz w:val="28"/>
                <w:szCs w:val="40"/>
              </w:rPr>
              <w:t xml:space="preserve"> = (A</w:t>
            </w:r>
            <w:r w:rsidRPr="009F1DCB"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  <w:t>ㆍ</w:t>
            </w:r>
            <w:r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  <w:t>B)</w:t>
            </w:r>
            <w:r w:rsidRPr="009F1DCB"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  <w:t>ㆍ</w:t>
            </w:r>
            <w:r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  <w:t>C</w:t>
            </w:r>
          </w:p>
        </w:tc>
      </w:tr>
      <w:tr w:rsidR="000B0278" w:rsidRPr="004F00C7" w:rsidTr="009F1DCB">
        <w:tc>
          <w:tcPr>
            <w:tcW w:w="2572" w:type="dxa"/>
            <w:vAlign w:val="center"/>
          </w:tcPr>
          <w:p w:rsidR="000B0278" w:rsidRPr="009F1DCB" w:rsidRDefault="000B0278" w:rsidP="009F1DCB">
            <w:pPr>
              <w:jc w:val="center"/>
              <w:rPr>
                <w:rFonts w:ascii="한국외대체 L" w:eastAsia="한국외대체 L" w:hAnsi="한국외대체 L" w:cs="한국외대체 L"/>
                <w:sz w:val="28"/>
                <w:szCs w:val="28"/>
              </w:rPr>
            </w:pPr>
            <w:r w:rsidRPr="009F1DCB">
              <w:rPr>
                <w:rFonts w:ascii="한국외대체 L" w:eastAsia="한국외대체 L" w:hAnsi="한국외대체 L" w:cs="한국외대체 L" w:hint="eastAsia"/>
                <w:sz w:val="28"/>
                <w:szCs w:val="28"/>
              </w:rPr>
              <w:t>분배 정리</w:t>
            </w:r>
          </w:p>
        </w:tc>
        <w:tc>
          <w:tcPr>
            <w:tcW w:w="6044" w:type="dxa"/>
            <w:vAlign w:val="center"/>
          </w:tcPr>
          <w:p w:rsidR="000B0278" w:rsidRDefault="004F00C7" w:rsidP="009F1DCB">
            <w:pPr>
              <w:jc w:val="center"/>
              <w:rPr>
                <w:rFonts w:ascii="한국외대체 L" w:eastAsia="한국외대체 L" w:hAnsi="한국외대체 L" w:cs="한국외대체 L"/>
                <w:sz w:val="28"/>
                <w:szCs w:val="40"/>
              </w:rPr>
            </w:pPr>
            <w:r>
              <w:rPr>
                <w:rFonts w:ascii="한국외대체 L" w:eastAsia="한국외대체 L" w:hAnsi="한국외대체 L" w:cs="한국외대체 L" w:hint="eastAsia"/>
                <w:sz w:val="28"/>
              </w:rPr>
              <w:t>A</w:t>
            </w:r>
            <w:r w:rsidRPr="009F1DCB"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  <w:t>ㆍ</w:t>
            </w:r>
            <w:r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  <w:t>(B</w:t>
            </w:r>
            <w:r>
              <w:rPr>
                <w:rFonts w:ascii="한국외대체 L" w:eastAsia="한국외대체 L" w:hAnsi="한국외대체 L" w:cs="한국외대체 L"/>
                <w:sz w:val="28"/>
                <w:szCs w:val="40"/>
              </w:rPr>
              <w:t xml:space="preserve"> </w:t>
            </w:r>
            <w:r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  <w:t>+</w:t>
            </w:r>
            <w:r>
              <w:rPr>
                <w:rFonts w:ascii="한국외대체 L" w:eastAsia="한국외대체 L" w:hAnsi="한국외대체 L" w:cs="한국외대체 L"/>
                <w:sz w:val="28"/>
                <w:szCs w:val="40"/>
              </w:rPr>
              <w:t xml:space="preserve"> </w:t>
            </w:r>
            <w:r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  <w:t>C)</w:t>
            </w:r>
            <w:r>
              <w:rPr>
                <w:rFonts w:ascii="한국외대체 L" w:eastAsia="한국외대체 L" w:hAnsi="한국외대체 L" w:cs="한국외대체 L"/>
                <w:sz w:val="28"/>
                <w:szCs w:val="40"/>
              </w:rPr>
              <w:t xml:space="preserve"> = A</w:t>
            </w:r>
            <w:r w:rsidRPr="009F1DCB"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  <w:t>ㆍ</w:t>
            </w:r>
            <w:r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  <w:t>B + A</w:t>
            </w:r>
            <w:r w:rsidRPr="009F1DCB"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  <w:t>ㆍ</w:t>
            </w:r>
            <w:r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  <w:t>C</w:t>
            </w:r>
          </w:p>
          <w:p w:rsidR="004F00C7" w:rsidRPr="009F1DCB" w:rsidRDefault="004F00C7" w:rsidP="009F1DCB">
            <w:pPr>
              <w:jc w:val="center"/>
              <w:rPr>
                <w:rFonts w:ascii="한국외대체 L" w:eastAsia="한국외대체 L" w:hAnsi="한국외대체 L" w:cs="한국외대체 L"/>
                <w:sz w:val="28"/>
              </w:rPr>
            </w:pPr>
            <w:r>
              <w:rPr>
                <w:rFonts w:ascii="한국외대체 L" w:eastAsia="한국외대체 L" w:hAnsi="한국외대체 L" w:cs="한국외대체 L"/>
                <w:sz w:val="28"/>
                <w:szCs w:val="40"/>
              </w:rPr>
              <w:t>A + (B</w:t>
            </w:r>
            <w:r w:rsidRPr="009F1DCB"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  <w:t>ㆍ</w:t>
            </w:r>
            <w:r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  <w:t>C) = (A</w:t>
            </w:r>
            <w:r>
              <w:rPr>
                <w:rFonts w:ascii="한국외대체 L" w:eastAsia="한국외대체 L" w:hAnsi="한국외대체 L" w:cs="한국외대체 L"/>
                <w:sz w:val="28"/>
                <w:szCs w:val="40"/>
              </w:rPr>
              <w:t xml:space="preserve"> </w:t>
            </w:r>
            <w:r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  <w:t>+</w:t>
            </w:r>
            <w:r>
              <w:rPr>
                <w:rFonts w:ascii="한국외대체 L" w:eastAsia="한국외대체 L" w:hAnsi="한국외대체 L" w:cs="한국외대체 L"/>
                <w:sz w:val="28"/>
                <w:szCs w:val="40"/>
              </w:rPr>
              <w:t xml:space="preserve"> </w:t>
            </w:r>
            <w:r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  <w:t>B</w:t>
            </w:r>
            <w:r>
              <w:rPr>
                <w:rFonts w:ascii="한국외대체 L" w:eastAsia="한국외대체 L" w:hAnsi="한국외대체 L" w:cs="한국외대체 L"/>
                <w:sz w:val="28"/>
                <w:szCs w:val="40"/>
              </w:rPr>
              <w:t>)</w:t>
            </w:r>
            <w:r w:rsidRPr="009F1DCB"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  <w:t>ㆍ</w:t>
            </w:r>
            <w:r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  <w:t>(A + C)</w:t>
            </w:r>
          </w:p>
        </w:tc>
      </w:tr>
      <w:tr w:rsidR="000B0278" w:rsidTr="009F1DCB">
        <w:tc>
          <w:tcPr>
            <w:tcW w:w="2572" w:type="dxa"/>
            <w:vAlign w:val="center"/>
          </w:tcPr>
          <w:p w:rsidR="000B0278" w:rsidRPr="009F1DCB" w:rsidRDefault="000B0278" w:rsidP="009F1DCB">
            <w:pPr>
              <w:jc w:val="center"/>
              <w:rPr>
                <w:rFonts w:ascii="한국외대체 L" w:eastAsia="한국외대체 L" w:hAnsi="한국외대체 L" w:cs="한국외대체 L"/>
                <w:sz w:val="28"/>
                <w:szCs w:val="28"/>
              </w:rPr>
            </w:pPr>
            <w:r w:rsidRPr="009F1DCB">
              <w:rPr>
                <w:rFonts w:ascii="한국외대체 L" w:eastAsia="한국외대체 L" w:hAnsi="한국외대체 L" w:cs="한국외대체 L" w:hint="eastAsia"/>
                <w:sz w:val="28"/>
                <w:szCs w:val="28"/>
              </w:rPr>
              <w:t>부정 정리</w:t>
            </w:r>
          </w:p>
        </w:tc>
        <w:tc>
          <w:tcPr>
            <w:tcW w:w="6044" w:type="dxa"/>
            <w:vAlign w:val="center"/>
          </w:tcPr>
          <w:p w:rsidR="000B0278" w:rsidRDefault="004F00C7" w:rsidP="009F1DCB">
            <w:pPr>
              <w:jc w:val="center"/>
              <w:rPr>
                <w:rFonts w:ascii="한국외대체 L" w:eastAsia="한국외대체 L" w:hAnsi="한국외대체 L" w:cs="한국외대체 L"/>
                <w:sz w:val="28"/>
              </w:rPr>
            </w:pPr>
            <w:r>
              <w:rPr>
                <w:rFonts w:ascii="한국외대체 L" w:eastAsia="한국외대체 L" w:hAnsi="한국외대체 L" w:cs="한국외대체 L" w:hint="eastAsia"/>
                <w:sz w:val="28"/>
              </w:rPr>
              <w:t>(A</w:t>
            </w:r>
            <w:r>
              <w:rPr>
                <w:rFonts w:ascii="한국외대체 L" w:eastAsia="한국외대체 L" w:hAnsi="한국외대체 L" w:cs="한국외대체 L"/>
                <w:sz w:val="28"/>
              </w:rPr>
              <w:t>’)’ = A</w:t>
            </w:r>
          </w:p>
          <w:p w:rsidR="004F00C7" w:rsidRDefault="004F00C7" w:rsidP="009F1DCB">
            <w:pPr>
              <w:jc w:val="center"/>
              <w:rPr>
                <w:rFonts w:ascii="한국외대체 L" w:eastAsia="한국외대체 L" w:hAnsi="한국외대체 L" w:cs="한국외대체 L"/>
                <w:sz w:val="28"/>
              </w:rPr>
            </w:pPr>
            <w:r>
              <w:rPr>
                <w:rFonts w:ascii="한국외대체 L" w:eastAsia="한국외대체 L" w:hAnsi="한국외대체 L" w:cs="한국외대체 L"/>
                <w:sz w:val="28"/>
              </w:rPr>
              <w:t>A + A’ = 1</w:t>
            </w:r>
          </w:p>
          <w:p w:rsidR="004F00C7" w:rsidRPr="009F1DCB" w:rsidRDefault="004F00C7" w:rsidP="009F1DCB">
            <w:pPr>
              <w:jc w:val="center"/>
              <w:rPr>
                <w:rFonts w:ascii="한국외대체 L" w:eastAsia="한국외대체 L" w:hAnsi="한국외대체 L" w:cs="한국외대체 L"/>
                <w:sz w:val="28"/>
              </w:rPr>
            </w:pPr>
            <w:r>
              <w:rPr>
                <w:rFonts w:ascii="한국외대체 L" w:eastAsia="한국외대체 L" w:hAnsi="한국외대체 L" w:cs="한국외대체 L"/>
                <w:sz w:val="28"/>
              </w:rPr>
              <w:t>A</w:t>
            </w:r>
            <w:r w:rsidRPr="009F1DCB"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  <w:t>ㆍ</w:t>
            </w:r>
            <w:r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  <w:t>A</w:t>
            </w:r>
            <w:r>
              <w:rPr>
                <w:rFonts w:ascii="한국외대체 L" w:eastAsia="한국외대체 L" w:hAnsi="한국외대체 L" w:cs="한국외대체 L"/>
                <w:sz w:val="28"/>
                <w:szCs w:val="40"/>
              </w:rPr>
              <w:t>’ = 0</w:t>
            </w:r>
          </w:p>
        </w:tc>
      </w:tr>
      <w:tr w:rsidR="000B0278" w:rsidTr="009F1DCB">
        <w:tc>
          <w:tcPr>
            <w:tcW w:w="2572" w:type="dxa"/>
            <w:vAlign w:val="center"/>
          </w:tcPr>
          <w:p w:rsidR="000B0278" w:rsidRPr="009F1DCB" w:rsidRDefault="000B0278" w:rsidP="009F1DCB">
            <w:pPr>
              <w:jc w:val="center"/>
              <w:rPr>
                <w:rFonts w:ascii="한국외대체 L" w:eastAsia="한국외대체 L" w:hAnsi="한국외대체 L" w:cs="한국외대체 L"/>
                <w:sz w:val="28"/>
                <w:szCs w:val="28"/>
              </w:rPr>
            </w:pPr>
            <w:r w:rsidRPr="009F1DCB">
              <w:rPr>
                <w:rFonts w:ascii="한국외대체 L" w:eastAsia="한국외대체 L" w:hAnsi="한국외대체 L" w:cs="한국외대체 L" w:hint="eastAsia"/>
                <w:sz w:val="28"/>
                <w:szCs w:val="28"/>
              </w:rPr>
              <w:t>드모르간 정리</w:t>
            </w:r>
          </w:p>
        </w:tc>
        <w:tc>
          <w:tcPr>
            <w:tcW w:w="6044" w:type="dxa"/>
            <w:vAlign w:val="center"/>
          </w:tcPr>
          <w:p w:rsidR="000B0278" w:rsidRDefault="004F00C7" w:rsidP="009F1DCB">
            <w:pPr>
              <w:jc w:val="center"/>
              <w:rPr>
                <w:rFonts w:ascii="한국외대체 L" w:eastAsia="한국외대체 L" w:hAnsi="한국외대체 L" w:cs="한국외대체 L"/>
                <w:sz w:val="28"/>
                <w:szCs w:val="40"/>
              </w:rPr>
            </w:pPr>
            <w:r>
              <w:rPr>
                <w:rFonts w:ascii="한국외대체 L" w:eastAsia="한국외대체 L" w:hAnsi="한국외대체 L" w:cs="한국외대체 L" w:hint="eastAsia"/>
                <w:sz w:val="28"/>
              </w:rPr>
              <w:t>(A + B)</w:t>
            </w:r>
            <w:r>
              <w:rPr>
                <w:rFonts w:ascii="한국외대체 L" w:eastAsia="한국외대체 L" w:hAnsi="한국외대체 L" w:cs="한국외대체 L"/>
                <w:sz w:val="28"/>
              </w:rPr>
              <w:t>’ = A’</w:t>
            </w:r>
            <w:r w:rsidRPr="009F1DCB"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  <w:t>ㆍ</w:t>
            </w:r>
            <w:r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  <w:t>B</w:t>
            </w:r>
            <w:r>
              <w:rPr>
                <w:rFonts w:ascii="한국외대체 L" w:eastAsia="한국외대체 L" w:hAnsi="한국외대체 L" w:cs="한국외대체 L"/>
                <w:sz w:val="28"/>
                <w:szCs w:val="40"/>
              </w:rPr>
              <w:t>’</w:t>
            </w:r>
          </w:p>
          <w:p w:rsidR="004F00C7" w:rsidRPr="009F1DCB" w:rsidRDefault="004F00C7" w:rsidP="009F1DCB">
            <w:pPr>
              <w:jc w:val="center"/>
              <w:rPr>
                <w:rFonts w:ascii="한국외대체 L" w:eastAsia="한국외대체 L" w:hAnsi="한국외대체 L" w:cs="한국외대체 L"/>
                <w:sz w:val="28"/>
              </w:rPr>
            </w:pPr>
            <w:r>
              <w:rPr>
                <w:rFonts w:ascii="한국외대체 L" w:eastAsia="한국외대체 L" w:hAnsi="한국외대체 L" w:cs="한국외대체 L"/>
                <w:sz w:val="28"/>
                <w:szCs w:val="40"/>
              </w:rPr>
              <w:t>(A</w:t>
            </w:r>
            <w:r w:rsidRPr="009F1DCB"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  <w:t>ㆍ</w:t>
            </w:r>
            <w:r>
              <w:rPr>
                <w:rFonts w:ascii="한국외대체 L" w:eastAsia="한국외대체 L" w:hAnsi="한국외대체 L" w:cs="한국외대체 L" w:hint="eastAsia"/>
                <w:sz w:val="28"/>
                <w:szCs w:val="40"/>
              </w:rPr>
              <w:t>B)</w:t>
            </w:r>
            <w:r>
              <w:rPr>
                <w:rFonts w:ascii="한국외대체 L" w:eastAsia="한국외대체 L" w:hAnsi="한국외대체 L" w:cs="한국외대체 L"/>
                <w:sz w:val="28"/>
                <w:szCs w:val="40"/>
              </w:rPr>
              <w:t>’ = A’ + B’</w:t>
            </w:r>
            <w:bookmarkStart w:id="0" w:name="_GoBack"/>
            <w:bookmarkEnd w:id="0"/>
          </w:p>
        </w:tc>
      </w:tr>
    </w:tbl>
    <w:p w:rsidR="00E931A7" w:rsidRDefault="00E931A7" w:rsidP="00E931A7">
      <w:pPr>
        <w:ind w:left="400"/>
      </w:pPr>
    </w:p>
    <w:p w:rsidR="00E931A7" w:rsidRDefault="00E931A7" w:rsidP="00E931A7">
      <w:pPr>
        <w:ind w:left="400"/>
      </w:pPr>
      <w:r>
        <w:rPr>
          <w:rFonts w:hint="eastAsia"/>
        </w:rPr>
        <w:t>//출처</w:t>
      </w:r>
      <w:r w:rsidR="00EF1DB1">
        <w:rPr>
          <w:rFonts w:hint="eastAsia"/>
        </w:rPr>
        <w:t>: 불 대수의 기본 법칙 (</w:t>
      </w:r>
      <w:r w:rsidR="00EF1DB1" w:rsidRPr="00EF1DB1">
        <w:t>http://weezzle.tistory.com/415</w:t>
      </w:r>
      <w:r w:rsidR="00EF1DB1">
        <w:t>)</w:t>
      </w:r>
    </w:p>
    <w:p w:rsidR="00E931A7" w:rsidRDefault="00E931A7" w:rsidP="00EF1DB1">
      <w:pPr>
        <w:widowControl/>
        <w:wordWrap/>
        <w:autoSpaceDE/>
        <w:autoSpaceDN/>
        <w:rPr>
          <w:rFonts w:hint="eastAsia"/>
        </w:rPr>
      </w:pPr>
    </w:p>
    <w:sectPr w:rsidR="00E931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7C53" w:rsidRDefault="00A87C53" w:rsidP="00B70A98">
      <w:pPr>
        <w:spacing w:after="0" w:line="240" w:lineRule="auto"/>
      </w:pPr>
      <w:r>
        <w:separator/>
      </w:r>
    </w:p>
  </w:endnote>
  <w:endnote w:type="continuationSeparator" w:id="0">
    <w:p w:rsidR="00A87C53" w:rsidRDefault="00A87C53" w:rsidP="00B70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산세리프">
    <w:altName w:val="바탕"/>
    <w:panose1 w:val="00000000000000000000"/>
    <w:charset w:val="81"/>
    <w:family w:val="roman"/>
    <w:notTrueType/>
    <w:pitch w:val="default"/>
  </w:font>
  <w:font w:name="한양신명조">
    <w:panose1 w:val="00000000000000000000"/>
    <w:charset w:val="81"/>
    <w:family w:val="roman"/>
    <w:notTrueType/>
    <w:pitch w:val="default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국외대체 M">
    <w:panose1 w:val="02020503020101020101"/>
    <w:charset w:val="81"/>
    <w:family w:val="roman"/>
    <w:pitch w:val="variable"/>
    <w:sig w:usb0="800002AF" w:usb1="09D77CFB" w:usb2="00000030" w:usb3="00000000" w:csb0="00080001" w:csb1="00000000"/>
  </w:font>
  <w:font w:name="한국외대체 L">
    <w:panose1 w:val="02020503020101020101"/>
    <w:charset w:val="81"/>
    <w:family w:val="roman"/>
    <w:pitch w:val="variable"/>
    <w:sig w:usb0="800002AF" w:usb1="0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7C53" w:rsidRDefault="00A87C53" w:rsidP="00B70A98">
      <w:pPr>
        <w:spacing w:after="0" w:line="240" w:lineRule="auto"/>
      </w:pPr>
      <w:r>
        <w:separator/>
      </w:r>
    </w:p>
  </w:footnote>
  <w:footnote w:type="continuationSeparator" w:id="0">
    <w:p w:rsidR="00A87C53" w:rsidRDefault="00A87C53" w:rsidP="00B70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E3A52"/>
    <w:multiLevelType w:val="hybridMultilevel"/>
    <w:tmpl w:val="3E385966"/>
    <w:lvl w:ilvl="0" w:tplc="CA7EDA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B663DCC"/>
    <w:multiLevelType w:val="hybridMultilevel"/>
    <w:tmpl w:val="6A62C6AA"/>
    <w:lvl w:ilvl="0" w:tplc="ABF8C1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DB1"/>
    <w:rsid w:val="000810FA"/>
    <w:rsid w:val="000B0278"/>
    <w:rsid w:val="00153BBE"/>
    <w:rsid w:val="003222B4"/>
    <w:rsid w:val="004F00C7"/>
    <w:rsid w:val="005962F0"/>
    <w:rsid w:val="006D446D"/>
    <w:rsid w:val="007471FF"/>
    <w:rsid w:val="00811D39"/>
    <w:rsid w:val="009F1DCB"/>
    <w:rsid w:val="00A87C53"/>
    <w:rsid w:val="00B70A98"/>
    <w:rsid w:val="00BF0BD4"/>
    <w:rsid w:val="00CA4696"/>
    <w:rsid w:val="00E036A9"/>
    <w:rsid w:val="00E931A7"/>
    <w:rsid w:val="00EF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732DD0"/>
  <w15:chartTrackingRefBased/>
  <w15:docId w15:val="{BEE835C8-E8AE-473A-AB93-55E6914F3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1A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70A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70A98"/>
  </w:style>
  <w:style w:type="paragraph" w:styleId="a5">
    <w:name w:val="footer"/>
    <w:basedOn w:val="a"/>
    <w:link w:val="Char0"/>
    <w:uiPriority w:val="99"/>
    <w:unhideWhenUsed/>
    <w:rsid w:val="00B70A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70A98"/>
  </w:style>
  <w:style w:type="paragraph" w:customStyle="1" w:styleId="a6">
    <w:name w:val="바탕글"/>
    <w:rsid w:val="00B70A98"/>
    <w:pPr>
      <w:wordWrap w:val="0"/>
      <w:spacing w:after="0" w:line="288" w:lineRule="auto"/>
      <w:textAlignment w:val="baseline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a7">
    <w:name w:val="선그리기"/>
    <w:rsid w:val="00B70A98"/>
    <w:pPr>
      <w:wordWrap w:val="0"/>
      <w:snapToGrid w:val="0"/>
      <w:spacing w:after="0" w:line="288" w:lineRule="auto"/>
      <w:textAlignment w:val="baseline"/>
    </w:pPr>
    <w:rPr>
      <w:rFonts w:ascii="산세리프" w:eastAsia="한양신명조" w:hAnsi="Times New Roman" w:cs="Times New Roman"/>
      <w:color w:val="000000"/>
      <w:kern w:val="0"/>
      <w:szCs w:val="20"/>
    </w:rPr>
  </w:style>
  <w:style w:type="table" w:styleId="a8">
    <w:name w:val="Table Grid"/>
    <w:basedOn w:val="a1"/>
    <w:uiPriority w:val="39"/>
    <w:rsid w:val="00E03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50976;&#46041;&#54785;\Documents\&#49324;&#50857;&#51088;%20&#51648;&#51221;%20Office%20&#49436;&#49885;%20&#54028;&#51068;\&#46356;&#51648;&#53560;%20&#44277;&#54617;%20&#48143;%20&#49892;&#49845;%20&#47112;&#54252;&#53944;%20&#49436;&#49885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디지털 공학 및 실습 레포트 서식.dotx</Template>
  <TotalTime>63</TotalTime>
  <Pages>3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유동혁</dc:creator>
  <cp:keywords/>
  <dc:description/>
  <cp:lastModifiedBy>유동혁</cp:lastModifiedBy>
  <cp:revision>2</cp:revision>
  <dcterms:created xsi:type="dcterms:W3CDTF">2017-09-18T11:13:00Z</dcterms:created>
  <dcterms:modified xsi:type="dcterms:W3CDTF">2017-09-18T12:16:00Z</dcterms:modified>
</cp:coreProperties>
</file>