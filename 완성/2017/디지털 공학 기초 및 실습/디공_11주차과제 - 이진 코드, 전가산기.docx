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98" w:rsidRDefault="00B70A98" w:rsidP="00B70A98">
      <w:pPr>
        <w:pStyle w:val="a6"/>
      </w:pPr>
      <w:r>
        <w:rPr>
          <w:noProof/>
        </w:rPr>
        <w:drawing>
          <wp:inline distT="0" distB="0" distL="0" distR="0" wp14:anchorId="7FC32414" wp14:editId="7C4C1929">
            <wp:extent cx="2454289" cy="55638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89" cy="5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98" w:rsidRDefault="00B70A98" w:rsidP="00B70A98">
      <w:pPr>
        <w:pStyle w:val="a6"/>
        <w:wordWrap/>
        <w:jc w:val="right"/>
      </w:pPr>
    </w:p>
    <w:p w:rsidR="00B70A98" w:rsidRDefault="00B70A98" w:rsidP="00B70A98">
      <w:pPr>
        <w:pStyle w:val="a7"/>
        <w:wordWrap/>
        <w:spacing w:after="140"/>
        <w:jc w:val="center"/>
        <w:rPr>
          <w:rFonts w:ascii="HCI Poppy" w:eastAsia="휴먼명조"/>
          <w:b/>
          <w:bCs/>
          <w:sz w:val="32"/>
        </w:rPr>
      </w:pPr>
      <w:r>
        <w:fldChar w:fldCharType="begin"/>
      </w:r>
      <w:r>
        <w:fldChar w:fldCharType="end"/>
      </w:r>
    </w:p>
    <w:tbl>
      <w:tblPr>
        <w:tblW w:w="84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2"/>
        <w:gridCol w:w="4637"/>
      </w:tblGrid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wordWrap/>
              <w:spacing w:line="90" w:lineRule="auto"/>
              <w:jc w:val="center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90" w:lineRule="auto"/>
              <w:rPr>
                <w:sz w:val="10"/>
              </w:rPr>
            </w:pPr>
          </w:p>
        </w:tc>
      </w:tr>
      <w:tr w:rsidR="00B70A98" w:rsidTr="00273F3A">
        <w:trPr>
          <w:trHeight w:val="1961"/>
          <w:jc w:val="center"/>
        </w:trPr>
        <w:tc>
          <w:tcPr>
            <w:tcW w:w="84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0A98" w:rsidRDefault="00B70A98" w:rsidP="00273F3A">
            <w:pPr>
              <w:pStyle w:val="a6"/>
              <w:wordWrap/>
              <w:jc w:val="center"/>
              <w:rPr>
                <w:rFonts w:ascii="HY헤드라인M" w:eastAsia="HY헤드라인M"/>
                <w:b/>
                <w:bCs/>
                <w:spacing w:val="-57"/>
                <w:sz w:val="96"/>
              </w:rPr>
            </w:pPr>
            <w:r>
              <w:rPr>
                <w:rFonts w:ascii="HY헤드라인M" w:eastAsia="HY헤드라인M"/>
                <w:b/>
                <w:bCs/>
                <w:spacing w:val="-57"/>
                <w:sz w:val="96"/>
              </w:rPr>
              <w:t>R E P O R T</w:t>
            </w:r>
          </w:p>
        </w:tc>
      </w:tr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  <w:u w:val="single"/>
              </w:rPr>
            </w:pPr>
          </w:p>
        </w:tc>
      </w:tr>
    </w:tbl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제목</w:t>
      </w:r>
      <w:r>
        <w:rPr>
          <w:rFonts w:ascii="HCI Poppy" w:eastAsia="휴먼명조"/>
          <w:spacing w:val="-16"/>
          <w:sz w:val="32"/>
        </w:rPr>
        <w:t>:</w:t>
      </w:r>
      <w:r w:rsidR="004419F1" w:rsidRPr="004419F1">
        <w:t xml:space="preserve"> </w:t>
      </w:r>
      <w:r w:rsidR="004419F1" w:rsidRPr="004419F1">
        <w:rPr>
          <w:rFonts w:ascii="HCI Poppy" w:eastAsia="휴먼명조"/>
          <w:spacing w:val="-16"/>
          <w:sz w:val="32"/>
        </w:rPr>
        <w:t>2 bit Binary Multiplier</w:t>
      </w:r>
      <w:r w:rsidR="004419F1">
        <w:rPr>
          <w:rFonts w:ascii="HCI Poppy" w:eastAsia="휴먼명조"/>
          <w:spacing w:val="-16"/>
          <w:sz w:val="32"/>
        </w:rPr>
        <w:t xml:space="preserve">, </w:t>
      </w:r>
      <w:r w:rsidR="004419F1">
        <w:rPr>
          <w:rFonts w:ascii="HCI Poppy" w:eastAsia="휴먼명조" w:hint="eastAsia"/>
          <w:spacing w:val="-16"/>
          <w:sz w:val="32"/>
        </w:rPr>
        <w:t>전가산기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b/>
          <w:bCs/>
          <w:noProof/>
          <w:spacing w:val="-26"/>
          <w:sz w:val="52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E6E2A84" wp14:editId="3361BDBB">
                <wp:simplePos x="0" y="0"/>
                <wp:positionH relativeFrom="page">
                  <wp:posOffset>1299718</wp:posOffset>
                </wp:positionH>
                <wp:positionV relativeFrom="page">
                  <wp:posOffset>7978140</wp:posOffset>
                </wp:positionV>
                <wp:extent cx="492252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  <a:noFill/>
                        <a:ln w="14351" cap="flat">
                          <a:solidFill>
                            <a:srgbClr val="000000"/>
                          </a:solidFill>
                          <a:prstDash val="sysDash"/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B426A" id="직선 연결선 2" o:spid="_x0000_s1026" style="position:absolute;left:0;text-align:left;flip:y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02.35pt,628.2pt" to="489.95pt,6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" o:allowincell="f" strokeweight="1.13pt">
                <v:stroke dashstyle="3 1" miterlimit="0" joinstyle="miter"/>
                <w10:wrap anchorx="page" anchory="page"/>
              </v:line>
            </w:pict>
          </mc:Fallback>
        </mc:AlternateContent>
      </w:r>
      <w:r>
        <w:rPr>
          <w:rFonts w:ascii="HCI Poppy" w:eastAsia="휴먼명조"/>
          <w:spacing w:val="-16"/>
          <w:sz w:val="32"/>
        </w:rPr>
        <w:t>과목</w:t>
      </w:r>
      <w:r w:rsidR="007471FF">
        <w:rPr>
          <w:rFonts w:ascii="HCI Poppy" w:eastAsia="휴먼명조"/>
          <w:spacing w:val="-16"/>
          <w:sz w:val="32"/>
        </w:rPr>
        <w:t xml:space="preserve">: </w:t>
      </w:r>
      <w:r w:rsidR="007471FF">
        <w:rPr>
          <w:rFonts w:ascii="HCI Poppy" w:eastAsia="휴먼명조" w:hint="eastAsia"/>
          <w:spacing w:val="-16"/>
          <w:sz w:val="32"/>
        </w:rPr>
        <w:t>디지털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기초</w:t>
      </w:r>
      <w:r w:rsidR="00D841BA">
        <w:rPr>
          <w:rFonts w:ascii="HCI Poppy" w:eastAsia="휴먼명조" w:hint="eastAsia"/>
          <w:spacing w:val="-16"/>
          <w:sz w:val="32"/>
        </w:rPr>
        <w:t xml:space="preserve"> </w:t>
      </w:r>
      <w:r w:rsidR="00D841BA">
        <w:rPr>
          <w:rFonts w:ascii="HCI Poppy" w:eastAsia="휴먼명조" w:hint="eastAsia"/>
          <w:spacing w:val="-16"/>
          <w:sz w:val="32"/>
        </w:rPr>
        <w:t>및</w:t>
      </w:r>
      <w:r w:rsidR="00D841BA">
        <w:rPr>
          <w:rFonts w:ascii="HCI Poppy" w:eastAsia="휴먼명조" w:hint="eastAsia"/>
          <w:spacing w:val="-16"/>
          <w:sz w:val="32"/>
        </w:rPr>
        <w:t xml:space="preserve"> </w:t>
      </w:r>
      <w:r w:rsidR="00D841BA">
        <w:rPr>
          <w:rFonts w:ascii="HCI Poppy" w:eastAsia="휴먼명조" w:hint="eastAsia"/>
          <w:spacing w:val="-16"/>
          <w:sz w:val="32"/>
        </w:rPr>
        <w:t>실습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날짜</w:t>
      </w:r>
      <w:r>
        <w:rPr>
          <w:rFonts w:ascii="HCI Poppy" w:eastAsia="휴먼명조"/>
          <w:spacing w:val="-16"/>
          <w:sz w:val="32"/>
        </w:rPr>
        <w:t>(</w:t>
      </w:r>
      <w:r>
        <w:rPr>
          <w:rFonts w:ascii="HCI Poppy" w:eastAsia="휴먼명조"/>
          <w:spacing w:val="-16"/>
          <w:sz w:val="32"/>
        </w:rPr>
        <w:t>년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월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일</w:t>
      </w:r>
      <w:r w:rsidR="007471FF">
        <w:rPr>
          <w:rFonts w:ascii="HCI Poppy" w:eastAsia="휴먼명조"/>
          <w:spacing w:val="-16"/>
          <w:sz w:val="32"/>
        </w:rPr>
        <w:t xml:space="preserve">): 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소속</w:t>
      </w:r>
      <w:r>
        <w:rPr>
          <w:rFonts w:ascii="HCI Poppy" w:eastAsia="휴먼명조"/>
          <w:spacing w:val="-16"/>
          <w:sz w:val="32"/>
        </w:rPr>
        <w:t xml:space="preserve"> </w:t>
      </w:r>
      <w:r>
        <w:rPr>
          <w:rFonts w:ascii="HCI Poppy" w:eastAsia="휴먼명조"/>
          <w:spacing w:val="-16"/>
          <w:sz w:val="32"/>
        </w:rPr>
        <w:t>학과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컴퓨터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전자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시스템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공학부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학번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201702234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이름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유동혁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tbl>
      <w:tblPr>
        <w:tblW w:w="8447" w:type="dxa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47"/>
      </w:tblGrid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본 보고서의 내용 중 다른 문서(자료)를 </w:t>
            </w:r>
            <w:r>
              <w:rPr>
                <w:b/>
                <w:bCs/>
                <w:sz w:val="28"/>
                <w:u w:val="single"/>
              </w:rPr>
              <w:t>인용</w:t>
            </w:r>
            <w:r>
              <w:rPr>
                <w:b/>
                <w:bCs/>
                <w:sz w:val="26"/>
              </w:rPr>
              <w:t xml:space="preserve">한 것이 있습니까?  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예</w:t>
            </w:r>
            <w:proofErr w:type="gramStart"/>
            <w:r>
              <w:rPr>
                <w:b/>
                <w:bCs/>
                <w:sz w:val="26"/>
              </w:rPr>
              <w:t>(   )</w:t>
            </w:r>
            <w:proofErr w:type="gramEnd"/>
            <w:r>
              <w:rPr>
                <w:b/>
                <w:bCs/>
                <w:sz w:val="26"/>
              </w:rPr>
              <w:t xml:space="preserve">    </w:t>
            </w:r>
            <w:proofErr w:type="spellStart"/>
            <w:r>
              <w:rPr>
                <w:b/>
                <w:bCs/>
                <w:sz w:val="26"/>
              </w:rPr>
              <w:t>아니오</w:t>
            </w:r>
            <w:proofErr w:type="spellEnd"/>
            <w:r>
              <w:rPr>
                <w:b/>
                <w:bCs/>
                <w:sz w:val="26"/>
              </w:rPr>
              <w:t>(   )</w:t>
            </w:r>
          </w:p>
        </w:tc>
      </w:tr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위에서 </w:t>
            </w:r>
            <w:r>
              <w:rPr>
                <w:b/>
                <w:bCs/>
                <w:sz w:val="26"/>
              </w:rPr>
              <w:t>‘</w:t>
            </w:r>
            <w:r>
              <w:rPr>
                <w:b/>
                <w:bCs/>
                <w:sz w:val="26"/>
              </w:rPr>
              <w:t>예</w:t>
            </w:r>
            <w:r>
              <w:rPr>
                <w:b/>
                <w:bCs/>
                <w:sz w:val="26"/>
              </w:rPr>
              <w:t>’</w:t>
            </w:r>
            <w:r>
              <w:rPr>
                <w:b/>
                <w:bCs/>
                <w:sz w:val="26"/>
              </w:rPr>
              <w:t xml:space="preserve">로 답한 경우, 인용한 다른 문서는 무엇인지 아래에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명시해 주세요. (여러 개의 경우 주요 자료 2개 까지)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저자 1: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제목 1: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저자 2: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제목 2:</w:t>
            </w:r>
          </w:p>
        </w:tc>
      </w:tr>
    </w:tbl>
    <w:p w:rsidR="004A2747" w:rsidRPr="00D841BA" w:rsidRDefault="00E931A7" w:rsidP="00E931A7">
      <w:pPr>
        <w:jc w:val="center"/>
        <w:rPr>
          <w:rFonts w:ascii="한국외대체 M" w:eastAsia="한국외대체 M" w:hAnsi="한국외대체 M"/>
          <w:sz w:val="48"/>
          <w:szCs w:val="52"/>
        </w:rPr>
      </w:pPr>
      <w:r w:rsidRPr="00D841BA">
        <w:rPr>
          <w:rFonts w:ascii="한국외대체 M" w:eastAsia="한국외대체 M" w:hAnsi="한국외대체 M" w:hint="eastAsia"/>
          <w:sz w:val="48"/>
          <w:szCs w:val="52"/>
        </w:rPr>
        <w:lastRenderedPageBreak/>
        <w:t xml:space="preserve">디지털 공학 </w:t>
      </w:r>
      <w:r w:rsidR="00D841BA" w:rsidRPr="00D841BA">
        <w:rPr>
          <w:rFonts w:ascii="한국외대체 M" w:eastAsia="한국외대체 M" w:hAnsi="한국외대체 M" w:hint="eastAsia"/>
          <w:sz w:val="48"/>
          <w:szCs w:val="52"/>
        </w:rPr>
        <w:t xml:space="preserve">기초 </w:t>
      </w:r>
      <w:r w:rsidRPr="00D841BA">
        <w:rPr>
          <w:rFonts w:ascii="한국외대체 M" w:eastAsia="한국외대체 M" w:hAnsi="한국외대체 M" w:hint="eastAsia"/>
          <w:sz w:val="48"/>
          <w:szCs w:val="52"/>
        </w:rPr>
        <w:t xml:space="preserve">및 실습 (예비 </w:t>
      </w:r>
      <w:proofErr w:type="spellStart"/>
      <w:r w:rsidRPr="00D841BA">
        <w:rPr>
          <w:rFonts w:ascii="한국외대체 M" w:eastAsia="한국외대체 M" w:hAnsi="한국외대체 M" w:hint="eastAsia"/>
          <w:sz w:val="48"/>
          <w:szCs w:val="52"/>
        </w:rPr>
        <w:t>레포트</w:t>
      </w:r>
      <w:proofErr w:type="spellEnd"/>
      <w:r w:rsidRPr="00D841BA">
        <w:rPr>
          <w:rFonts w:ascii="한국외대체 M" w:eastAsia="한국외대체 M" w:hAnsi="한국외대체 M" w:hint="eastAsia"/>
          <w:sz w:val="48"/>
          <w:szCs w:val="52"/>
        </w:rPr>
        <w:t>)</w:t>
      </w:r>
    </w:p>
    <w:p w:rsidR="00E931A7" w:rsidRPr="00E931A7" w:rsidRDefault="00E931A7" w:rsidP="00E931A7">
      <w:pPr>
        <w:jc w:val="right"/>
        <w:rPr>
          <w:sz w:val="28"/>
          <w:szCs w:val="28"/>
        </w:rPr>
      </w:pPr>
      <w:r w:rsidRPr="00E931A7">
        <w:rPr>
          <w:rFonts w:hint="eastAsia"/>
          <w:sz w:val="28"/>
          <w:szCs w:val="28"/>
        </w:rPr>
        <w:t>학번:</w:t>
      </w:r>
      <w:r>
        <w:rPr>
          <w:sz w:val="28"/>
          <w:szCs w:val="28"/>
        </w:rPr>
        <w:t xml:space="preserve"> 201702234</w:t>
      </w:r>
      <w:r w:rsidRPr="00E931A7">
        <w:rPr>
          <w:rFonts w:hint="eastAsia"/>
          <w:sz w:val="28"/>
          <w:szCs w:val="28"/>
        </w:rPr>
        <w:t xml:space="preserve"> 이름: </w:t>
      </w:r>
      <w:r>
        <w:rPr>
          <w:rFonts w:hint="eastAsia"/>
          <w:sz w:val="28"/>
          <w:szCs w:val="28"/>
        </w:rPr>
        <w:t>유동혁</w:t>
      </w:r>
    </w:p>
    <w:p w:rsidR="00E931A7" w:rsidRDefault="00E931A7"/>
    <w:p w:rsidR="00E931A7" w:rsidRPr="00E931A7" w:rsidRDefault="00E931A7" w:rsidP="00E931A7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제목: </w:t>
      </w:r>
      <w:r w:rsidR="003D1D72" w:rsidRPr="004419F1">
        <w:rPr>
          <w:rFonts w:ascii="HCI Poppy" w:eastAsia="휴먼명조"/>
          <w:spacing w:val="-16"/>
          <w:sz w:val="32"/>
        </w:rPr>
        <w:t>2 bit Binary Multiplier</w:t>
      </w:r>
      <w:r w:rsidR="003D1D72"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(</w:t>
      </w:r>
      <w:r w:rsidR="003D1D72">
        <w:rPr>
          <w:rFonts w:ascii="한국외대체 L" w:eastAsia="한국외대체 L" w:hAnsi="한국외대체 L" w:cs="한국외대체 L"/>
          <w:sz w:val="36"/>
          <w:szCs w:val="40"/>
        </w:rPr>
        <w:t>11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주차)</w:t>
      </w:r>
    </w:p>
    <w:p w:rsidR="00E931A7" w:rsidRPr="00E931A7" w:rsidRDefault="00E931A7" w:rsidP="00E931A7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목적: </w:t>
      </w:r>
      <w:r w:rsidR="003D1D72" w:rsidRPr="004419F1">
        <w:rPr>
          <w:rFonts w:ascii="HCI Poppy" w:eastAsia="휴먼명조"/>
          <w:spacing w:val="-16"/>
          <w:sz w:val="32"/>
        </w:rPr>
        <w:t>2 bit Binary Multiplier</w:t>
      </w:r>
      <w:r w:rsidR="003D1D72">
        <w:rPr>
          <w:rFonts w:ascii="HCI Poppy" w:eastAsia="휴먼명조" w:hint="eastAsia"/>
          <w:spacing w:val="-16"/>
          <w:sz w:val="32"/>
        </w:rPr>
        <w:t>에</w:t>
      </w:r>
      <w:r w:rsidR="003D1D72">
        <w:rPr>
          <w:rFonts w:ascii="HCI Poppy" w:eastAsia="휴먼명조" w:hint="eastAsia"/>
          <w:spacing w:val="-16"/>
          <w:sz w:val="32"/>
        </w:rPr>
        <w:t xml:space="preserve"> </w:t>
      </w:r>
      <w:r w:rsidR="003D1D72">
        <w:rPr>
          <w:rFonts w:ascii="HCI Poppy" w:eastAsia="휴먼명조" w:hint="eastAsia"/>
          <w:spacing w:val="-16"/>
          <w:sz w:val="32"/>
        </w:rPr>
        <w:t>대해</w:t>
      </w:r>
      <w:r w:rsidR="003D1D72">
        <w:rPr>
          <w:rFonts w:ascii="HCI Poppy" w:eastAsia="휴먼명조" w:hint="eastAsia"/>
          <w:spacing w:val="-16"/>
          <w:sz w:val="32"/>
        </w:rPr>
        <w:t xml:space="preserve"> </w:t>
      </w:r>
      <w:r w:rsidR="003D1D72">
        <w:rPr>
          <w:rFonts w:ascii="HCI Poppy" w:eastAsia="휴먼명조" w:hint="eastAsia"/>
          <w:spacing w:val="-16"/>
          <w:sz w:val="32"/>
        </w:rPr>
        <w:t>조사한다</w:t>
      </w:r>
      <w:r w:rsidR="003D1D72">
        <w:rPr>
          <w:rFonts w:ascii="HCI Poppy" w:eastAsia="휴먼명조" w:hint="eastAsia"/>
          <w:spacing w:val="-16"/>
          <w:sz w:val="32"/>
        </w:rPr>
        <w:t>.</w:t>
      </w:r>
    </w:p>
    <w:p w:rsidR="003D1D72" w:rsidRDefault="00E931A7" w:rsidP="003D1D72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내용: </w:t>
      </w:r>
    </w:p>
    <w:p w:rsidR="00E931A7" w:rsidRPr="003D1D72" w:rsidRDefault="003D1D72" w:rsidP="003D1D72">
      <w:pPr>
        <w:ind w:left="400"/>
        <w:rPr>
          <w:rFonts w:eastAsiaTheme="minorHAnsi" w:cs="한국외대체 L"/>
          <w:sz w:val="22"/>
          <w:szCs w:val="40"/>
        </w:rPr>
      </w:pPr>
      <w:r w:rsidRPr="003D1D72">
        <w:rPr>
          <w:rFonts w:eastAsiaTheme="minorHAnsi" w:cs="한국외대체 L" w:hint="eastAsia"/>
          <w:sz w:val="22"/>
          <w:szCs w:val="40"/>
        </w:rPr>
        <w:t>이진</w:t>
      </w:r>
      <w:r w:rsidRPr="003D1D72">
        <w:rPr>
          <w:rFonts w:eastAsiaTheme="minorHAnsi" w:cs="한국외대체 L"/>
          <w:sz w:val="22"/>
          <w:szCs w:val="40"/>
        </w:rPr>
        <w:t xml:space="preserve"> 코드 또는 바이너리 코드(binary code)는 텍스트, 컴퓨터 프로세서 명령 또는 그 밖의 2심볼 시스템을 사용하는 데이터를 대표하며 대개 이진 숫자 체계의 0과 1을 의미한다. 이진 코드는 이진 숫자(비트) 패턴을 각 문자, 명령 등으로 할당한다. 이를테면 8비트 이진 문자열은 256개의 가능한 값 중 어느 것으로도 표현할 수 있으므로 여러 항목을 대표할 수 있다.</w:t>
      </w:r>
    </w:p>
    <w:p w:rsidR="00E931A7" w:rsidRDefault="00E931A7" w:rsidP="00E931A7">
      <w:pPr>
        <w:ind w:left="400"/>
      </w:pPr>
    </w:p>
    <w:p w:rsidR="00E931A7" w:rsidRDefault="00E931A7" w:rsidP="00E931A7">
      <w:pPr>
        <w:ind w:left="400"/>
      </w:pPr>
      <w:r>
        <w:rPr>
          <w:rFonts w:hint="eastAsia"/>
        </w:rPr>
        <w:t>//출처</w:t>
      </w:r>
      <w:r w:rsidR="00AB62A0">
        <w:rPr>
          <w:rFonts w:hint="eastAsia"/>
        </w:rPr>
        <w:t>:</w:t>
      </w:r>
      <w:r w:rsidR="00AB62A0">
        <w:t xml:space="preserve"> </w:t>
      </w:r>
      <w:r w:rsidR="00AB62A0" w:rsidRPr="00AB62A0">
        <w:t>https://ko.wikipedia.org/wiki/%EC%9D%B4%EC%A7%84_%EC%BD%94%EB%93%9C</w:t>
      </w:r>
    </w:p>
    <w:p w:rsidR="00E931A7" w:rsidRDefault="00E931A7">
      <w:pPr>
        <w:widowControl/>
        <w:wordWrap/>
        <w:autoSpaceDE/>
        <w:autoSpaceDN/>
      </w:pPr>
      <w:r>
        <w:br w:type="page"/>
      </w:r>
    </w:p>
    <w:p w:rsidR="00E931A7" w:rsidRPr="00D841BA" w:rsidRDefault="00D841BA" w:rsidP="00D841BA">
      <w:pPr>
        <w:ind w:left="400"/>
        <w:jc w:val="center"/>
        <w:rPr>
          <w:rFonts w:ascii="한국외대체 M" w:eastAsia="한국외대체 M" w:hAnsi="한국외대체 M"/>
          <w:sz w:val="48"/>
          <w:szCs w:val="52"/>
        </w:rPr>
      </w:pPr>
      <w:r w:rsidRPr="00D841BA">
        <w:rPr>
          <w:rFonts w:ascii="한국외대체 M" w:eastAsia="한국외대체 M" w:hAnsi="한국외대체 M" w:hint="eastAsia"/>
          <w:sz w:val="48"/>
          <w:szCs w:val="52"/>
        </w:rPr>
        <w:lastRenderedPageBreak/>
        <w:t xml:space="preserve">디지털 공학 기초 및 실습 </w:t>
      </w:r>
      <w:r w:rsidRPr="00D841BA">
        <w:rPr>
          <w:rFonts w:ascii="한국외대체 M" w:eastAsia="한국외대체 M" w:hAnsi="한국외대체 M"/>
          <w:sz w:val="48"/>
          <w:szCs w:val="52"/>
        </w:rPr>
        <w:t>(</w:t>
      </w:r>
      <w:r w:rsidRPr="00D841BA">
        <w:rPr>
          <w:rFonts w:ascii="한국외대체 M" w:eastAsia="한국외대체 M" w:hAnsi="한국외대체 M" w:hint="eastAsia"/>
          <w:sz w:val="48"/>
          <w:szCs w:val="52"/>
        </w:rPr>
        <w:t xml:space="preserve">결과 </w:t>
      </w:r>
      <w:proofErr w:type="spellStart"/>
      <w:r w:rsidRPr="00D841BA">
        <w:rPr>
          <w:rFonts w:ascii="한국외대체 M" w:eastAsia="한국외대체 M" w:hAnsi="한국외대체 M" w:hint="eastAsia"/>
          <w:sz w:val="48"/>
          <w:szCs w:val="52"/>
        </w:rPr>
        <w:t>레포트</w:t>
      </w:r>
      <w:proofErr w:type="spellEnd"/>
      <w:r w:rsidRPr="00D841BA">
        <w:rPr>
          <w:rFonts w:ascii="한국외대체 M" w:eastAsia="한국외대체 M" w:hAnsi="한국외대체 M" w:hint="eastAsia"/>
          <w:sz w:val="48"/>
          <w:szCs w:val="52"/>
        </w:rPr>
        <w:t>)</w:t>
      </w:r>
    </w:p>
    <w:p w:rsidR="00E931A7" w:rsidRPr="00E931A7" w:rsidRDefault="00E931A7" w:rsidP="00E931A7">
      <w:pPr>
        <w:ind w:left="400"/>
        <w:jc w:val="right"/>
        <w:rPr>
          <w:sz w:val="28"/>
          <w:szCs w:val="28"/>
        </w:rPr>
      </w:pPr>
      <w:r w:rsidRPr="00E931A7">
        <w:rPr>
          <w:rFonts w:hint="eastAsia"/>
          <w:sz w:val="28"/>
          <w:szCs w:val="28"/>
        </w:rPr>
        <w:t xml:space="preserve">학번: </w:t>
      </w:r>
      <w:r>
        <w:rPr>
          <w:sz w:val="28"/>
          <w:szCs w:val="28"/>
        </w:rPr>
        <w:t xml:space="preserve">201702234 </w:t>
      </w:r>
      <w:r w:rsidRPr="00E931A7">
        <w:rPr>
          <w:rFonts w:hint="eastAsia"/>
          <w:sz w:val="28"/>
          <w:szCs w:val="28"/>
        </w:rPr>
        <w:t xml:space="preserve">이름: </w:t>
      </w:r>
      <w:r>
        <w:rPr>
          <w:rFonts w:hint="eastAsia"/>
          <w:sz w:val="28"/>
          <w:szCs w:val="28"/>
        </w:rPr>
        <w:t>유동혁</w:t>
      </w:r>
    </w:p>
    <w:p w:rsidR="00E931A7" w:rsidRDefault="00E931A7" w:rsidP="00E931A7">
      <w:pPr>
        <w:ind w:left="400"/>
      </w:pP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제목: </w:t>
      </w:r>
      <w:r w:rsidR="004419F1">
        <w:rPr>
          <w:rFonts w:ascii="한국외대체 L" w:eastAsia="한국외대체 L" w:hAnsi="한국외대체 L" w:cs="한국외대체 L" w:hint="eastAsia"/>
          <w:sz w:val="36"/>
          <w:szCs w:val="40"/>
        </w:rPr>
        <w:t>전가산기</w:t>
      </w:r>
      <w:r w:rsidRPr="00E931A7"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(</w:t>
      </w:r>
      <w:r w:rsidR="004419F1">
        <w:rPr>
          <w:rFonts w:ascii="한국외대체 L" w:eastAsia="한국외대체 L" w:hAnsi="한국외대체 L" w:cs="한국외대체 L"/>
          <w:sz w:val="36"/>
          <w:szCs w:val="40"/>
        </w:rPr>
        <w:t>11</w:t>
      </w:r>
      <w:r w:rsidRPr="00E931A7"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주차)</w:t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목적: </w:t>
      </w:r>
      <w:r w:rsidR="004419F1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전가산기를 </w:t>
      </w:r>
      <w:r w:rsidR="004419F1">
        <w:rPr>
          <w:rFonts w:ascii="한국외대체 L" w:eastAsia="한국외대체 L" w:hAnsi="한국외대체 L" w:cs="한국외대체 L"/>
          <w:sz w:val="36"/>
          <w:szCs w:val="40"/>
        </w:rPr>
        <w:t>VHDL</w:t>
      </w:r>
      <w:r w:rsidR="004419F1">
        <w:rPr>
          <w:rFonts w:ascii="한국외대체 L" w:eastAsia="한국외대체 L" w:hAnsi="한국외대체 L" w:cs="한국외대체 L" w:hint="eastAsia"/>
          <w:sz w:val="36"/>
          <w:szCs w:val="40"/>
        </w:rPr>
        <w:t>과 회로도로 구성</w:t>
      </w:r>
      <w:r w:rsidR="00AB62A0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</w:t>
      </w:r>
      <w:bookmarkStart w:id="0" w:name="_GoBack"/>
      <w:bookmarkEnd w:id="0"/>
      <w:r w:rsidR="004419F1">
        <w:rPr>
          <w:rFonts w:ascii="한국외대체 L" w:eastAsia="한국외대체 L" w:hAnsi="한국외대체 L" w:cs="한국외대체 L" w:hint="eastAsia"/>
          <w:sz w:val="36"/>
          <w:szCs w:val="40"/>
        </w:rPr>
        <w:t>해봄</w:t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내용: </w:t>
      </w:r>
    </w:p>
    <w:p w:rsidR="004419F1" w:rsidRDefault="004419F1" w:rsidP="00E931A7">
      <w:pPr>
        <w:ind w:left="400"/>
      </w:pPr>
      <w:r>
        <w:rPr>
          <w:rFonts w:hint="eastAsia"/>
        </w:rPr>
        <w:t>전가산기를 회로도로 구성한 것은 다음과 같다.</w:t>
      </w:r>
    </w:p>
    <w:p w:rsidR="003D1D72" w:rsidRDefault="003D1D72" w:rsidP="00E931A7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263825E3" wp14:editId="233FD614">
            <wp:extent cx="5731510" cy="15754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A7" w:rsidRDefault="004419F1" w:rsidP="00E931A7">
      <w:pPr>
        <w:ind w:left="400"/>
      </w:pPr>
      <w:r>
        <w:rPr>
          <w:rFonts w:hint="eastAsia"/>
        </w:rPr>
        <w:t>전가산기를 V</w:t>
      </w:r>
      <w:r>
        <w:t>HDL</w:t>
      </w:r>
      <w:r>
        <w:rPr>
          <w:rFonts w:hint="eastAsia"/>
        </w:rPr>
        <w:t>로 구성한 것은 다음과 같다.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4419F1" w:rsidTr="004419F1">
        <w:tc>
          <w:tcPr>
            <w:tcW w:w="9016" w:type="dxa"/>
          </w:tcPr>
          <w:p w:rsidR="004419F1" w:rsidRDefault="004419F1" w:rsidP="004419F1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 USE ieee.std_logic_1164.all;</w:t>
            </w:r>
          </w:p>
          <w:p w:rsidR="004419F1" w:rsidRDefault="004419F1" w:rsidP="004419F1"/>
          <w:p w:rsidR="004419F1" w:rsidRDefault="004419F1" w:rsidP="004419F1">
            <w:r>
              <w:t xml:space="preserve">ENTITY </w:t>
            </w:r>
            <w:proofErr w:type="spellStart"/>
            <w:r>
              <w:t>FullAdder_VHDL</w:t>
            </w:r>
            <w:proofErr w:type="spellEnd"/>
            <w:r>
              <w:t xml:space="preserve"> IS</w:t>
            </w:r>
          </w:p>
          <w:p w:rsidR="004419F1" w:rsidRDefault="004419F1" w:rsidP="004419F1">
            <w:r>
              <w:tab/>
            </w:r>
            <w:proofErr w:type="gramStart"/>
            <w:r>
              <w:t>PORT(</w:t>
            </w:r>
            <w:proofErr w:type="gramEnd"/>
            <w:r>
              <w:t xml:space="preserve">A, B, Z: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4419F1" w:rsidRDefault="004419F1" w:rsidP="004419F1">
            <w:r>
              <w:tab/>
            </w:r>
            <w:r>
              <w:tab/>
              <w:t xml:space="preserve">S, C: OUT </w:t>
            </w:r>
            <w:proofErr w:type="spellStart"/>
            <w:r>
              <w:t>std_logic</w:t>
            </w:r>
            <w:proofErr w:type="spellEnd"/>
            <w:r>
              <w:t>);</w:t>
            </w:r>
          </w:p>
          <w:p w:rsidR="004419F1" w:rsidRDefault="004419F1" w:rsidP="004419F1">
            <w:r>
              <w:t xml:space="preserve">END </w:t>
            </w:r>
            <w:proofErr w:type="spellStart"/>
            <w:r>
              <w:t>FullAdder_VHDL</w:t>
            </w:r>
            <w:proofErr w:type="spellEnd"/>
            <w:r>
              <w:t>;</w:t>
            </w:r>
          </w:p>
          <w:p w:rsidR="004419F1" w:rsidRDefault="004419F1" w:rsidP="004419F1"/>
          <w:p w:rsidR="004419F1" w:rsidRDefault="004419F1" w:rsidP="004419F1">
            <w:r>
              <w:t xml:space="preserve">ARCHITECTURE </w:t>
            </w:r>
            <w:proofErr w:type="spellStart"/>
            <w:r>
              <w:t>FullAdderbody</w:t>
            </w:r>
            <w:proofErr w:type="spellEnd"/>
            <w:r>
              <w:t xml:space="preserve"> OF </w:t>
            </w:r>
            <w:proofErr w:type="spellStart"/>
            <w:r>
              <w:t>FullAdder_VHDL</w:t>
            </w:r>
            <w:proofErr w:type="spellEnd"/>
            <w:r>
              <w:t xml:space="preserve"> IS</w:t>
            </w:r>
          </w:p>
          <w:p w:rsidR="004419F1" w:rsidRDefault="004419F1" w:rsidP="004419F1">
            <w:r>
              <w:t>BEGIN</w:t>
            </w:r>
          </w:p>
          <w:p w:rsidR="004419F1" w:rsidRDefault="004419F1" w:rsidP="004419F1">
            <w:r>
              <w:tab/>
              <w:t xml:space="preserve">S &lt;= (A </w:t>
            </w:r>
            <w:proofErr w:type="spellStart"/>
            <w:r>
              <w:t>xor</w:t>
            </w:r>
            <w:proofErr w:type="spellEnd"/>
            <w:r>
              <w:t xml:space="preserve"> B) </w:t>
            </w:r>
            <w:proofErr w:type="spellStart"/>
            <w:r>
              <w:t>xor</w:t>
            </w:r>
            <w:proofErr w:type="spellEnd"/>
            <w:r>
              <w:t xml:space="preserve"> Z;</w:t>
            </w:r>
          </w:p>
          <w:p w:rsidR="004419F1" w:rsidRDefault="004419F1" w:rsidP="004419F1">
            <w:r>
              <w:tab/>
              <w:t xml:space="preserve">C &lt;= (A and B) or ((A </w:t>
            </w:r>
            <w:proofErr w:type="spellStart"/>
            <w:r>
              <w:t>xor</w:t>
            </w:r>
            <w:proofErr w:type="spellEnd"/>
            <w:r>
              <w:t xml:space="preserve"> B) and Z);</w:t>
            </w:r>
          </w:p>
          <w:p w:rsidR="004419F1" w:rsidRDefault="004419F1" w:rsidP="004419F1">
            <w:pPr>
              <w:rPr>
                <w:rFonts w:hint="eastAsia"/>
              </w:rPr>
            </w:pPr>
            <w:r>
              <w:t xml:space="preserve">END </w:t>
            </w:r>
            <w:proofErr w:type="spellStart"/>
            <w:r>
              <w:t>fulladderbody</w:t>
            </w:r>
            <w:proofErr w:type="spellEnd"/>
            <w:r>
              <w:t>;</w:t>
            </w:r>
          </w:p>
        </w:tc>
      </w:tr>
    </w:tbl>
    <w:p w:rsidR="004419F1" w:rsidRDefault="004419F1" w:rsidP="00E931A7">
      <w:pPr>
        <w:ind w:left="400"/>
        <w:rPr>
          <w:rFonts w:hint="eastAsia"/>
        </w:rPr>
      </w:pP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lastRenderedPageBreak/>
        <w:t xml:space="preserve">결과: </w:t>
      </w:r>
    </w:p>
    <w:p w:rsidR="003D1D72" w:rsidRDefault="003D1D72" w:rsidP="003D1D72">
      <w:pPr>
        <w:ind w:left="400" w:firstLine="200"/>
      </w:pPr>
      <w:r>
        <w:rPr>
          <w:rFonts w:hint="eastAsia"/>
        </w:rPr>
        <w:t>회로도의 출력</w:t>
      </w:r>
    </w:p>
    <w:p w:rsidR="003D1D72" w:rsidRDefault="003D1D72" w:rsidP="003D1D72">
      <w:pPr>
        <w:ind w:left="400" w:firstLine="200"/>
        <w:rPr>
          <w:rFonts w:hint="eastAsia"/>
        </w:rPr>
      </w:pPr>
      <w:r>
        <w:rPr>
          <w:noProof/>
        </w:rPr>
        <w:drawing>
          <wp:inline distT="0" distB="0" distL="0" distR="0" wp14:anchorId="60C2F2D9" wp14:editId="72525B4F">
            <wp:extent cx="5731510" cy="6889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72" w:rsidRDefault="004419F1" w:rsidP="003D1D72">
      <w:pPr>
        <w:ind w:left="400" w:firstLine="200"/>
      </w:pPr>
      <w:r>
        <w:rPr>
          <w:rFonts w:hint="eastAsia"/>
        </w:rPr>
        <w:t>V</w:t>
      </w:r>
      <w:r>
        <w:t>HDL</w:t>
      </w:r>
      <w:r>
        <w:rPr>
          <w:rFonts w:hint="eastAsia"/>
        </w:rPr>
        <w:t xml:space="preserve">코드의 </w:t>
      </w:r>
      <w:r w:rsidR="003D1D72">
        <w:rPr>
          <w:rFonts w:hint="eastAsia"/>
        </w:rPr>
        <w:t xml:space="preserve">출력 </w:t>
      </w:r>
    </w:p>
    <w:p w:rsidR="00E931A7" w:rsidRDefault="004419F1" w:rsidP="003D1D72">
      <w:pPr>
        <w:ind w:left="400" w:firstLine="200"/>
      </w:pPr>
      <w:r>
        <w:rPr>
          <w:noProof/>
        </w:rPr>
        <w:drawing>
          <wp:inline distT="0" distB="0" distL="0" distR="0" wp14:anchorId="2A686A12" wp14:editId="5742861C">
            <wp:extent cx="5731510" cy="6305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느낀 점: </w:t>
      </w:r>
    </w:p>
    <w:p w:rsidR="00E931A7" w:rsidRDefault="00E931A7" w:rsidP="00E931A7">
      <w:pPr>
        <w:ind w:left="400"/>
      </w:pPr>
      <w:r>
        <w:rPr>
          <w:rFonts w:hint="eastAsia"/>
        </w:rPr>
        <w:t xml:space="preserve">  </w:t>
      </w:r>
      <w:r w:rsidR="003D1D72">
        <w:rPr>
          <w:rFonts w:hint="eastAsia"/>
        </w:rPr>
        <w:t>전가산기에 대해 알 수 있었음.</w:t>
      </w:r>
    </w:p>
    <w:sectPr w:rsidR="00E931A7" w:rsidSect="00D841BA">
      <w:footerReference w:type="defaul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57B" w:rsidRDefault="00AC757B" w:rsidP="00B70A98">
      <w:pPr>
        <w:spacing w:after="0" w:line="240" w:lineRule="auto"/>
      </w:pPr>
      <w:r>
        <w:separator/>
      </w:r>
    </w:p>
  </w:endnote>
  <w:endnote w:type="continuationSeparator" w:id="0">
    <w:p w:rsidR="00AC757B" w:rsidRDefault="00AC757B" w:rsidP="00B7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국외대체 M">
    <w:panose1 w:val="02020503020101020101"/>
    <w:charset w:val="81"/>
    <w:family w:val="roman"/>
    <w:pitch w:val="variable"/>
    <w:sig w:usb0="800002AF" w:usb1="09D77CFB" w:usb2="00000030" w:usb3="00000000" w:csb0="00080001" w:csb1="00000000"/>
  </w:font>
  <w:font w:name="한국외대체 L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2653436"/>
      <w:docPartObj>
        <w:docPartGallery w:val="Page Numbers (Bottom of Page)"/>
        <w:docPartUnique/>
      </w:docPartObj>
    </w:sdtPr>
    <w:sdtEndPr/>
    <w:sdtContent>
      <w:p w:rsidR="00D841BA" w:rsidRDefault="00D841B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2A0" w:rsidRPr="00AB62A0">
          <w:rPr>
            <w:noProof/>
            <w:lang w:val="ko-KR"/>
          </w:rPr>
          <w:t>4</w:t>
        </w:r>
        <w:r>
          <w:fldChar w:fldCharType="end"/>
        </w:r>
      </w:p>
    </w:sdtContent>
  </w:sdt>
  <w:p w:rsidR="00D841BA" w:rsidRDefault="00D841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57B" w:rsidRDefault="00AC757B" w:rsidP="00B70A98">
      <w:pPr>
        <w:spacing w:after="0" w:line="240" w:lineRule="auto"/>
      </w:pPr>
      <w:r>
        <w:separator/>
      </w:r>
    </w:p>
  </w:footnote>
  <w:footnote w:type="continuationSeparator" w:id="0">
    <w:p w:rsidR="00AC757B" w:rsidRDefault="00AC757B" w:rsidP="00B7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52"/>
    <w:multiLevelType w:val="hybridMultilevel"/>
    <w:tmpl w:val="3E385966"/>
    <w:lvl w:ilvl="0" w:tplc="CA7ED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663DCC"/>
    <w:multiLevelType w:val="hybridMultilevel"/>
    <w:tmpl w:val="6A62C6AA"/>
    <w:lvl w:ilvl="0" w:tplc="ABF8C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F1"/>
    <w:rsid w:val="000810FA"/>
    <w:rsid w:val="00153BBE"/>
    <w:rsid w:val="003222B4"/>
    <w:rsid w:val="003D1D72"/>
    <w:rsid w:val="004419F1"/>
    <w:rsid w:val="005962F0"/>
    <w:rsid w:val="006D446D"/>
    <w:rsid w:val="007471FF"/>
    <w:rsid w:val="00AB62A0"/>
    <w:rsid w:val="00AC757B"/>
    <w:rsid w:val="00B70A98"/>
    <w:rsid w:val="00CA4696"/>
    <w:rsid w:val="00D841BA"/>
    <w:rsid w:val="00E931A7"/>
    <w:rsid w:val="00F2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027A2"/>
  <w15:chartTrackingRefBased/>
  <w15:docId w15:val="{7233ABA5-9928-4E52-823B-2B514317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A98"/>
  </w:style>
  <w:style w:type="paragraph" w:styleId="a5">
    <w:name w:val="footer"/>
    <w:basedOn w:val="a"/>
    <w:link w:val="Char0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A98"/>
  </w:style>
  <w:style w:type="paragraph" w:customStyle="1" w:styleId="a6">
    <w:name w:val="바탕글"/>
    <w:rsid w:val="00B70A98"/>
    <w:pPr>
      <w:wordWrap w:val="0"/>
      <w:spacing w:after="0"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선그리기"/>
    <w:rsid w:val="00B70A98"/>
    <w:pPr>
      <w:wordWrap w:val="0"/>
      <w:snapToGrid w:val="0"/>
      <w:spacing w:after="0" w:line="288" w:lineRule="auto"/>
      <w:textAlignment w:val="baseline"/>
    </w:pPr>
    <w:rPr>
      <w:rFonts w:ascii="산세리프" w:eastAsia="한양신명조" w:hAnsi="Times New Roman" w:cs="Times New Roman"/>
      <w:color w:val="000000"/>
      <w:kern w:val="0"/>
      <w:szCs w:val="20"/>
    </w:rPr>
  </w:style>
  <w:style w:type="table" w:styleId="a8">
    <w:name w:val="Table Grid"/>
    <w:basedOn w:val="a1"/>
    <w:uiPriority w:val="39"/>
    <w:rsid w:val="00441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46356;&#51648;&#53560;%20&#44277;&#54617;%20&#48143;%20&#49892;&#49845;%20&#47112;&#54252;&#53944;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3F8CE-47D7-4B62-8B74-860F76443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디지털 공학 및 실습 레포트 서식.dotx</Template>
  <TotalTime>23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1</cp:revision>
  <dcterms:created xsi:type="dcterms:W3CDTF">2017-11-28T00:44:00Z</dcterms:created>
  <dcterms:modified xsi:type="dcterms:W3CDTF">2017-11-28T01:07:00Z</dcterms:modified>
</cp:coreProperties>
</file>