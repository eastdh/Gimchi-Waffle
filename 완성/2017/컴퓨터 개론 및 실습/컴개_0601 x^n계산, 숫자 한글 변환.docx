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844E01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X^</w:t>
            </w:r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계산, 숫자 한글변환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844E01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844E01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2017/06/08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예 (    )      아니오 (   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E67220" w:rsidRPr="00BE4CE8" w:rsidRDefault="00E71E4C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32"/>
        </w:rPr>
      </w:pPr>
      <w:r w:rsidRPr="00BE4CE8">
        <w:rPr>
          <w:rFonts w:ascii="맑은 고딕" w:eastAsia="맑은 고딕"/>
          <w:b/>
          <w:bCs/>
          <w:sz w:val="32"/>
        </w:rPr>
        <w:lastRenderedPageBreak/>
        <w:t xml:space="preserve"> </w:t>
      </w:r>
      <w:r w:rsidR="00844E01" w:rsidRPr="00BE4CE8">
        <w:rPr>
          <w:rFonts w:ascii="맑은 고딕" w:eastAsia="맑은 고딕" w:hint="eastAsia"/>
          <w:b/>
          <w:bCs/>
          <w:sz w:val="24"/>
        </w:rPr>
        <w:t>x값과 n값을 입력 받아 X^n의 값을 출력하는 프로그램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3955EC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955EC">
        <w:rPr>
          <w:rFonts w:ascii="맑은 고딕" w:eastAsia="맑은 고딕" w:hint="eastAsia"/>
          <w:bCs/>
        </w:rPr>
        <w:t>-</w:t>
      </w:r>
      <w:r w:rsidRPr="003955EC">
        <w:rPr>
          <w:rFonts w:ascii="맑은 고딕" w:eastAsia="맑은 고딕"/>
          <w:bCs/>
        </w:rPr>
        <w:t xml:space="preserve"> </w:t>
      </w:r>
      <w:r w:rsidR="008E5DBB">
        <w:rPr>
          <w:rFonts w:ascii="맑은 고딕" w:eastAsia="맑은 고딕" w:hint="eastAsia"/>
          <w:bCs/>
        </w:rPr>
        <w:t xml:space="preserve">X의 </w:t>
      </w:r>
      <w:r w:rsidR="008E5DBB">
        <w:rPr>
          <w:rFonts w:ascii="맑은 고딕" w:eastAsia="맑은 고딕"/>
          <w:bCs/>
        </w:rPr>
        <w:t>n</w:t>
      </w:r>
      <w:r w:rsidR="008E5DBB">
        <w:rPr>
          <w:rFonts w:ascii="맑은 고딕" w:eastAsia="맑은 고딕" w:hint="eastAsia"/>
          <w:bCs/>
        </w:rPr>
        <w:t>승일 때,</w:t>
      </w:r>
    </w:p>
    <w:p w:rsidR="00E67220" w:rsidRPr="003955EC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955EC">
        <w:rPr>
          <w:rFonts w:ascii="맑은 고딕" w:eastAsia="맑은 고딕"/>
          <w:bCs/>
        </w:rPr>
        <w:t xml:space="preserve">- </w:t>
      </w:r>
      <w:r w:rsidR="008E5DBB">
        <w:rPr>
          <w:rFonts w:ascii="맑은 고딕" w:eastAsia="맑은 고딕" w:hint="eastAsia"/>
          <w:bCs/>
        </w:rPr>
        <w:t>n&lt;0이면 X의 절대값n승을 계산하고 역수를 취한다.</w:t>
      </w:r>
    </w:p>
    <w:p w:rsidR="00E67220" w:rsidRPr="003955EC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955EC">
        <w:rPr>
          <w:rFonts w:ascii="맑은 고딕" w:eastAsia="맑은 고딕"/>
          <w:bCs/>
        </w:rPr>
        <w:t xml:space="preserve">- </w:t>
      </w:r>
      <w:r w:rsidR="008E5DBB">
        <w:rPr>
          <w:rFonts w:ascii="맑은 고딕" w:eastAsia="맑은 고딕" w:hint="eastAsia"/>
          <w:bCs/>
        </w:rPr>
        <w:t xml:space="preserve">n==0이면 </w:t>
      </w:r>
      <w:r w:rsidR="008B0455">
        <w:rPr>
          <w:rFonts w:ascii="맑은 고딕" w:eastAsia="맑은 고딕"/>
          <w:bCs/>
        </w:rPr>
        <w:t>1</w:t>
      </w:r>
      <w:r w:rsidR="008B0455">
        <w:rPr>
          <w:rFonts w:ascii="맑은 고딕" w:eastAsia="맑은 고딕" w:hint="eastAsia"/>
          <w:bCs/>
        </w:rPr>
        <w:t xml:space="preserve">을 반환하고, </w:t>
      </w:r>
      <w:r w:rsidR="008B0455">
        <w:rPr>
          <w:rFonts w:ascii="맑은 고딕" w:eastAsia="맑은 고딕"/>
          <w:bCs/>
        </w:rPr>
        <w:t>n==1</w:t>
      </w:r>
      <w:r w:rsidR="008B0455">
        <w:rPr>
          <w:rFonts w:ascii="맑은 고딕" w:eastAsia="맑은 고딕" w:hint="eastAsia"/>
          <w:bCs/>
        </w:rPr>
        <w:t xml:space="preserve">이면 </w:t>
      </w:r>
      <w:r w:rsidR="008B0455">
        <w:rPr>
          <w:rFonts w:ascii="맑은 고딕" w:eastAsia="맑은 고딕"/>
          <w:bCs/>
        </w:rPr>
        <w:t>x</w:t>
      </w:r>
      <w:r w:rsidR="008B0455">
        <w:rPr>
          <w:rFonts w:ascii="맑은 고딕" w:eastAsia="맑은 고딕" w:hint="eastAsia"/>
          <w:bCs/>
        </w:rPr>
        <w:t>를 반환한다.</w:t>
      </w:r>
    </w:p>
    <w:p w:rsidR="008B0455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955EC">
        <w:rPr>
          <w:rFonts w:ascii="맑은 고딕" w:eastAsia="맑은 고딕"/>
          <w:bCs/>
        </w:rPr>
        <w:t xml:space="preserve">- </w:t>
      </w:r>
      <w:r w:rsidR="008B0455">
        <w:rPr>
          <w:rFonts w:ascii="맑은 고딕" w:eastAsia="맑은 고딕" w:hint="eastAsia"/>
          <w:bCs/>
        </w:rPr>
        <w:t xml:space="preserve">n이 </w:t>
      </w:r>
      <w:r w:rsidR="005C6B60">
        <w:rPr>
          <w:rFonts w:ascii="맑은 고딕" w:eastAsia="맑은 고딕"/>
          <w:bCs/>
        </w:rPr>
        <w:t>0</w:t>
      </w:r>
      <w:r w:rsidR="005C6B60">
        <w:rPr>
          <w:rFonts w:ascii="맑은 고딕" w:eastAsia="맑은 고딕" w:hint="eastAsia"/>
          <w:bCs/>
        </w:rPr>
        <w:t xml:space="preserve">을 제외한 </w:t>
      </w:r>
      <w:r w:rsidR="008B0455">
        <w:rPr>
          <w:rFonts w:ascii="맑은 고딕" w:eastAsia="맑은 고딕" w:hint="eastAsia"/>
          <w:bCs/>
        </w:rPr>
        <w:t xml:space="preserve">짝수면 X의 </w:t>
      </w:r>
      <w:r w:rsidR="008B0455">
        <w:rPr>
          <w:rFonts w:ascii="맑은 고딕" w:eastAsia="맑은 고딕"/>
          <w:bCs/>
        </w:rPr>
        <w:t>n/2</w:t>
      </w:r>
      <w:r w:rsidR="008B0455">
        <w:rPr>
          <w:rFonts w:ascii="맑은 고딕" w:eastAsia="맑은 고딕" w:hint="eastAsia"/>
          <w:bCs/>
        </w:rPr>
        <w:t>승의 제곱을 계산한다.</w:t>
      </w:r>
    </w:p>
    <w:p w:rsidR="00E67220" w:rsidRPr="00854683" w:rsidRDefault="008B0455" w:rsidP="00E67220">
      <w:pPr>
        <w:pStyle w:val="a3"/>
        <w:ind w:left="851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>-</w:t>
      </w:r>
      <w:r>
        <w:rPr>
          <w:rFonts w:ascii="맑은 고딕" w:eastAsia="맑은 고딕" w:hint="eastAsia"/>
          <w:bCs/>
        </w:rPr>
        <w:t xml:space="preserve"> </w:t>
      </w:r>
      <w:r>
        <w:rPr>
          <w:rFonts w:ascii="맑은 고딕" w:eastAsia="맑은 고딕"/>
          <w:bCs/>
        </w:rPr>
        <w:t>n</w:t>
      </w:r>
      <w:r>
        <w:rPr>
          <w:rFonts w:ascii="맑은 고딕" w:eastAsia="맑은 고딕" w:hint="eastAsia"/>
          <w:bCs/>
        </w:rPr>
        <w:t xml:space="preserve">이 </w:t>
      </w:r>
      <w:r w:rsidR="005C6B60">
        <w:rPr>
          <w:rFonts w:ascii="맑은 고딕" w:eastAsia="맑은 고딕"/>
          <w:bCs/>
        </w:rPr>
        <w:t>1</w:t>
      </w:r>
      <w:r w:rsidR="005C6B60">
        <w:rPr>
          <w:rFonts w:ascii="맑은 고딕" w:eastAsia="맑은 고딕" w:hint="eastAsia"/>
          <w:bCs/>
        </w:rPr>
        <w:t xml:space="preserve">을 제외한 </w:t>
      </w:r>
      <w:r>
        <w:rPr>
          <w:rFonts w:ascii="맑은 고딕" w:eastAsia="맑은 고딕" w:hint="eastAsia"/>
          <w:bCs/>
        </w:rPr>
        <w:t xml:space="preserve">홀수면 X의 </w:t>
      </w:r>
      <w:r>
        <w:rPr>
          <w:rFonts w:ascii="맑은 고딕" w:eastAsia="맑은 고딕"/>
          <w:bCs/>
        </w:rPr>
        <w:t>n-1(</w:t>
      </w:r>
      <w:r>
        <w:rPr>
          <w:rFonts w:ascii="맑은 고딕" w:eastAsia="맑은 고딕" w:hint="eastAsia"/>
          <w:bCs/>
        </w:rPr>
        <w:t xml:space="preserve">짝수)승 * </w:t>
      </w:r>
      <w:r>
        <w:rPr>
          <w:rFonts w:ascii="맑은 고딕" w:eastAsia="맑은 고딕"/>
          <w:bCs/>
        </w:rPr>
        <w:t>X</w:t>
      </w:r>
      <w:r>
        <w:rPr>
          <w:rFonts w:ascii="맑은 고딕" w:eastAsia="맑은 고딕" w:hint="eastAsia"/>
          <w:bCs/>
        </w:rPr>
        <w:t>를 계산한다.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>/*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 xml:space="preserve"> * XuiNseong.c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 xml:space="preserve"> *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 xml:space="preserve"> *  Created on: 2017. 6. 2.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 xml:space="preserve"> *      Author: Yoo DongHyuk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 xml:space="preserve"> */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>#include&lt;stdio.h&gt;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>//x값과 n값을 입력 받아 x^n의 값을 출력하는 프로그램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>double power(double x, int n);//x의n을 계산해주는 재귀함수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>int main()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>{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setvbuf(stdout, NULL, _IONBF, 0);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double x;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int n;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printf("x^n\n");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printf("enter 'n' : ");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scanf("%d", &amp;n);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printf("enter 'x' : ");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scanf("%lf", &amp;x);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lastRenderedPageBreak/>
        <w:tab/>
        <w:t>printf("result : %f", power(x, n));//결과출력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return 0;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>}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>double power(double x, int n)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>{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  <w:t>if(n &lt; 0)//n이 음수면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</w:r>
      <w:r w:rsidRPr="00844E01">
        <w:rPr>
          <w:rFonts w:ascii="맑은 고딕" w:eastAsia="맑은 고딕" w:hint="eastAsia"/>
          <w:bCs/>
        </w:rPr>
        <w:tab/>
        <w:t>return 1/power(x, -n);//n을 양수로 바꾼 후 계산하고 그의 역수를 반환함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  <w:t xml:space="preserve">else if(n == 0)//n이 0이면 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</w:r>
      <w:r w:rsidRPr="00844E01">
        <w:rPr>
          <w:rFonts w:ascii="맑은 고딕" w:eastAsia="맑은 고딕" w:hint="eastAsia"/>
          <w:bCs/>
        </w:rPr>
        <w:tab/>
        <w:t>return 1;//1을 반환함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  <w:t xml:space="preserve">else if(n == 1)//n이 1이면 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</w:r>
      <w:r w:rsidRPr="00844E01">
        <w:rPr>
          <w:rFonts w:ascii="맑은 고딕" w:eastAsia="맑은 고딕" w:hint="eastAsia"/>
          <w:bCs/>
        </w:rPr>
        <w:tab/>
        <w:t>return x;//x를 반환함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  <w:t>else//n이 음수도, 0도, 1도 아닐</w:t>
      </w:r>
      <w:r w:rsidR="00BE4CE8">
        <w:rPr>
          <w:rFonts w:ascii="맑은 고딕" w:eastAsia="맑은 고딕" w:hint="eastAsia"/>
          <w:bCs/>
        </w:rPr>
        <w:t xml:space="preserve"> </w:t>
      </w:r>
      <w:r w:rsidRPr="00844E01">
        <w:rPr>
          <w:rFonts w:ascii="맑은 고딕" w:eastAsia="맑은 고딕" w:hint="eastAsia"/>
          <w:bCs/>
        </w:rPr>
        <w:t>때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{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</w:r>
      <w:r w:rsidRPr="00844E01">
        <w:rPr>
          <w:rFonts w:ascii="맑은 고딕" w:eastAsia="맑은 고딕" w:hint="eastAsia"/>
          <w:bCs/>
        </w:rPr>
        <w:tab/>
        <w:t>if(n%2 == 1)//홀수면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</w:r>
      <w:r w:rsidRPr="00844E01">
        <w:rPr>
          <w:rFonts w:ascii="맑은 고딕" w:eastAsia="맑은 고딕" w:hint="eastAsia"/>
          <w:bCs/>
        </w:rPr>
        <w:tab/>
      </w:r>
      <w:r w:rsidRPr="00844E01">
        <w:rPr>
          <w:rFonts w:ascii="맑은 고딕" w:eastAsia="맑은 고딕" w:hint="eastAsia"/>
          <w:bCs/>
        </w:rPr>
        <w:tab/>
        <w:t>return x * power(x</w:t>
      </w:r>
      <w:r w:rsidR="00BE4CE8" w:rsidRPr="00844E01">
        <w:rPr>
          <w:rFonts w:ascii="맑은 고딕" w:eastAsia="맑은 고딕"/>
          <w:bCs/>
        </w:rPr>
        <w:t>, n</w:t>
      </w:r>
      <w:r w:rsidRPr="00844E01">
        <w:rPr>
          <w:rFonts w:ascii="맑은 고딕" w:eastAsia="맑은 고딕" w:hint="eastAsia"/>
          <w:bCs/>
        </w:rPr>
        <w:t xml:space="preserve">-1);//x * x^n-1을 반환(n-1은 짝수이므로 n이 1이 </w:t>
      </w:r>
      <w:r w:rsidR="00BE4CE8" w:rsidRPr="00844E01">
        <w:rPr>
          <w:rFonts w:ascii="맑은 고딕" w:eastAsia="맑은 고딕" w:hint="eastAsia"/>
          <w:bCs/>
        </w:rPr>
        <w:t>될 때까지</w:t>
      </w:r>
      <w:r w:rsidRPr="00844E01">
        <w:rPr>
          <w:rFonts w:ascii="맑은 고딕" w:eastAsia="맑은 고딕" w:hint="eastAsia"/>
          <w:bCs/>
        </w:rPr>
        <w:t xml:space="preserve"> 짝수의 경우를 반복)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</w:r>
      <w:r w:rsidRPr="00844E01">
        <w:rPr>
          <w:rFonts w:ascii="맑은 고딕" w:eastAsia="맑은 고딕" w:hint="eastAsia"/>
          <w:bCs/>
        </w:rPr>
        <w:tab/>
        <w:t>else//짝수면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 w:hint="eastAsia"/>
          <w:bCs/>
        </w:rPr>
        <w:tab/>
      </w:r>
      <w:r w:rsidRPr="00844E01">
        <w:rPr>
          <w:rFonts w:ascii="맑은 고딕" w:eastAsia="맑은 고딕" w:hint="eastAsia"/>
          <w:bCs/>
        </w:rPr>
        <w:tab/>
      </w:r>
      <w:r w:rsidRPr="00844E01">
        <w:rPr>
          <w:rFonts w:ascii="맑은 고딕" w:eastAsia="맑은 고딕" w:hint="eastAsia"/>
          <w:bCs/>
        </w:rPr>
        <w:tab/>
        <w:t xml:space="preserve">return power(x, n/2) * power(x, n/2);//(x^n/2)^2를 반환(n/2는 짝수이므로 n이 1이 </w:t>
      </w:r>
      <w:r w:rsidR="00BE4CE8" w:rsidRPr="00844E01">
        <w:rPr>
          <w:rFonts w:ascii="맑은 고딕" w:eastAsia="맑은 고딕" w:hint="eastAsia"/>
          <w:bCs/>
        </w:rPr>
        <w:t>될 때까지</w:t>
      </w:r>
      <w:r w:rsidRPr="00844E01">
        <w:rPr>
          <w:rFonts w:ascii="맑은 고딕" w:eastAsia="맑은 고딕" w:hint="eastAsia"/>
          <w:bCs/>
        </w:rPr>
        <w:t xml:space="preserve"> 짝수의 경우를 반복)</w:t>
      </w:r>
    </w:p>
    <w:p w:rsidR="00844E01" w:rsidRP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ab/>
        <w:t>}</w:t>
      </w:r>
    </w:p>
    <w:p w:rsidR="00844E01" w:rsidRDefault="00844E01" w:rsidP="00844E01">
      <w:pPr>
        <w:pStyle w:val="a3"/>
        <w:ind w:left="992"/>
        <w:jc w:val="left"/>
        <w:rPr>
          <w:rFonts w:ascii="맑은 고딕" w:eastAsia="맑은 고딕"/>
          <w:bCs/>
        </w:rPr>
      </w:pPr>
      <w:r w:rsidRPr="00844E01">
        <w:rPr>
          <w:rFonts w:ascii="맑은 고딕" w:eastAsia="맑은 고딕"/>
          <w:bCs/>
        </w:rPr>
        <w:t>}</w:t>
      </w:r>
    </w:p>
    <w:p w:rsidR="00844E01" w:rsidRPr="00844E01" w:rsidRDefault="00844E01" w:rsidP="00844E01">
      <w:pPr>
        <w:widowControl/>
        <w:autoSpaceDE/>
        <w:autoSpaceDN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br w:type="page"/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lastRenderedPageBreak/>
        <w:t>Result (Snapshot)</w:t>
      </w:r>
    </w:p>
    <w:p w:rsidR="00844E01" w:rsidRPr="00541D2B" w:rsidRDefault="00844E01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6A0E0BD3" wp14:editId="5BF6E741">
            <wp:extent cx="5400675" cy="7118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201DB" wp14:editId="2D39DCEE">
            <wp:extent cx="5400675" cy="6946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F62DA" wp14:editId="5305C588">
            <wp:extent cx="5400675" cy="7099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69F14" wp14:editId="2117BEF8">
            <wp:extent cx="5400675" cy="7118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FAA0F" wp14:editId="7967CB39">
            <wp:extent cx="5400675" cy="7035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DBC35" wp14:editId="6226BFF3">
            <wp:extent cx="5400675" cy="7258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8E5DBB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8E5DBB">
        <w:rPr>
          <w:rFonts w:ascii="맑은 고딕" w:eastAsia="맑은 고딕" w:hint="eastAsia"/>
          <w:bCs/>
        </w:rPr>
        <w:t>-</w:t>
      </w:r>
      <w:r w:rsidR="008E5DBB" w:rsidRPr="008E5DBB">
        <w:rPr>
          <w:noProof/>
          <w:sz w:val="16"/>
        </w:rPr>
        <w:drawing>
          <wp:inline distT="0" distB="0" distL="0" distR="0" wp14:anchorId="47B6B5B9" wp14:editId="50259B3A">
            <wp:extent cx="2216150" cy="109208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962" cy="109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DBB" w:rsidRPr="008E5DBB">
        <w:rPr>
          <w:noProof/>
          <w:sz w:val="16"/>
        </w:rPr>
        <w:drawing>
          <wp:inline distT="0" distB="0" distL="0" distR="0" wp14:anchorId="34E37ED0" wp14:editId="65141C11">
            <wp:extent cx="2432050" cy="869689"/>
            <wp:effectExtent l="0" t="0" r="635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873" cy="8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BB" w:rsidRDefault="008E5DBB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>
        <w:rPr>
          <w:rFonts w:ascii="맑은 고딕" w:eastAsia="맑은 고딕" w:hint="eastAsia"/>
          <w:bCs/>
        </w:rPr>
        <w:t xml:space="preserve">왼쪽은 계산기로 3.14^35를 계산한 결과이고, 오른쪽은 </w:t>
      </w:r>
      <w:r>
        <w:rPr>
          <w:rFonts w:ascii="맑은 고딕" w:eastAsia="맑은 고딕"/>
          <w:bCs/>
        </w:rPr>
        <w:t>for</w:t>
      </w:r>
      <w:r>
        <w:rPr>
          <w:rFonts w:ascii="맑은 고딕" w:eastAsia="맑은 고딕" w:hint="eastAsia"/>
          <w:bCs/>
        </w:rPr>
        <w:t>문으로 계산한 결과이다.</w:t>
      </w:r>
    </w:p>
    <w:p w:rsidR="008E5DBB" w:rsidRPr="008E5DBB" w:rsidRDefault="008B0455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>
        <w:rPr>
          <w:rFonts w:ascii="맑은 고딕" w:eastAsia="맑은 고딕" w:hint="eastAsia"/>
          <w:bCs/>
        </w:rPr>
        <w:t xml:space="preserve">이 두 계산결과는 위의 Result항목의 계산결과와 차이가 나는데, </w:t>
      </w:r>
      <w:r w:rsidR="008E5DBB">
        <w:rPr>
          <w:rFonts w:ascii="맑은 고딕" w:eastAsia="맑은 고딕" w:hint="eastAsia"/>
          <w:bCs/>
        </w:rPr>
        <w:t>왜 이런 차이가 발생하는 것일까?</w:t>
      </w:r>
    </w:p>
    <w:p w:rsidR="00E67220" w:rsidRDefault="008B0455" w:rsidP="008B0455">
      <w:pPr>
        <w:pStyle w:val="a3"/>
        <w:ind w:left="851"/>
        <w:jc w:val="left"/>
        <w:rPr>
          <w:rFonts w:ascii="맑은 고딕" w:eastAsia="맑은 고딕"/>
          <w:bCs/>
        </w:rPr>
      </w:pPr>
      <w:r w:rsidRPr="008B0455">
        <w:rPr>
          <w:rFonts w:ascii="맑은 고딕" w:eastAsia="맑은 고딕"/>
          <w:bCs/>
        </w:rPr>
        <w:sym w:font="Wingdings" w:char="F0E8"/>
      </w:r>
      <w:r>
        <w:rPr>
          <w:rFonts w:ascii="맑은 고딕" w:eastAsia="맑은 고딕" w:hint="eastAsia"/>
          <w:bCs/>
        </w:rPr>
        <w:t>계산기는 소수점 밑의 거의 모든 자릿수를 저장하는데 비해</w:t>
      </w:r>
      <w:r w:rsidR="00F95B94">
        <w:rPr>
          <w:rFonts w:ascii="맑은 고딕" w:eastAsia="맑은 고딕" w:hint="eastAsia"/>
          <w:bCs/>
        </w:rPr>
        <w:t xml:space="preserve"> double형은 소수점 밑 6째자리 까지만 저장하기 때문일 것이다.</w:t>
      </w:r>
    </w:p>
    <w:p w:rsidR="008B0455" w:rsidRPr="00371B46" w:rsidRDefault="00371B46" w:rsidP="00371B46">
      <w:pPr>
        <w:pStyle w:val="a3"/>
        <w:ind w:left="851"/>
        <w:jc w:val="left"/>
        <w:rPr>
          <w:rFonts w:ascii="맑은 고딕" w:eastAsia="맑은 고딕"/>
          <w:bCs/>
        </w:rPr>
      </w:pPr>
      <w:r w:rsidRPr="00371B46">
        <w:rPr>
          <w:rFonts w:ascii="맑은 고딕" w:eastAsia="맑은 고딕"/>
          <w:bCs/>
        </w:rPr>
        <w:sym w:font="Wingdings" w:char="F0E8"/>
      </w:r>
      <w:r>
        <w:rPr>
          <w:rFonts w:ascii="맑은 고딕" w:eastAsia="맑은 고딕" w:hint="eastAsia"/>
          <w:bCs/>
        </w:rPr>
        <w:t xml:space="preserve">함수를 사용한 경우는 마지막에 560으로 끝나고, </w:t>
      </w:r>
      <w:r>
        <w:rPr>
          <w:rFonts w:ascii="맑은 고딕" w:eastAsia="맑은 고딕"/>
          <w:bCs/>
        </w:rPr>
        <w:t>for</w:t>
      </w:r>
      <w:r>
        <w:rPr>
          <w:rFonts w:ascii="맑은 고딕" w:eastAsia="맑은 고딕" w:hint="eastAsia"/>
          <w:bCs/>
        </w:rPr>
        <w:t>문의 경우엔 660으로 끝나는데, 이런 차이가 발생하는 이유는 무엇일까?</w:t>
      </w:r>
    </w:p>
    <w:p w:rsidR="00E67220" w:rsidRPr="00BE4CE8" w:rsidRDefault="00E67220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32"/>
        </w:rPr>
      </w:pPr>
      <w:r w:rsidRPr="00BE4CE8">
        <w:rPr>
          <w:rFonts w:ascii="맑은 고딕" w:eastAsia="맑은 고딕"/>
          <w:b/>
          <w:bCs/>
          <w:sz w:val="32"/>
        </w:rPr>
        <w:lastRenderedPageBreak/>
        <w:t xml:space="preserve"> </w:t>
      </w:r>
      <w:r w:rsidR="00BE4CE8" w:rsidRPr="00BE4CE8">
        <w:rPr>
          <w:rFonts w:ascii="맑은 고딕" w:eastAsia="맑은 고딕" w:hint="eastAsia"/>
          <w:b/>
          <w:bCs/>
          <w:sz w:val="24"/>
        </w:rPr>
        <w:t>입력 받은 숫자를 한글로 변환해서 출력하는 프로그램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0F1786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0F1786">
        <w:rPr>
          <w:rFonts w:ascii="맑은 고딕" w:eastAsia="맑은 고딕" w:hint="eastAsia"/>
          <w:bCs/>
        </w:rPr>
        <w:t>-</w:t>
      </w:r>
      <w:r w:rsidRPr="000F1786">
        <w:rPr>
          <w:rFonts w:ascii="맑은 고딕" w:eastAsia="맑은 고딕"/>
          <w:bCs/>
        </w:rPr>
        <w:t xml:space="preserve"> </w:t>
      </w:r>
      <w:r w:rsidR="000F1786">
        <w:rPr>
          <w:rFonts w:ascii="맑은 고딕" w:eastAsia="맑은 고딕" w:hint="eastAsia"/>
          <w:bCs/>
        </w:rPr>
        <w:t>입력 받은 숫자가 0이 아니면</w:t>
      </w:r>
      <w:r w:rsidR="000F1786">
        <w:rPr>
          <w:rFonts w:ascii="맑은 고딕" w:eastAsia="맑은 고딕"/>
          <w:bCs/>
        </w:rPr>
        <w:t xml:space="preserve"> </w:t>
      </w:r>
      <w:r w:rsidR="000F1786">
        <w:rPr>
          <w:rFonts w:ascii="맑은 고딕" w:eastAsia="맑은 고딕" w:hint="eastAsia"/>
          <w:bCs/>
        </w:rPr>
        <w:t>또는 입력 받은 숫자를 모두 10으로 나눠 0이 된 것이 아니면</w:t>
      </w:r>
      <w:r w:rsidR="00EF5084">
        <w:rPr>
          <w:rFonts w:ascii="맑은 고딕" w:eastAsia="맑은 고딕" w:hint="eastAsia"/>
          <w:bCs/>
        </w:rPr>
        <w:t xml:space="preserve"> </w:t>
      </w:r>
      <w:r w:rsidR="000F1786">
        <w:rPr>
          <w:rFonts w:ascii="맑은 고딕" w:eastAsia="맑은 고딕" w:hint="eastAsia"/>
          <w:bCs/>
        </w:rPr>
        <w:t>(이 부분에서 002에서와 같이 의미 없는 0이 출력되는 것을 막을 수 있다.)</w:t>
      </w:r>
    </w:p>
    <w:p w:rsidR="00E67220" w:rsidRPr="000F1786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0F1786">
        <w:rPr>
          <w:rFonts w:ascii="맑은 고딕" w:eastAsia="맑은 고딕"/>
          <w:bCs/>
        </w:rPr>
        <w:t xml:space="preserve">- </w:t>
      </w:r>
      <w:r w:rsidR="000F1786">
        <w:rPr>
          <w:rFonts w:ascii="맑은 고딕" w:eastAsia="맑은 고딕"/>
          <w:bCs/>
        </w:rPr>
        <w:t>(</w:t>
      </w:r>
      <w:r w:rsidR="000F1786">
        <w:rPr>
          <w:rFonts w:ascii="맑은 고딕" w:eastAsia="맑은 고딕" w:hint="eastAsia"/>
          <w:bCs/>
        </w:rPr>
        <w:t>입력 받은 수)</w:t>
      </w:r>
      <w:r w:rsidR="000F1786">
        <w:rPr>
          <w:rFonts w:ascii="맑은 고딕" w:eastAsia="맑은 고딕"/>
          <w:bCs/>
        </w:rPr>
        <w:t>/10</w:t>
      </w:r>
      <w:r w:rsidR="000F1786">
        <w:rPr>
          <w:rFonts w:ascii="맑은 고딕" w:eastAsia="맑은 고딕" w:hint="eastAsia"/>
          <w:bCs/>
        </w:rPr>
        <w:t>을 대입한 함수를 실행시키고(바로 왼쪽의 숫자)</w:t>
      </w:r>
    </w:p>
    <w:p w:rsidR="00E67220" w:rsidRPr="000F1786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0F1786">
        <w:rPr>
          <w:rFonts w:ascii="맑은 고딕" w:eastAsia="맑은 고딕"/>
          <w:bCs/>
        </w:rPr>
        <w:t xml:space="preserve">- </w:t>
      </w:r>
      <w:r w:rsidR="000F1786">
        <w:rPr>
          <w:rFonts w:ascii="맑은 고딕" w:eastAsia="맑은 고딕"/>
          <w:bCs/>
        </w:rPr>
        <w:t>(</w:t>
      </w:r>
      <w:r w:rsidR="000F1786">
        <w:rPr>
          <w:rFonts w:ascii="맑은 고딕" w:eastAsia="맑은 고딕" w:hint="eastAsia"/>
          <w:bCs/>
        </w:rPr>
        <w:t>입력 받은 수)%10을 switch-case문으로 따져서 각 경우에 따라 해당하는 한글을 출력한다.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>/*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 xml:space="preserve"> * ilovehangeul_su.c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 xml:space="preserve"> *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 xml:space="preserve"> *  Created on: 2017. 6. 2.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 xml:space="preserve"> *      Author: Yoo DongHyuk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 xml:space="preserve"> */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>#include&lt;stdio.h&gt;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>//입력 받은 숫자를 한글로 변환해서 출력하는 프로그램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>int iluvhangeul(int num);//한글을 출력하는 재귀함수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>int main()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>{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  <w:t>setvbuf(stdout, NULL, _IONBF, 0);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  <w:t>int num;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  <w:t>printf("한글로 변환할 숫자를 입력하세요 : 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  <w:t>scanf("%d", &amp;num);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  <w:t>iluvhangeul(num);//함수실행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  <w:t>return 0;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>}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>int iluvhangeul(int num)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>{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  <w:t xml:space="preserve">if(num != 0)//입력 받은 수가 0이 아니면 or 입력 받은 수를 모두 10으로 나눠 0이 </w:t>
      </w:r>
      <w:r w:rsidR="00E85F53" w:rsidRPr="00BE4CE8">
        <w:rPr>
          <w:rFonts w:ascii="맑은 고딕" w:eastAsia="맑은 고딕" w:hint="eastAsia"/>
          <w:bCs/>
        </w:rPr>
        <w:t>된 게</w:t>
      </w:r>
      <w:r w:rsidRPr="00BE4CE8">
        <w:rPr>
          <w:rFonts w:ascii="맑은 고딕" w:eastAsia="맑은 고딕" w:hint="eastAsia"/>
          <w:bCs/>
        </w:rPr>
        <w:t xml:space="preserve"> 아니면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  <w:t>{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iluvhangeul(num/10);//바로 왼쪽 자리의 숫자를 변환시켜 출력하고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switch(num%10)//10으로 나눈 나머지를 따져서 한글 출력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{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1: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printf("일");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2: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printf("이");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3: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printf("삼");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4: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printf("사");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5: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printf("오");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6: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printf("육");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7: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printf("칠");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8: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lastRenderedPageBreak/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printf("팔");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9: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printf("구");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case 0: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</w:r>
      <w:r w:rsidRPr="00BE4CE8">
        <w:rPr>
          <w:rFonts w:ascii="맑은 고딕" w:eastAsia="맑은 고딕" w:hint="eastAsia"/>
          <w:bCs/>
        </w:rPr>
        <w:tab/>
        <w:t>printf("공");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break;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</w:r>
      <w:r w:rsidRPr="00BE4CE8">
        <w:rPr>
          <w:rFonts w:ascii="맑은 고딕" w:eastAsia="맑은 고딕"/>
          <w:bCs/>
        </w:rPr>
        <w:tab/>
        <w:t>}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  <w:t>}</w:t>
      </w:r>
    </w:p>
    <w:p w:rsidR="00BE4CE8" w:rsidRPr="00BE4CE8" w:rsidRDefault="00BE4CE8" w:rsidP="00BE4CE8">
      <w:pPr>
        <w:pStyle w:val="a3"/>
        <w:ind w:left="992"/>
        <w:jc w:val="left"/>
        <w:rPr>
          <w:rFonts w:ascii="맑은 고딕" w:eastAsia="맑은 고딕"/>
          <w:bCs/>
        </w:rPr>
      </w:pPr>
      <w:r w:rsidRPr="00BE4CE8">
        <w:rPr>
          <w:rFonts w:ascii="맑은 고딕" w:eastAsia="맑은 고딕"/>
          <w:bCs/>
        </w:rPr>
        <w:tab/>
        <w:t>return 0;</w:t>
      </w:r>
    </w:p>
    <w:p w:rsidR="00BE4CE8" w:rsidRDefault="00BE4CE8" w:rsidP="00BE4CE8">
      <w:pPr>
        <w:pStyle w:val="a3"/>
        <w:ind w:left="992"/>
        <w:jc w:val="left"/>
        <w:rPr>
          <w:rFonts w:ascii="맑은 고딕" w:eastAsia="맑은 고딕"/>
          <w:b/>
          <w:bCs/>
          <w:sz w:val="24"/>
        </w:rPr>
      </w:pPr>
      <w:r w:rsidRPr="00BE4CE8">
        <w:rPr>
          <w:rFonts w:ascii="맑은 고딕" w:eastAsia="맑은 고딕"/>
          <w:bCs/>
        </w:rPr>
        <w:t>}</w:t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E67220" w:rsidRPr="00541D2B" w:rsidRDefault="006E1C5E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0FD0C28D" wp14:editId="53F3901E">
            <wp:extent cx="5400675" cy="4330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CE8">
        <w:rPr>
          <w:noProof/>
        </w:rPr>
        <w:drawing>
          <wp:inline distT="0" distB="0" distL="0" distR="0" wp14:anchorId="29D7F7EB" wp14:editId="3F1B0428">
            <wp:extent cx="5400675" cy="42037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CE8">
        <w:rPr>
          <w:noProof/>
        </w:rPr>
        <w:drawing>
          <wp:inline distT="0" distB="0" distL="0" distR="0" wp14:anchorId="4C6601AD" wp14:editId="1E04DA70">
            <wp:extent cx="5400675" cy="4248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CE8">
        <w:rPr>
          <w:noProof/>
        </w:rPr>
        <w:drawing>
          <wp:inline distT="0" distB="0" distL="0" distR="0" wp14:anchorId="671EEA4F" wp14:editId="04366802">
            <wp:extent cx="5400675" cy="4292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CE8">
        <w:rPr>
          <w:noProof/>
        </w:rPr>
        <w:drawing>
          <wp:inline distT="0" distB="0" distL="0" distR="0" wp14:anchorId="21CCF061" wp14:editId="584E3350">
            <wp:extent cx="5400675" cy="4629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CE8">
        <w:rPr>
          <w:noProof/>
        </w:rPr>
        <w:drawing>
          <wp:inline distT="0" distB="0" distL="0" distR="0" wp14:anchorId="204B403B" wp14:editId="5BFC4297">
            <wp:extent cx="5400675" cy="45783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CE8">
        <w:rPr>
          <w:noProof/>
        </w:rPr>
        <w:drawing>
          <wp:inline distT="0" distB="0" distL="0" distR="0" wp14:anchorId="358EF722" wp14:editId="2ECF6186">
            <wp:extent cx="5400675" cy="4413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847626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847626">
        <w:rPr>
          <w:rFonts w:ascii="맑은 고딕" w:eastAsia="맑은 고딕" w:hint="eastAsia"/>
          <w:bCs/>
        </w:rPr>
        <w:t>-</w:t>
      </w:r>
      <w:r w:rsidR="00847626">
        <w:rPr>
          <w:rFonts w:ascii="맑은 고딕" w:eastAsia="맑은 고딕"/>
          <w:bCs/>
        </w:rPr>
        <w:t xml:space="preserve"> </w:t>
      </w:r>
      <w:r w:rsidR="00443765">
        <w:rPr>
          <w:rFonts w:ascii="맑은 고딕" w:eastAsia="맑은 고딕" w:hint="eastAsia"/>
          <w:bCs/>
        </w:rPr>
        <w:t>재귀함수를 이용하지 않고 위와 같은 결과가 나오기 위해서는 어떻게 해야 할까?</w:t>
      </w:r>
    </w:p>
    <w:p w:rsidR="00E67220" w:rsidRPr="00847626" w:rsidRDefault="00443765" w:rsidP="00E67220">
      <w:pPr>
        <w:pStyle w:val="a3"/>
        <w:ind w:left="851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 w:rsidRPr="00443765">
        <w:rPr>
          <w:rFonts w:ascii="맑은 고딕" w:eastAsia="맑은 고딕"/>
          <w:bCs/>
        </w:rPr>
        <w:sym w:font="Wingdings" w:char="F0E8"/>
      </w:r>
      <w:r>
        <w:rPr>
          <w:rFonts w:ascii="맑은 고딕" w:eastAsia="맑은 고딕" w:hint="eastAsia"/>
          <w:bCs/>
        </w:rPr>
        <w:t xml:space="preserve">입력 받은 수의 자릿수를 계산해서 </w:t>
      </w:r>
      <w:r>
        <w:rPr>
          <w:rFonts w:ascii="맑은 고딕" w:eastAsia="맑은 고딕"/>
          <w:bCs/>
        </w:rPr>
        <w:t>for</w:t>
      </w:r>
      <w:r>
        <w:rPr>
          <w:rFonts w:ascii="맑은 고딕" w:eastAsia="맑은 고딕" w:hint="eastAsia"/>
          <w:bCs/>
        </w:rPr>
        <w:t>문에 넣고 매 실행마다 1씩 빼서 0</w:t>
      </w:r>
      <w:r>
        <w:rPr>
          <w:rFonts w:ascii="맑은 고딕" w:eastAsia="맑은 고딕"/>
          <w:bCs/>
        </w:rPr>
        <w:tab/>
      </w:r>
      <w:bookmarkStart w:id="0" w:name="_GoBack"/>
      <w:bookmarkEnd w:id="0"/>
      <w:r>
        <w:rPr>
          <w:rFonts w:ascii="맑은 고딕" w:eastAsia="맑은 고딕" w:hint="eastAsia"/>
          <w:bCs/>
        </w:rPr>
        <w:t>이 될 때 까지 실행시켜야 할 것이다.</w:t>
      </w:r>
    </w:p>
    <w:p w:rsidR="00E67220" w:rsidRPr="00E67220" w:rsidRDefault="00E67220" w:rsidP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</w:p>
    <w:sectPr w:rsidR="00E67220" w:rsidRPr="00E67220">
      <w:footerReference w:type="default" r:id="rId25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B4" w:rsidRDefault="002C42B4" w:rsidP="00FC24E5">
      <w:pPr>
        <w:spacing w:line="240" w:lineRule="auto"/>
      </w:pPr>
      <w:r>
        <w:separator/>
      </w:r>
    </w:p>
  </w:endnote>
  <w:endnote w:type="continuationSeparator" w:id="0">
    <w:p w:rsidR="002C42B4" w:rsidRDefault="002C42B4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43765" w:rsidRPr="00443765">
          <w:rPr>
            <w:noProof/>
            <w:lang w:val="ko-KR"/>
          </w:rPr>
          <w:t>7</w:t>
        </w:r>
        <w:r>
          <w:fldChar w:fldCharType="end"/>
        </w:r>
        <w:r>
          <w:t>-</w:t>
        </w:r>
      </w:sdtContent>
    </w:sdt>
  </w:p>
  <w:p w:rsidR="00FC24E5" w:rsidRDefault="00FC2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B4" w:rsidRDefault="002C42B4" w:rsidP="00FC24E5">
      <w:pPr>
        <w:spacing w:line="240" w:lineRule="auto"/>
      </w:pPr>
      <w:r>
        <w:separator/>
      </w:r>
    </w:p>
  </w:footnote>
  <w:footnote w:type="continuationSeparator" w:id="0">
    <w:p w:rsidR="002C42B4" w:rsidRDefault="002C42B4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multilevel"/>
    <w:tmpl w:val="96E8B3CE"/>
    <w:lvl w:ilvl="0">
      <w:start w:val="1"/>
      <w:numFmt w:val="decimal"/>
      <w:lvlText w:val="%1"/>
      <w:lvlJc w:val="left"/>
      <w:pPr>
        <w:ind w:left="425" w:hanging="425"/>
      </w:pPr>
      <w:rPr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4ECD5734"/>
    <w:multiLevelType w:val="hybridMultilevel"/>
    <w:tmpl w:val="458C6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01"/>
    <w:rsid w:val="000B3837"/>
    <w:rsid w:val="000F1786"/>
    <w:rsid w:val="0023166D"/>
    <w:rsid w:val="002C42B4"/>
    <w:rsid w:val="00371B46"/>
    <w:rsid w:val="003955EC"/>
    <w:rsid w:val="003E72BB"/>
    <w:rsid w:val="00443765"/>
    <w:rsid w:val="00541D2B"/>
    <w:rsid w:val="0059131D"/>
    <w:rsid w:val="005C6B60"/>
    <w:rsid w:val="006E1C5E"/>
    <w:rsid w:val="00844E01"/>
    <w:rsid w:val="00847626"/>
    <w:rsid w:val="00854683"/>
    <w:rsid w:val="008B0455"/>
    <w:rsid w:val="008E5DBB"/>
    <w:rsid w:val="008F0928"/>
    <w:rsid w:val="00A15B3C"/>
    <w:rsid w:val="00A46923"/>
    <w:rsid w:val="00A54B5C"/>
    <w:rsid w:val="00BE4CE8"/>
    <w:rsid w:val="00CF389F"/>
    <w:rsid w:val="00E67220"/>
    <w:rsid w:val="00E71E4C"/>
    <w:rsid w:val="00E85F53"/>
    <w:rsid w:val="00EF5084"/>
    <w:rsid w:val="00F95B94"/>
    <w:rsid w:val="00FC24E5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5A233"/>
  <w15:docId w15:val="{5F0B0621-A65F-4F1C-A8A1-F3393289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&#44060;&#47200;&#48143;&#49892;&#49845;%20&#47532;&#54252;&#53944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723DCD-6641-4904-9553-787242F548D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컴퓨터개론및실습 리포트 양식</Template>
  <TotalTime>216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유동혁</dc:creator>
  <cp:lastModifiedBy>유동혁</cp:lastModifiedBy>
  <cp:revision>7</cp:revision>
  <dcterms:created xsi:type="dcterms:W3CDTF">2017-06-02T14:22:00Z</dcterms:created>
  <dcterms:modified xsi:type="dcterms:W3CDTF">2017-06-06T16:08:00Z</dcterms:modified>
</cp:coreProperties>
</file>