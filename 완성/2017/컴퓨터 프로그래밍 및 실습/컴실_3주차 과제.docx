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D1" w:rsidRPr="003C56E7" w:rsidRDefault="003C56E7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6E7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19050" t="24765" r="20320" b="22860"/>
                <wp:wrapNone/>
                <wp:docPr id="1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175F9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" strokeweight="2.83pt">
                <w10:wrap anchorx="page" anchory="page"/>
              </v:line>
            </w:pict>
          </mc:Fallback>
        </mc:AlternateContent>
      </w:r>
      <w:r w:rsidR="00951AD1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4E4B01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</w:t>
      </w:r>
      <w:r w:rsidR="004E4B01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="00951AD1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</w:tblGrid>
      <w:tr w:rsidR="00951AD1" w:rsidRPr="00951AD1" w:rsidTr="003C56E7">
        <w:trPr>
          <w:trHeight w:val="623"/>
          <w:jc w:val="right"/>
        </w:trPr>
        <w:tc>
          <w:tcPr>
            <w:tcW w:w="484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4E4B01">
              <w:rPr>
                <w:rFonts w:ascii="굴림" w:eastAsia="휴먼고딕" w:hAnsi="굴림" w:cs="굴림"/>
                <w:sz w:val="28"/>
                <w:szCs w:val="28"/>
              </w:rPr>
              <w:t>9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4E4B01">
              <w:rPr>
                <w:rFonts w:ascii="굴림" w:eastAsia="휴먼고딕" w:hAnsi="굴림" w:cs="굴림"/>
                <w:sz w:val="28"/>
                <w:szCs w:val="28"/>
              </w:rPr>
              <w:t>27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프로그래밍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및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실습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3C56E7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3C56E7">
              <w:rPr>
                <w:rFonts w:ascii="굴림" w:eastAsia="휴먼고딕" w:hAnsi="굴림" w:cs="굴림"/>
                <w:szCs w:val="28"/>
              </w:rPr>
              <w:t>컴퓨터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Pr="003C56E7">
              <w:rPr>
                <w:rFonts w:ascii="굴림" w:eastAsia="휴먼고딕" w:hAnsi="굴림" w:cs="굴림"/>
                <w:szCs w:val="28"/>
              </w:rPr>
              <w:t>전자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Pr="003C56E7">
              <w:rPr>
                <w:rFonts w:ascii="굴림" w:eastAsia="휴먼고딕" w:hAnsi="굴림" w:cs="굴림"/>
                <w:szCs w:val="28"/>
              </w:rPr>
              <w:t>시스템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>공학부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="003C56E7">
              <w:rPr>
                <w:rFonts w:ascii="HCI Hollyhock" w:eastAsia="휴먼고딕" w:hAnsi="굴림" w:cs="굴림"/>
                <w:sz w:val="28"/>
                <w:szCs w:val="28"/>
              </w:rPr>
              <w:t>201702234</w:t>
            </w:r>
          </w:p>
        </w:tc>
      </w:tr>
      <w:tr w:rsidR="00951AD1" w:rsidRPr="00951AD1" w:rsidTr="003C56E7">
        <w:trPr>
          <w:trHeight w:val="562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 w:rsidR="003C56E7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유동혁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3C56E7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3C56E7">
      <w:pPr>
        <w:pStyle w:val="a4"/>
      </w:pPr>
      <w:r>
        <w:rPr>
          <w:rFonts w:ascii="Arial"/>
          <w:b/>
          <w:sz w:val="30"/>
        </w:rPr>
        <w:t>1</w:t>
      </w:r>
      <w:r w:rsidR="009C4261">
        <w:rPr>
          <w:rFonts w:ascii="Arial"/>
          <w:b/>
          <w:sz w:val="30"/>
        </w:rPr>
        <w:t xml:space="preserve">. </w:t>
      </w:r>
      <w:r w:rsidR="004E4B01">
        <w:rPr>
          <w:rFonts w:ascii="Arial" w:hint="eastAsia"/>
          <w:b/>
          <w:sz w:val="30"/>
        </w:rPr>
        <w:t>분수의</w:t>
      </w:r>
      <w:r w:rsidR="004E4B01">
        <w:rPr>
          <w:rFonts w:ascii="Arial" w:hint="eastAsia"/>
          <w:b/>
          <w:sz w:val="30"/>
        </w:rPr>
        <w:t xml:space="preserve"> </w:t>
      </w:r>
      <w:r w:rsidR="004E4B01">
        <w:rPr>
          <w:rFonts w:ascii="Arial" w:hint="eastAsia"/>
          <w:b/>
          <w:sz w:val="30"/>
        </w:rPr>
        <w:t>사칙연산</w:t>
      </w:r>
      <w:r w:rsidR="004E4B01">
        <w:rPr>
          <w:rFonts w:ascii="Arial" w:hint="eastAsia"/>
          <w:b/>
          <w:sz w:val="30"/>
        </w:rPr>
        <w:t xml:space="preserve"> </w:t>
      </w:r>
      <w:r w:rsidR="00E550D5">
        <w:rPr>
          <w:rFonts w:ascii="Arial" w:hint="eastAsia"/>
          <w:b/>
          <w:sz w:val="30"/>
        </w:rPr>
        <w:t>프로그램</w:t>
      </w:r>
    </w:p>
    <w:p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81133" w:rsidRPr="004E4B01" w:rsidRDefault="00623A84" w:rsidP="00381133">
      <w:pPr>
        <w:pStyle w:val="a4"/>
        <w:ind w:left="800"/>
        <w:rPr>
          <w:rFonts w:ascii="Arial"/>
        </w:rPr>
      </w:pPr>
      <w:r w:rsidRPr="004E4B01">
        <w:rPr>
          <w:rFonts w:ascii="Arial" w:hint="eastAsia"/>
        </w:rPr>
        <w:t xml:space="preserve">-&gt; </w:t>
      </w:r>
      <w:r w:rsidR="004E4B01">
        <w:rPr>
          <w:rFonts w:ascii="Arial" w:hint="eastAsia"/>
        </w:rPr>
        <w:t>분수끼리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사칙연산을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하고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기약분수로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출력하는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프로그램</w:t>
      </w:r>
    </w:p>
    <w:p w:rsidR="00E32F68" w:rsidRDefault="003C56E7">
      <w:pPr>
        <w:pStyle w:val="a4"/>
        <w:rPr>
          <w:rFonts w:ascii="Arial"/>
          <w:b/>
        </w:rPr>
      </w:pPr>
      <w:r>
        <w:rPr>
          <w:rFonts w:ascii="Arial"/>
          <w:b/>
        </w:rPr>
        <w:t>1.2</w:t>
      </w:r>
      <w:r w:rsidR="009C4261">
        <w:rPr>
          <w:rFonts w:ascii="Arial"/>
          <w:b/>
        </w:rPr>
        <w:t xml:space="preserve">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:rsidR="004E4B01" w:rsidRDefault="00381133">
      <w:pPr>
        <w:pStyle w:val="a4"/>
        <w:rPr>
          <w:rFonts w:ascii="Arial" w:hint="eastAsia"/>
        </w:rPr>
      </w:pPr>
      <w:r w:rsidRPr="004E4B01">
        <w:rPr>
          <w:rFonts w:ascii="Arial" w:hint="eastAsia"/>
        </w:rPr>
        <w:tab/>
      </w:r>
      <w:r w:rsidR="00623A84" w:rsidRPr="004E4B01">
        <w:rPr>
          <w:rFonts w:ascii="Arial" w:hint="eastAsia"/>
        </w:rPr>
        <w:t>-&gt;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분수의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구조체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에는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분자</w:t>
      </w:r>
      <w:r w:rsidR="004E4B01">
        <w:rPr>
          <w:rFonts w:ascii="Arial" w:hint="eastAsia"/>
        </w:rPr>
        <w:t xml:space="preserve">, </w:t>
      </w:r>
      <w:r w:rsidR="004E4B01">
        <w:rPr>
          <w:rFonts w:ascii="Arial" w:hint="eastAsia"/>
        </w:rPr>
        <w:t>분모를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저장한다</w:t>
      </w:r>
      <w:r w:rsidR="004E4B01">
        <w:rPr>
          <w:rFonts w:ascii="Arial" w:hint="eastAsia"/>
        </w:rPr>
        <w:t>.</w:t>
      </w:r>
      <w:r w:rsidR="004E4B01">
        <w:rPr>
          <w:rFonts w:ascii="Arial"/>
        </w:rPr>
        <w:t xml:space="preserve"> </w:t>
      </w:r>
      <w:r w:rsidR="004E4B01">
        <w:rPr>
          <w:rFonts w:ascii="Arial" w:hint="eastAsia"/>
        </w:rPr>
        <w:t>기약분수로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바꾸는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법은</w:t>
      </w:r>
      <w:r w:rsidR="004E4B01" w:rsidRP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분수의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분자와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분모의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최대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공약수로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각각을</w:t>
      </w:r>
      <w:r w:rsidR="004E4B01">
        <w:rPr>
          <w:rFonts w:ascii="Arial" w:hint="eastAsia"/>
        </w:rPr>
        <w:t xml:space="preserve"> </w:t>
      </w:r>
      <w:r w:rsidR="004E4B01">
        <w:rPr>
          <w:rFonts w:ascii="Arial" w:hint="eastAsia"/>
        </w:rPr>
        <w:t>나</w:t>
      </w:r>
      <w:r w:rsidR="004E4B01">
        <w:rPr>
          <w:rFonts w:ascii="Arial" w:hint="eastAsia"/>
        </w:rPr>
        <w:t>눈다</w:t>
      </w:r>
      <w:r w:rsidR="004E4B01">
        <w:rPr>
          <w:rFonts w:ascii="Arial" w:hint="eastAsia"/>
        </w:rPr>
        <w:t>.</w:t>
      </w:r>
    </w:p>
    <w:p w:rsidR="00381133" w:rsidRDefault="004E4B01">
      <w:pPr>
        <w:pStyle w:val="a4"/>
        <w:rPr>
          <w:rFonts w:ascii="Arial"/>
        </w:rPr>
      </w:pPr>
      <w:r>
        <w:rPr>
          <w:rFonts w:ascii="Arial"/>
        </w:rPr>
        <w:tab/>
      </w:r>
      <w:r>
        <w:rPr>
          <w:rFonts w:ascii="Arial" w:hint="eastAsia"/>
        </w:rPr>
        <w:t>더하는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  <w:r>
        <w:rPr>
          <w:rFonts w:ascii="Arial" w:hint="eastAsia"/>
        </w:rPr>
        <w:t xml:space="preserve">: </w:t>
      </w:r>
      <w:r>
        <w:rPr>
          <w:rFonts w:ascii="Arial" w:hint="eastAsia"/>
        </w:rPr>
        <w:t>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분모를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둘의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최소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공배수로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바꾸고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더한다</w:t>
      </w:r>
      <w:r>
        <w:rPr>
          <w:rFonts w:ascii="Arial" w:hint="eastAsia"/>
        </w:rPr>
        <w:t>.</w:t>
      </w:r>
    </w:p>
    <w:p w:rsidR="004E4B01" w:rsidRDefault="004E4B01">
      <w:pPr>
        <w:pStyle w:val="a4"/>
        <w:rPr>
          <w:rFonts w:ascii="Arial" w:hint="eastAsia"/>
        </w:rPr>
      </w:pPr>
      <w:r>
        <w:rPr>
          <w:rFonts w:ascii="Arial"/>
        </w:rPr>
        <w:tab/>
      </w:r>
      <w:r>
        <w:rPr>
          <w:rFonts w:ascii="Arial" w:hint="eastAsia"/>
        </w:rPr>
        <w:t>빼는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  <w:r>
        <w:rPr>
          <w:rFonts w:ascii="Arial" w:hint="eastAsia"/>
        </w:rPr>
        <w:t xml:space="preserve">: </w:t>
      </w:r>
      <w:r>
        <w:rPr>
          <w:rFonts w:ascii="Arial" w:hint="eastAsia"/>
        </w:rPr>
        <w:t>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분모를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둘의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최소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공배수로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바꾸고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뺀다</w:t>
      </w:r>
      <w:r>
        <w:rPr>
          <w:rFonts w:ascii="Arial" w:hint="eastAsia"/>
        </w:rPr>
        <w:t>.</w:t>
      </w:r>
    </w:p>
    <w:p w:rsidR="004E4B01" w:rsidRDefault="004E4B01">
      <w:pPr>
        <w:pStyle w:val="a4"/>
        <w:rPr>
          <w:rFonts w:ascii="Arial" w:hint="eastAsia"/>
        </w:rPr>
      </w:pPr>
      <w:r>
        <w:rPr>
          <w:rFonts w:ascii="Arial"/>
        </w:rPr>
        <w:tab/>
      </w:r>
      <w:r>
        <w:rPr>
          <w:rFonts w:ascii="Arial" w:hint="eastAsia"/>
        </w:rPr>
        <w:t>곱하는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  <w:r>
        <w:rPr>
          <w:rFonts w:ascii="Arial" w:hint="eastAsia"/>
        </w:rPr>
        <w:t xml:space="preserve">: </w:t>
      </w:r>
      <w:r>
        <w:rPr>
          <w:rFonts w:ascii="Arial" w:hint="eastAsia"/>
        </w:rPr>
        <w:t>분자끼리</w:t>
      </w:r>
      <w:r>
        <w:rPr>
          <w:rFonts w:ascii="Arial" w:hint="eastAsia"/>
        </w:rPr>
        <w:t xml:space="preserve">, </w:t>
      </w:r>
      <w:r>
        <w:rPr>
          <w:rFonts w:ascii="Arial" w:hint="eastAsia"/>
        </w:rPr>
        <w:t>분모끼리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곱한다</w:t>
      </w:r>
      <w:r>
        <w:rPr>
          <w:rFonts w:ascii="Arial" w:hint="eastAsia"/>
        </w:rPr>
        <w:t>.</w:t>
      </w:r>
    </w:p>
    <w:p w:rsidR="004E4B01" w:rsidRDefault="004E4B01">
      <w:pPr>
        <w:pStyle w:val="a4"/>
        <w:rPr>
          <w:rFonts w:ascii="Arial"/>
        </w:rPr>
      </w:pPr>
      <w:r>
        <w:rPr>
          <w:rFonts w:ascii="Arial"/>
        </w:rPr>
        <w:tab/>
      </w:r>
      <w:r>
        <w:rPr>
          <w:rFonts w:ascii="Arial" w:hint="eastAsia"/>
        </w:rPr>
        <w:t>나누는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  <w:r>
        <w:rPr>
          <w:rFonts w:ascii="Arial" w:hint="eastAsia"/>
        </w:rPr>
        <w:t xml:space="preserve">: </w:t>
      </w:r>
      <w:r>
        <w:rPr>
          <w:rFonts w:ascii="Arial" w:hint="eastAsia"/>
        </w:rPr>
        <w:t>앞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분자와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뒤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분모를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곱하고</w:t>
      </w:r>
      <w:r>
        <w:rPr>
          <w:rFonts w:ascii="Arial" w:hint="eastAsia"/>
        </w:rPr>
        <w:t xml:space="preserve">, </w:t>
      </w:r>
      <w:r>
        <w:rPr>
          <w:rFonts w:ascii="Arial" w:hint="eastAsia"/>
        </w:rPr>
        <w:t>앞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분모와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뒤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분자를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곱한다</w:t>
      </w:r>
      <w:r>
        <w:rPr>
          <w:rFonts w:ascii="Arial" w:hint="eastAsia"/>
        </w:rPr>
        <w:t>.</w:t>
      </w:r>
    </w:p>
    <w:p w:rsidR="004E4B01" w:rsidRPr="004E4B01" w:rsidRDefault="004E4B01">
      <w:pPr>
        <w:pStyle w:val="a4"/>
        <w:rPr>
          <w:rFonts w:ascii="Arial"/>
        </w:rPr>
      </w:pPr>
    </w:p>
    <w:p w:rsidR="00CD6CC5" w:rsidRDefault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#include &lt;iostream&gt;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using namespace std;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struct bunsu{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int ja, mo;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};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>//</w:t>
            </w:r>
            <w:r w:rsidRPr="004E4B01">
              <w:rPr>
                <w:rFonts w:ascii="Arial" w:hint="eastAsia"/>
              </w:rPr>
              <w:t>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구조체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>int add(int ja1, int mo1, int ja2, int mo2);//</w:t>
            </w:r>
            <w:r w:rsidRPr="004E4B01">
              <w:rPr>
                <w:rFonts w:ascii="Arial" w:hint="eastAsia"/>
              </w:rPr>
              <w:t>더하는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함수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>int sub(int ja1, int mo1, int ja2, int mo2);//</w:t>
            </w:r>
            <w:r w:rsidRPr="004E4B01">
              <w:rPr>
                <w:rFonts w:ascii="Arial" w:hint="eastAsia"/>
              </w:rPr>
              <w:t>빼는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함수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>int multi(int ja1, int mo1, int ja2, int mo2);//</w:t>
            </w:r>
            <w:r w:rsidRPr="004E4B01">
              <w:rPr>
                <w:rFonts w:ascii="Arial" w:hint="eastAsia"/>
              </w:rPr>
              <w:t>곱하는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함수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>int div(int ja1, int mo1, int ja2, int mo2);//</w:t>
            </w:r>
            <w:r w:rsidRPr="004E4B01">
              <w:rPr>
                <w:rFonts w:ascii="Arial" w:hint="eastAsia"/>
              </w:rPr>
              <w:t>나누는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함수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lastRenderedPageBreak/>
              <w:t>int yak(int x, int y);//</w:t>
            </w:r>
            <w:r w:rsidRPr="004E4B01">
              <w:rPr>
                <w:rFonts w:ascii="Arial" w:hint="eastAsia"/>
              </w:rPr>
              <w:t>최대공약수를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구하는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함수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>int bae(int x, int y);//</w:t>
            </w:r>
            <w:r w:rsidRPr="004E4B01">
              <w:rPr>
                <w:rFonts w:ascii="Arial" w:hint="eastAsia"/>
              </w:rPr>
              <w:t>최소공배수를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구하는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함수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int main() {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struct bunsu su1;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struct bunsu su2;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char gyaesan[5];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cin &gt;&gt; su1.ja &gt;&gt; su1.mo;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cin &gt;&gt; gyaesan;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cin &gt;&gt; su2.ja &gt;&gt; su2.mo;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if(gyaesan[0] == 'a')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add(su1.ja, su1.mo, su2.ja, su2.mo);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else if(gyaesan[0] == 's')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sub(su1.ja, su1.mo, su2.ja, su2.mo);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else if(gyaesan[0] == 'm')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multi(su1.ja, su1.mo, su2.ja, su2.mo);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else if(gyaesan[0] == 'd')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div(su1.ja, su1.mo, su2.ja, su2.mo);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return 0;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}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/*</w:t>
            </w:r>
            <w:r w:rsidRPr="004E4B01">
              <w:rPr>
                <w:rFonts w:ascii="Arial" w:hint="eastAsia"/>
              </w:rPr>
              <w:t>유클리드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호제법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1. x</w:t>
            </w:r>
            <w:r w:rsidRPr="004E4B01">
              <w:rPr>
                <w:rFonts w:ascii="Arial" w:hint="eastAsia"/>
              </w:rPr>
              <w:t>를</w:t>
            </w:r>
            <w:r w:rsidRPr="004E4B01">
              <w:rPr>
                <w:rFonts w:ascii="Arial" w:hint="eastAsia"/>
              </w:rPr>
              <w:t xml:space="preserve"> y</w:t>
            </w:r>
            <w:r w:rsidRPr="004E4B01">
              <w:rPr>
                <w:rFonts w:ascii="Arial" w:hint="eastAsia"/>
              </w:rPr>
              <w:t>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나눈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나머지를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구한다</w:t>
            </w:r>
            <w:r w:rsidRPr="004E4B01">
              <w:rPr>
                <w:rFonts w:ascii="Arial" w:hint="eastAsia"/>
              </w:rPr>
              <w:t>.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2. y</w:t>
            </w:r>
            <w:r w:rsidRPr="004E4B01">
              <w:rPr>
                <w:rFonts w:ascii="Arial" w:hint="eastAsia"/>
              </w:rPr>
              <w:t>를</w:t>
            </w:r>
            <w:r w:rsidRPr="004E4B01">
              <w:rPr>
                <w:rFonts w:ascii="Arial" w:hint="eastAsia"/>
              </w:rPr>
              <w:t xml:space="preserve"> x</w:t>
            </w:r>
            <w:r w:rsidRPr="004E4B01">
              <w:rPr>
                <w:rFonts w:ascii="Arial" w:hint="eastAsia"/>
              </w:rPr>
              <w:t>로</w:t>
            </w:r>
            <w:r w:rsidRPr="004E4B01">
              <w:rPr>
                <w:rFonts w:ascii="Arial" w:hint="eastAsia"/>
              </w:rPr>
              <w:t xml:space="preserve">, </w:t>
            </w:r>
            <w:r w:rsidRPr="004E4B01">
              <w:rPr>
                <w:rFonts w:ascii="Arial" w:hint="eastAsia"/>
              </w:rPr>
              <w:t>나머지를</w:t>
            </w:r>
            <w:r w:rsidRPr="004E4B01">
              <w:rPr>
                <w:rFonts w:ascii="Arial" w:hint="eastAsia"/>
              </w:rPr>
              <w:t xml:space="preserve"> y</w:t>
            </w:r>
            <w:r w:rsidRPr="004E4B01">
              <w:rPr>
                <w:rFonts w:ascii="Arial" w:hint="eastAsia"/>
              </w:rPr>
              <w:t>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놓고</w:t>
            </w:r>
            <w:r w:rsidRPr="004E4B01">
              <w:rPr>
                <w:rFonts w:ascii="Arial" w:hint="eastAsia"/>
              </w:rPr>
              <w:t xml:space="preserve"> 1.</w:t>
            </w:r>
            <w:r w:rsidRPr="004E4B01">
              <w:rPr>
                <w:rFonts w:ascii="Arial" w:hint="eastAsia"/>
              </w:rPr>
              <w:t>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과정을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반복한다</w:t>
            </w:r>
            <w:r w:rsidRPr="004E4B01">
              <w:rPr>
                <w:rFonts w:ascii="Arial" w:hint="eastAsia"/>
              </w:rPr>
              <w:t>.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 xml:space="preserve">3. </w:t>
            </w:r>
            <w:r w:rsidRPr="004E4B01">
              <w:rPr>
                <w:rFonts w:ascii="Arial" w:hint="eastAsia"/>
              </w:rPr>
              <w:t>나머지가</w:t>
            </w:r>
            <w:r w:rsidRPr="004E4B01">
              <w:rPr>
                <w:rFonts w:ascii="Arial" w:hint="eastAsia"/>
              </w:rPr>
              <w:t xml:space="preserve"> 0</w:t>
            </w:r>
            <w:r w:rsidRPr="004E4B01">
              <w:rPr>
                <w:rFonts w:ascii="Arial" w:hint="eastAsia"/>
              </w:rPr>
              <w:t>이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될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때까지</w:t>
            </w:r>
            <w:r w:rsidRPr="004E4B01">
              <w:rPr>
                <w:rFonts w:ascii="Arial" w:hint="eastAsia"/>
              </w:rPr>
              <w:t xml:space="preserve"> 2.</w:t>
            </w:r>
            <w:r w:rsidRPr="004E4B01">
              <w:rPr>
                <w:rFonts w:ascii="Arial" w:hint="eastAsia"/>
              </w:rPr>
              <w:t>과정을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반복한다</w:t>
            </w:r>
            <w:r w:rsidRPr="004E4B01">
              <w:rPr>
                <w:rFonts w:ascii="Arial" w:hint="eastAsia"/>
              </w:rPr>
              <w:t>.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 xml:space="preserve">4. </w:t>
            </w:r>
            <w:r w:rsidRPr="004E4B01">
              <w:rPr>
                <w:rFonts w:ascii="Arial" w:hint="eastAsia"/>
              </w:rPr>
              <w:t>나머지가</w:t>
            </w:r>
            <w:r w:rsidRPr="004E4B01">
              <w:rPr>
                <w:rFonts w:ascii="Arial" w:hint="eastAsia"/>
              </w:rPr>
              <w:t xml:space="preserve"> 0</w:t>
            </w:r>
            <w:r w:rsidRPr="004E4B01">
              <w:rPr>
                <w:rFonts w:ascii="Arial" w:hint="eastAsia"/>
              </w:rPr>
              <w:t>이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됐을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때</w:t>
            </w:r>
            <w:r w:rsidRPr="004E4B01">
              <w:rPr>
                <w:rFonts w:ascii="Arial" w:hint="eastAsia"/>
              </w:rPr>
              <w:t xml:space="preserve"> y</w:t>
            </w:r>
            <w:r w:rsidRPr="004E4B01">
              <w:rPr>
                <w:rFonts w:ascii="Arial" w:hint="eastAsia"/>
              </w:rPr>
              <w:t>값이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최대공약수이다</w:t>
            </w:r>
            <w:r w:rsidRPr="004E4B01">
              <w:rPr>
                <w:rFonts w:ascii="Arial" w:hint="eastAsia"/>
              </w:rPr>
              <w:t>.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lastRenderedPageBreak/>
              <w:tab/>
              <w:t xml:space="preserve">5. </w:t>
            </w:r>
            <w:r w:rsidRPr="004E4B01">
              <w:rPr>
                <w:rFonts w:ascii="Arial" w:hint="eastAsia"/>
              </w:rPr>
              <w:t>최소공배수는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최초의</w:t>
            </w:r>
            <w:r w:rsidRPr="004E4B01">
              <w:rPr>
                <w:rFonts w:ascii="Arial" w:hint="eastAsia"/>
              </w:rPr>
              <w:t xml:space="preserve"> x*y/(</w:t>
            </w:r>
            <w:r w:rsidRPr="004E4B01">
              <w:rPr>
                <w:rFonts w:ascii="Arial" w:hint="eastAsia"/>
              </w:rPr>
              <w:t>최대공약수</w:t>
            </w:r>
            <w:r w:rsidRPr="004E4B01">
              <w:rPr>
                <w:rFonts w:ascii="Arial" w:hint="eastAsia"/>
              </w:rPr>
              <w:t>)</w:t>
            </w:r>
            <w:r w:rsidRPr="004E4B01">
              <w:rPr>
                <w:rFonts w:ascii="Arial" w:hint="eastAsia"/>
              </w:rPr>
              <w:t>이다</w:t>
            </w:r>
            <w:r w:rsidRPr="004E4B01">
              <w:rPr>
                <w:rFonts w:ascii="Arial" w:hint="eastAsia"/>
              </w:rPr>
              <w:t>.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*/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>int yak(int x, int y)//</w:t>
            </w:r>
            <w:r w:rsidRPr="004E4B01">
              <w:rPr>
                <w:rFonts w:ascii="Arial" w:hint="eastAsia"/>
              </w:rPr>
              <w:t>최대공약수를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구하는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함수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{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int n;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while(1)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{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n = x % y;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if(n == 0)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return y;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x = y;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y = n;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}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}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>int bae(int x, int y)//</w:t>
            </w:r>
            <w:r w:rsidRPr="004E4B01">
              <w:rPr>
                <w:rFonts w:ascii="Arial" w:hint="eastAsia"/>
              </w:rPr>
              <w:t>최소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공배수를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구하는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함수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{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return x * y / yak(x, y);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}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int add(int ja1, int mo1, int ja2, int mo2)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{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int n1 = bae(mo1, mo2)/mo1;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int n2 = bae(mo1, mo2)/mo2;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//</w:t>
            </w:r>
            <w:r w:rsidRPr="004E4B01">
              <w:rPr>
                <w:rFonts w:ascii="Arial" w:hint="eastAsia"/>
              </w:rPr>
              <w:t>두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분모가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각각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최소공배수가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되기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위해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곱해야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하는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수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int add_ja;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add_ja =  (ja1 * n1) + (ja2 * n2);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if(1 == bae(mo1, mo2) / yak(add_ja, bae(mo1, mo2)))//</w:t>
            </w:r>
            <w:r w:rsidRPr="004E4B01">
              <w:rPr>
                <w:rFonts w:ascii="Arial" w:hint="eastAsia"/>
              </w:rPr>
              <w:t>만약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기약분수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형태를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취한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분모가</w:t>
            </w:r>
            <w:r w:rsidRPr="004E4B01">
              <w:rPr>
                <w:rFonts w:ascii="Arial" w:hint="eastAsia"/>
              </w:rPr>
              <w:t xml:space="preserve"> 1</w:t>
            </w:r>
            <w:r w:rsidRPr="004E4B01">
              <w:rPr>
                <w:rFonts w:ascii="Arial" w:hint="eastAsia"/>
              </w:rPr>
              <w:t>이면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lastRenderedPageBreak/>
              <w:tab/>
            </w:r>
            <w:r w:rsidRPr="004E4B01">
              <w:rPr>
                <w:rFonts w:ascii="Arial" w:hint="eastAsia"/>
              </w:rPr>
              <w:tab/>
              <w:t>cout &lt;&lt; add_ja / yak(add_ja, bae(mo1, mo2));//</w:t>
            </w:r>
            <w:r w:rsidRPr="004E4B01">
              <w:rPr>
                <w:rFonts w:ascii="Arial" w:hint="eastAsia"/>
              </w:rPr>
              <w:t>기약분수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형태를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취한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분자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출력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else if(add_ja == 0)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</w:r>
            <w:r w:rsidRPr="004E4B01">
              <w:rPr>
                <w:rFonts w:ascii="Arial" w:hint="eastAsia"/>
              </w:rPr>
              <w:tab/>
              <w:t>cout &lt;&lt; "0";//</w:t>
            </w:r>
            <w:r w:rsidRPr="004E4B01">
              <w:rPr>
                <w:rFonts w:ascii="Arial" w:hint="eastAsia"/>
              </w:rPr>
              <w:t>답이</w:t>
            </w:r>
            <w:r w:rsidRPr="004E4B01">
              <w:rPr>
                <w:rFonts w:ascii="Arial" w:hint="eastAsia"/>
              </w:rPr>
              <w:t xml:space="preserve"> 0</w:t>
            </w:r>
            <w:r w:rsidRPr="004E4B01">
              <w:rPr>
                <w:rFonts w:ascii="Arial" w:hint="eastAsia"/>
              </w:rPr>
              <w:t>이면</w:t>
            </w:r>
            <w:r w:rsidRPr="004E4B01">
              <w:rPr>
                <w:rFonts w:ascii="Arial" w:hint="eastAsia"/>
              </w:rPr>
              <w:t xml:space="preserve"> 0</w:t>
            </w:r>
            <w:r w:rsidRPr="004E4B01">
              <w:rPr>
                <w:rFonts w:ascii="Arial" w:hint="eastAsia"/>
              </w:rPr>
              <w:t>출력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else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cout &lt;&lt; add_ja / yak(add_ja, bae(mo1, mo2)) &lt;&lt; "/" &lt;&lt; bae(mo1, mo2) / yak(add_ja, bae(mo1, mo2));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//</w:t>
            </w:r>
            <w:r w:rsidRPr="004E4B01">
              <w:rPr>
                <w:rFonts w:ascii="Arial" w:hint="eastAsia"/>
              </w:rPr>
              <w:t>기약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형태로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출력하기위해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분자와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각각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둘의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최대공약수로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나눔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return 0;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}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int sub(int ja1, int mo1, int ja2, int mo2)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{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int n1 = bae(mo1, mo2)/mo1;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int n2 = bae(mo1, mo2)/mo2;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//</w:t>
            </w:r>
            <w:r w:rsidRPr="004E4B01">
              <w:rPr>
                <w:rFonts w:ascii="Arial" w:hint="eastAsia"/>
              </w:rPr>
              <w:t>두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분모가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각각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최소공배수가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되기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위해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곱해야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하는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수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int sub_ja;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sub_ja = (ja1 * n1) - (ja2 * n2);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if(1 == bae(mo1, mo2) / yak(sub_ja, bae(mo1, mo2)))//</w:t>
            </w:r>
            <w:r w:rsidRPr="004E4B01">
              <w:rPr>
                <w:rFonts w:ascii="Arial" w:hint="eastAsia"/>
              </w:rPr>
              <w:t>만약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기약분수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형태를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취한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분모가</w:t>
            </w:r>
            <w:r w:rsidRPr="004E4B01">
              <w:rPr>
                <w:rFonts w:ascii="Arial" w:hint="eastAsia"/>
              </w:rPr>
              <w:t xml:space="preserve"> 1</w:t>
            </w:r>
            <w:r w:rsidRPr="004E4B01">
              <w:rPr>
                <w:rFonts w:ascii="Arial" w:hint="eastAsia"/>
              </w:rPr>
              <w:t>이면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</w:r>
            <w:r w:rsidRPr="004E4B01">
              <w:rPr>
                <w:rFonts w:ascii="Arial" w:hint="eastAsia"/>
              </w:rPr>
              <w:tab/>
              <w:t>cout &lt;&lt; sub_ja / yak(sub_ja, bae(mo1, mo2));//</w:t>
            </w:r>
            <w:r w:rsidRPr="004E4B01">
              <w:rPr>
                <w:rFonts w:ascii="Arial" w:hint="eastAsia"/>
              </w:rPr>
              <w:t>기약분수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형태를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취한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분자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출력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else if(sub_ja == 0)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cout &lt;&lt; "0";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else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cout &lt;&lt; sub_ja / yak(sub_ja, bae(mo1, mo2)) &lt;&lt; "/" &lt;&lt; bae(mo1, mo2) / yak(sub_ja, bae(mo1, mo2));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//</w:t>
            </w:r>
            <w:r w:rsidRPr="004E4B01">
              <w:rPr>
                <w:rFonts w:ascii="Arial" w:hint="eastAsia"/>
              </w:rPr>
              <w:t>기약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형태로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출력하기위해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분자와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각각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둘의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최대공약수로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나눔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lastRenderedPageBreak/>
              <w:tab/>
              <w:t>return 0;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}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int multi(int ja1, int mo1, int ja2, int mo2)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{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int multi_ja, multi_mo;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multi_ja = ja1 * ja2;//</w:t>
            </w:r>
            <w:r w:rsidRPr="004E4B01">
              <w:rPr>
                <w:rFonts w:ascii="Arial" w:hint="eastAsia"/>
              </w:rPr>
              <w:t>두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분수를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곱한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분자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multi_mo = mo1 * mo2;//</w:t>
            </w:r>
            <w:r w:rsidRPr="004E4B01">
              <w:rPr>
                <w:rFonts w:ascii="Arial" w:hint="eastAsia"/>
              </w:rPr>
              <w:t>두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분수를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곱한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if(1 == multi_mo / yak(multi_ja, multi_mo))//</w:t>
            </w:r>
            <w:r w:rsidRPr="004E4B01">
              <w:rPr>
                <w:rFonts w:ascii="Arial" w:hint="eastAsia"/>
              </w:rPr>
              <w:t>만약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기약분수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형태를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취한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분모가</w:t>
            </w:r>
            <w:r w:rsidRPr="004E4B01">
              <w:rPr>
                <w:rFonts w:ascii="Arial" w:hint="eastAsia"/>
              </w:rPr>
              <w:t xml:space="preserve"> 1</w:t>
            </w:r>
            <w:r w:rsidRPr="004E4B01">
              <w:rPr>
                <w:rFonts w:ascii="Arial" w:hint="eastAsia"/>
              </w:rPr>
              <w:t>이면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</w:r>
            <w:r w:rsidRPr="004E4B01">
              <w:rPr>
                <w:rFonts w:ascii="Arial" w:hint="eastAsia"/>
              </w:rPr>
              <w:tab/>
              <w:t>cout &lt;&lt; multi_ja / yak(multi_ja, multi_mo);//</w:t>
            </w:r>
            <w:r w:rsidRPr="004E4B01">
              <w:rPr>
                <w:rFonts w:ascii="Arial" w:hint="eastAsia"/>
              </w:rPr>
              <w:t>기약분수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형태를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취한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분자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출력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else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cout &lt;&lt; multi_ja / yak(multi_ja, multi_mo) &lt;&lt; "/" &lt;&lt; multi_mo / yak(multi_ja, multi_mo);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//</w:t>
            </w:r>
            <w:r w:rsidRPr="004E4B01">
              <w:rPr>
                <w:rFonts w:ascii="Arial" w:hint="eastAsia"/>
              </w:rPr>
              <w:t>기약분수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형태로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출력하기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위해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분자와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최대공약수로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각각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나눈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값을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출력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return 0;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}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int div(int ja1, int mo1, int ja2, int mo2)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{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int div_ja, div_mo;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div_ja = ja1 * mo2;//</w:t>
            </w:r>
            <w:r w:rsidRPr="004E4B01">
              <w:rPr>
                <w:rFonts w:ascii="Arial" w:hint="eastAsia"/>
              </w:rPr>
              <w:t>앞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분자</w:t>
            </w:r>
            <w:r w:rsidRPr="004E4B01">
              <w:rPr>
                <w:rFonts w:ascii="Arial" w:hint="eastAsia"/>
              </w:rPr>
              <w:t xml:space="preserve"> * </w:t>
            </w:r>
            <w:r w:rsidRPr="004E4B01">
              <w:rPr>
                <w:rFonts w:ascii="Arial" w:hint="eastAsia"/>
              </w:rPr>
              <w:t>뒤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div_mo = mo1 * ja2;//</w:t>
            </w:r>
            <w:r w:rsidRPr="004E4B01">
              <w:rPr>
                <w:rFonts w:ascii="Arial" w:hint="eastAsia"/>
              </w:rPr>
              <w:t>앞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</w:t>
            </w:r>
            <w:r w:rsidRPr="004E4B01">
              <w:rPr>
                <w:rFonts w:ascii="Arial" w:hint="eastAsia"/>
              </w:rPr>
              <w:t xml:space="preserve"> * </w:t>
            </w:r>
            <w:r w:rsidRPr="004E4B01">
              <w:rPr>
                <w:rFonts w:ascii="Arial" w:hint="eastAsia"/>
              </w:rPr>
              <w:t>뒤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분자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if(1 == div_mo / yak(div_ja, div_mo))//</w:t>
            </w:r>
            <w:r w:rsidRPr="004E4B01">
              <w:rPr>
                <w:rFonts w:ascii="Arial" w:hint="eastAsia"/>
              </w:rPr>
              <w:t>기약분수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형태를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취한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분모가</w:t>
            </w:r>
            <w:r w:rsidRPr="004E4B01">
              <w:rPr>
                <w:rFonts w:ascii="Arial" w:hint="eastAsia"/>
              </w:rPr>
              <w:t xml:space="preserve"> 1</w:t>
            </w:r>
            <w:r w:rsidRPr="004E4B01">
              <w:rPr>
                <w:rFonts w:ascii="Arial" w:hint="eastAsia"/>
              </w:rPr>
              <w:t>이면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</w:r>
            <w:r w:rsidRPr="004E4B01">
              <w:rPr>
                <w:rFonts w:ascii="Arial" w:hint="eastAsia"/>
              </w:rPr>
              <w:tab/>
              <w:t>cout &lt;&lt; div_ja / yak(div_ja, div_mo);//</w:t>
            </w:r>
            <w:r w:rsidRPr="004E4B01">
              <w:rPr>
                <w:rFonts w:ascii="Arial" w:hint="eastAsia"/>
              </w:rPr>
              <w:t>기약분수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혀태를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취한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분자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출력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else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</w:r>
            <w:r w:rsidRPr="004E4B01">
              <w:rPr>
                <w:rFonts w:ascii="Arial"/>
              </w:rPr>
              <w:tab/>
              <w:t>cout &lt;&lt; div_ja / yak(div_ja, div_mo) &lt;&lt; "/" &lt;&lt; div_mo / yak(div_ja, div_mo);</w:t>
            </w:r>
          </w:p>
          <w:p w:rsidR="004E4B01" w:rsidRPr="004E4B01" w:rsidRDefault="004E4B01" w:rsidP="004E4B01">
            <w:pPr>
              <w:pStyle w:val="a4"/>
              <w:rPr>
                <w:rFonts w:ascii="Arial" w:hint="eastAsia"/>
              </w:rPr>
            </w:pPr>
            <w:r w:rsidRPr="004E4B01">
              <w:rPr>
                <w:rFonts w:ascii="Arial" w:hint="eastAsia"/>
              </w:rPr>
              <w:tab/>
              <w:t>//</w:t>
            </w:r>
            <w:r w:rsidRPr="004E4B01">
              <w:rPr>
                <w:rFonts w:ascii="Arial" w:hint="eastAsia"/>
              </w:rPr>
              <w:t>기약분수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형태로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출력하기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위해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분자와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분모의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최대공약수로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각각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나눈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값을</w:t>
            </w:r>
            <w:r w:rsidRPr="004E4B01">
              <w:rPr>
                <w:rFonts w:ascii="Arial" w:hint="eastAsia"/>
              </w:rPr>
              <w:t xml:space="preserve"> </w:t>
            </w:r>
            <w:r w:rsidRPr="004E4B01">
              <w:rPr>
                <w:rFonts w:ascii="Arial" w:hint="eastAsia"/>
              </w:rPr>
              <w:t>출</w:t>
            </w:r>
            <w:r w:rsidRPr="004E4B01">
              <w:rPr>
                <w:rFonts w:ascii="Arial" w:hint="eastAsia"/>
              </w:rPr>
              <w:lastRenderedPageBreak/>
              <w:t>력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ab/>
              <w:t>return 0;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  <w:r w:rsidRPr="004E4B01">
              <w:rPr>
                <w:rFonts w:ascii="Arial"/>
              </w:rPr>
              <w:t>}</w:t>
            </w:r>
          </w:p>
          <w:p w:rsidR="004E4B01" w:rsidRPr="004E4B01" w:rsidRDefault="004E4B01" w:rsidP="004E4B01">
            <w:pPr>
              <w:pStyle w:val="a4"/>
              <w:rPr>
                <w:rFonts w:ascii="Arial"/>
              </w:rPr>
            </w:pPr>
          </w:p>
          <w:p w:rsidR="00623A84" w:rsidRPr="009C4261" w:rsidRDefault="00623A84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4E4B01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439BCB8D" wp14:editId="12089BE9">
                  <wp:extent cx="4648200" cy="3771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2. </w:t>
      </w:r>
      <w:r w:rsidR="004E4B01">
        <w:rPr>
          <w:rFonts w:ascii="Arial" w:hint="eastAsia"/>
          <w:b/>
          <w:sz w:val="30"/>
        </w:rPr>
        <w:t>특정</w:t>
      </w:r>
      <w:r w:rsidR="004E4B01">
        <w:rPr>
          <w:rFonts w:ascii="Arial" w:hint="eastAsia"/>
          <w:b/>
          <w:sz w:val="30"/>
        </w:rPr>
        <w:t xml:space="preserve"> </w:t>
      </w:r>
      <w:r w:rsidR="004E4B01">
        <w:rPr>
          <w:rFonts w:ascii="Arial" w:hint="eastAsia"/>
          <w:b/>
          <w:sz w:val="30"/>
        </w:rPr>
        <w:t>조건까지</w:t>
      </w:r>
      <w:r w:rsidR="004E4B01">
        <w:rPr>
          <w:rFonts w:ascii="Arial" w:hint="eastAsia"/>
          <w:b/>
          <w:sz w:val="30"/>
        </w:rPr>
        <w:t xml:space="preserve"> </w:t>
      </w:r>
      <w:r w:rsidR="004E4B01">
        <w:rPr>
          <w:rFonts w:ascii="Arial" w:hint="eastAsia"/>
          <w:b/>
          <w:sz w:val="30"/>
        </w:rPr>
        <w:t>계속</w:t>
      </w:r>
      <w:r w:rsidR="004E4B01">
        <w:rPr>
          <w:rFonts w:ascii="Arial" w:hint="eastAsia"/>
          <w:b/>
          <w:sz w:val="30"/>
        </w:rPr>
        <w:t xml:space="preserve"> </w:t>
      </w:r>
      <w:r w:rsidR="004E4B01">
        <w:rPr>
          <w:rFonts w:ascii="Arial" w:hint="eastAsia"/>
          <w:b/>
          <w:sz w:val="30"/>
        </w:rPr>
        <w:t>입력</w:t>
      </w:r>
      <w:r w:rsidR="004E4B01">
        <w:rPr>
          <w:rFonts w:ascii="Arial" w:hint="eastAsia"/>
          <w:b/>
          <w:sz w:val="30"/>
        </w:rPr>
        <w:t xml:space="preserve"> </w:t>
      </w:r>
      <w:r w:rsidR="004E4B01">
        <w:rPr>
          <w:rFonts w:ascii="Arial" w:hint="eastAsia"/>
          <w:b/>
          <w:sz w:val="30"/>
        </w:rPr>
        <w:t>받는</w:t>
      </w:r>
      <w:r w:rsidR="004E4B01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Pr="004E4B01" w:rsidRDefault="003C56E7" w:rsidP="003C56E7">
      <w:pPr>
        <w:pStyle w:val="a4"/>
        <w:ind w:left="800"/>
        <w:rPr>
          <w:rFonts w:ascii="Arial"/>
        </w:rPr>
      </w:pPr>
      <w:r w:rsidRPr="004E4B01">
        <w:rPr>
          <w:rFonts w:ascii="Arial" w:hint="eastAsia"/>
        </w:rPr>
        <w:t xml:space="preserve">-&gt; </w:t>
      </w:r>
      <w:r w:rsidR="005C7D2B">
        <w:rPr>
          <w:rFonts w:ascii="Arial" w:hint="eastAsia"/>
        </w:rPr>
        <w:t>동적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할당을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이용해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특정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수가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입력될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때까지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입력된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수들의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총합을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구한다</w:t>
      </w:r>
      <w:r w:rsidR="005C7D2B">
        <w:rPr>
          <w:rFonts w:ascii="Arial" w:hint="eastAsia"/>
        </w:rPr>
        <w:t>.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2.2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3C56E7" w:rsidRPr="005C7D2B" w:rsidRDefault="003C56E7" w:rsidP="003C56E7">
      <w:pPr>
        <w:pStyle w:val="a4"/>
        <w:rPr>
          <w:rFonts w:ascii="Arial"/>
        </w:rPr>
      </w:pPr>
      <w:r w:rsidRPr="005C7D2B">
        <w:rPr>
          <w:rFonts w:ascii="Arial" w:hint="eastAsia"/>
        </w:rPr>
        <w:tab/>
        <w:t xml:space="preserve">-&gt; </w:t>
      </w:r>
      <w:r w:rsidR="005C7D2B">
        <w:rPr>
          <w:rFonts w:ascii="Arial" w:hint="eastAsia"/>
        </w:rPr>
        <w:t>특정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수가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입력될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때까지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배열의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새로운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칸을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만들고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입력된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수를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총합에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더하는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것을</w:t>
      </w:r>
      <w:r w:rsidR="005C7D2B">
        <w:rPr>
          <w:rFonts w:ascii="Arial" w:hint="eastAsia"/>
        </w:rPr>
        <w:t xml:space="preserve"> </w:t>
      </w:r>
      <w:r w:rsidR="005C7D2B">
        <w:rPr>
          <w:rFonts w:ascii="Arial" w:hint="eastAsia"/>
        </w:rPr>
        <w:t>반복한다</w:t>
      </w:r>
      <w:r w:rsidR="005C7D2B">
        <w:rPr>
          <w:rFonts w:ascii="Arial" w:hint="eastAsia"/>
        </w:rPr>
        <w:t>.</w:t>
      </w:r>
      <w:r w:rsidRPr="005C7D2B">
        <w:rPr>
          <w:rFonts w:ascii="Arial"/>
        </w:rPr>
        <w:br/>
      </w:r>
      <w:r w:rsidRPr="005C7D2B">
        <w:rPr>
          <w:rFonts w:ascii="Arial" w:hint="eastAsia"/>
        </w:rPr>
        <w:tab/>
        <w:t xml:space="preserve"> 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>#include &lt;iostream&gt;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>using namespace std;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>int main()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>{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  <w:t>int *a;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  <w:t>int x = 0;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  <w:t>int chonghop = 0;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  <w:t>while(1)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  <w:t>{</w:t>
            </w:r>
          </w:p>
          <w:p w:rsidR="005C7D2B" w:rsidRPr="005C7D2B" w:rsidRDefault="005C7D2B" w:rsidP="005C7D2B">
            <w:pPr>
              <w:pStyle w:val="a4"/>
              <w:rPr>
                <w:rFonts w:ascii="Arial" w:hint="eastAsia"/>
              </w:rPr>
            </w:pPr>
            <w:r w:rsidRPr="005C7D2B">
              <w:rPr>
                <w:rFonts w:ascii="Arial" w:hint="eastAsia"/>
              </w:rPr>
              <w:tab/>
            </w:r>
            <w:r w:rsidRPr="005C7D2B">
              <w:rPr>
                <w:rFonts w:ascii="Arial" w:hint="eastAsia"/>
              </w:rPr>
              <w:tab/>
              <w:t>a = new int[x+1];//</w:t>
            </w:r>
            <w:r w:rsidRPr="005C7D2B">
              <w:rPr>
                <w:rFonts w:ascii="Arial" w:hint="eastAsia"/>
              </w:rPr>
              <w:t>반복문을</w:t>
            </w:r>
            <w:r w:rsidRPr="005C7D2B">
              <w:rPr>
                <w:rFonts w:ascii="Arial" w:hint="eastAsia"/>
              </w:rPr>
              <w:t xml:space="preserve"> </w:t>
            </w:r>
            <w:r w:rsidRPr="005C7D2B">
              <w:rPr>
                <w:rFonts w:ascii="Arial" w:hint="eastAsia"/>
              </w:rPr>
              <w:t>실행할</w:t>
            </w:r>
            <w:r w:rsidRPr="005C7D2B">
              <w:rPr>
                <w:rFonts w:ascii="Arial" w:hint="eastAsia"/>
              </w:rPr>
              <w:t xml:space="preserve"> </w:t>
            </w:r>
            <w:r w:rsidRPr="005C7D2B">
              <w:rPr>
                <w:rFonts w:ascii="Arial" w:hint="eastAsia"/>
              </w:rPr>
              <w:t>때</w:t>
            </w:r>
            <w:r w:rsidRPr="005C7D2B">
              <w:rPr>
                <w:rFonts w:ascii="Arial" w:hint="eastAsia"/>
              </w:rPr>
              <w:t xml:space="preserve"> </w:t>
            </w:r>
            <w:r w:rsidRPr="005C7D2B">
              <w:rPr>
                <w:rFonts w:ascii="Arial" w:hint="eastAsia"/>
              </w:rPr>
              <w:t>마다</w:t>
            </w:r>
            <w:r w:rsidRPr="005C7D2B">
              <w:rPr>
                <w:rFonts w:ascii="Arial" w:hint="eastAsia"/>
              </w:rPr>
              <w:t xml:space="preserve"> </w:t>
            </w:r>
            <w:r w:rsidRPr="005C7D2B">
              <w:rPr>
                <w:rFonts w:ascii="Arial" w:hint="eastAsia"/>
              </w:rPr>
              <w:t>배열의</w:t>
            </w:r>
            <w:r w:rsidRPr="005C7D2B">
              <w:rPr>
                <w:rFonts w:ascii="Arial" w:hint="eastAsia"/>
              </w:rPr>
              <w:t xml:space="preserve"> </w:t>
            </w:r>
            <w:r w:rsidRPr="005C7D2B">
              <w:rPr>
                <w:rFonts w:ascii="Arial" w:hint="eastAsia"/>
              </w:rPr>
              <w:t>다음</w:t>
            </w:r>
            <w:r w:rsidRPr="005C7D2B">
              <w:rPr>
                <w:rFonts w:ascii="Arial" w:hint="eastAsia"/>
              </w:rPr>
              <w:t xml:space="preserve"> </w:t>
            </w:r>
            <w:r w:rsidRPr="005C7D2B">
              <w:rPr>
                <w:rFonts w:ascii="Arial" w:hint="eastAsia"/>
              </w:rPr>
              <w:t>칸을</w:t>
            </w:r>
            <w:r w:rsidRPr="005C7D2B">
              <w:rPr>
                <w:rFonts w:ascii="Arial" w:hint="eastAsia"/>
              </w:rPr>
              <w:t xml:space="preserve"> </w:t>
            </w:r>
            <w:r w:rsidRPr="005C7D2B">
              <w:rPr>
                <w:rFonts w:ascii="Arial" w:hint="eastAsia"/>
              </w:rPr>
              <w:t>만듦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</w:r>
            <w:r w:rsidRPr="005C7D2B">
              <w:rPr>
                <w:rFonts w:ascii="Arial"/>
              </w:rPr>
              <w:tab/>
            </w:r>
          </w:p>
          <w:p w:rsidR="005C7D2B" w:rsidRPr="005C7D2B" w:rsidRDefault="005C7D2B" w:rsidP="005C7D2B">
            <w:pPr>
              <w:pStyle w:val="a4"/>
              <w:rPr>
                <w:rFonts w:ascii="Arial" w:hint="eastAsia"/>
              </w:rPr>
            </w:pPr>
            <w:r w:rsidRPr="005C7D2B">
              <w:rPr>
                <w:rFonts w:ascii="Arial" w:hint="eastAsia"/>
              </w:rPr>
              <w:tab/>
            </w:r>
            <w:r w:rsidRPr="005C7D2B">
              <w:rPr>
                <w:rFonts w:ascii="Arial" w:hint="eastAsia"/>
              </w:rPr>
              <w:tab/>
              <w:t>cin &gt;&gt; a[x];//</w:t>
            </w:r>
            <w:r w:rsidRPr="005C7D2B">
              <w:rPr>
                <w:rFonts w:ascii="Arial" w:hint="eastAsia"/>
              </w:rPr>
              <w:t>입력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</w:r>
            <w:r w:rsidRPr="005C7D2B">
              <w:rPr>
                <w:rFonts w:ascii="Arial"/>
              </w:rPr>
              <w:tab/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</w:r>
            <w:r w:rsidRPr="005C7D2B">
              <w:rPr>
                <w:rFonts w:ascii="Arial"/>
              </w:rPr>
              <w:tab/>
              <w:t>if(a[x] == -2147483648)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</w:r>
            <w:r w:rsidRPr="005C7D2B">
              <w:rPr>
                <w:rFonts w:ascii="Arial"/>
              </w:rPr>
              <w:tab/>
            </w:r>
            <w:r w:rsidRPr="005C7D2B">
              <w:rPr>
                <w:rFonts w:ascii="Arial"/>
              </w:rPr>
              <w:tab/>
              <w:t>break;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</w:r>
            <w:r w:rsidRPr="005C7D2B">
              <w:rPr>
                <w:rFonts w:ascii="Arial"/>
              </w:rPr>
              <w:tab/>
            </w:r>
          </w:p>
          <w:p w:rsidR="005C7D2B" w:rsidRPr="005C7D2B" w:rsidRDefault="005C7D2B" w:rsidP="005C7D2B">
            <w:pPr>
              <w:pStyle w:val="a4"/>
              <w:rPr>
                <w:rFonts w:ascii="Arial" w:hint="eastAsia"/>
              </w:rPr>
            </w:pPr>
            <w:r w:rsidRPr="005C7D2B">
              <w:rPr>
                <w:rFonts w:ascii="Arial" w:hint="eastAsia"/>
              </w:rPr>
              <w:tab/>
            </w:r>
            <w:r w:rsidRPr="005C7D2B">
              <w:rPr>
                <w:rFonts w:ascii="Arial" w:hint="eastAsia"/>
              </w:rPr>
              <w:tab/>
              <w:t>chonghop += a[x];//</w:t>
            </w:r>
            <w:r w:rsidRPr="005C7D2B">
              <w:rPr>
                <w:rFonts w:ascii="Arial" w:hint="eastAsia"/>
              </w:rPr>
              <w:t>지금까지의</w:t>
            </w:r>
            <w:r w:rsidRPr="005C7D2B">
              <w:rPr>
                <w:rFonts w:ascii="Arial" w:hint="eastAsia"/>
              </w:rPr>
              <w:t xml:space="preserve"> </w:t>
            </w:r>
            <w:r w:rsidRPr="005C7D2B">
              <w:rPr>
                <w:rFonts w:ascii="Arial" w:hint="eastAsia"/>
              </w:rPr>
              <w:t>합에</w:t>
            </w:r>
            <w:r w:rsidRPr="005C7D2B">
              <w:rPr>
                <w:rFonts w:ascii="Arial" w:hint="eastAsia"/>
              </w:rPr>
              <w:t xml:space="preserve"> </w:t>
            </w:r>
            <w:r w:rsidRPr="005C7D2B">
              <w:rPr>
                <w:rFonts w:ascii="Arial" w:hint="eastAsia"/>
              </w:rPr>
              <w:t>더함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</w:r>
            <w:r w:rsidRPr="005C7D2B">
              <w:rPr>
                <w:rFonts w:ascii="Arial"/>
              </w:rPr>
              <w:tab/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</w:r>
            <w:r w:rsidRPr="005C7D2B">
              <w:rPr>
                <w:rFonts w:ascii="Arial"/>
              </w:rPr>
              <w:tab/>
              <w:t>x++;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lastRenderedPageBreak/>
              <w:tab/>
              <w:t>}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  <w:t>cout &lt;&lt; chonghop &lt;&lt; endl;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</w:r>
          </w:p>
          <w:p w:rsidR="005C7D2B" w:rsidRPr="005C7D2B" w:rsidRDefault="005C7D2B" w:rsidP="005C7D2B">
            <w:pPr>
              <w:pStyle w:val="a4"/>
              <w:rPr>
                <w:rFonts w:ascii="Arial" w:hint="eastAsia"/>
              </w:rPr>
            </w:pPr>
            <w:r w:rsidRPr="005C7D2B">
              <w:rPr>
                <w:rFonts w:ascii="Arial" w:hint="eastAsia"/>
              </w:rPr>
              <w:tab/>
              <w:t>delete[] a;//</w:t>
            </w:r>
            <w:r w:rsidRPr="005C7D2B">
              <w:rPr>
                <w:rFonts w:ascii="Arial" w:hint="eastAsia"/>
              </w:rPr>
              <w:t>반환</w:t>
            </w: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</w:p>
          <w:p w:rsidR="005C7D2B" w:rsidRPr="005C7D2B" w:rsidRDefault="005C7D2B" w:rsidP="005C7D2B">
            <w:pPr>
              <w:pStyle w:val="a4"/>
              <w:rPr>
                <w:rFonts w:ascii="Arial"/>
              </w:rPr>
            </w:pPr>
            <w:r w:rsidRPr="005C7D2B">
              <w:rPr>
                <w:rFonts w:ascii="Arial"/>
              </w:rPr>
              <w:tab/>
              <w:t>return 0;</w:t>
            </w:r>
          </w:p>
          <w:p w:rsidR="003C56E7" w:rsidRPr="009C4261" w:rsidRDefault="005C7D2B" w:rsidP="005C7D2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5C7D2B">
              <w:rPr>
                <w:rFonts w:ascii="Arial"/>
              </w:rPr>
              <w:t>}</w:t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5C7D2B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7F64EEF1" wp14:editId="423B511B">
                  <wp:extent cx="3895725" cy="31908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3. </w:t>
      </w:r>
      <w:r w:rsidR="00C85EED">
        <w:rPr>
          <w:rFonts w:ascii="Arial" w:hint="eastAsia"/>
          <w:b/>
          <w:sz w:val="30"/>
        </w:rPr>
        <w:t>학생</w:t>
      </w:r>
      <w:r w:rsidR="00C85EED">
        <w:rPr>
          <w:rFonts w:ascii="Arial" w:hint="eastAsia"/>
          <w:b/>
          <w:sz w:val="30"/>
        </w:rPr>
        <w:t xml:space="preserve"> </w:t>
      </w:r>
      <w:r w:rsidR="00C85EED">
        <w:rPr>
          <w:rFonts w:ascii="Arial" w:hint="eastAsia"/>
          <w:b/>
          <w:sz w:val="30"/>
        </w:rPr>
        <w:t>수</w:t>
      </w:r>
      <w:r w:rsidR="00C85EED">
        <w:rPr>
          <w:rFonts w:ascii="Arial" w:hint="eastAsia"/>
          <w:b/>
          <w:sz w:val="30"/>
        </w:rPr>
        <w:t xml:space="preserve"> </w:t>
      </w:r>
      <w:r w:rsidR="00C85EED">
        <w:rPr>
          <w:rFonts w:ascii="Arial" w:hint="eastAsia"/>
          <w:b/>
          <w:sz w:val="30"/>
        </w:rPr>
        <w:t>만큼</w:t>
      </w:r>
      <w:r w:rsidR="00C85EED">
        <w:rPr>
          <w:rFonts w:ascii="Arial" w:hint="eastAsia"/>
          <w:b/>
          <w:sz w:val="30"/>
        </w:rPr>
        <w:t xml:space="preserve"> </w:t>
      </w:r>
      <w:r w:rsidR="00C85EED">
        <w:rPr>
          <w:rFonts w:ascii="Arial" w:hint="eastAsia"/>
          <w:b/>
          <w:sz w:val="30"/>
        </w:rPr>
        <w:t>구조체를</w:t>
      </w:r>
      <w:r w:rsidR="00C85EED">
        <w:rPr>
          <w:rFonts w:ascii="Arial" w:hint="eastAsia"/>
          <w:b/>
          <w:sz w:val="30"/>
        </w:rPr>
        <w:t xml:space="preserve"> </w:t>
      </w:r>
      <w:r w:rsidR="00C85EED">
        <w:rPr>
          <w:rFonts w:ascii="Arial" w:hint="eastAsia"/>
          <w:b/>
          <w:sz w:val="30"/>
        </w:rPr>
        <w:t>입력</w:t>
      </w:r>
      <w:r w:rsidR="00C85EED">
        <w:rPr>
          <w:rFonts w:ascii="Arial" w:hint="eastAsia"/>
          <w:b/>
          <w:sz w:val="30"/>
        </w:rPr>
        <w:t xml:space="preserve"> </w:t>
      </w:r>
      <w:r w:rsidR="00C85EED">
        <w:rPr>
          <w:rFonts w:ascii="Arial" w:hint="eastAsia"/>
          <w:b/>
          <w:sz w:val="30"/>
        </w:rPr>
        <w:t>받는</w:t>
      </w:r>
      <w:r w:rsidR="00C85EED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Pr="00AC22E7" w:rsidRDefault="003C56E7" w:rsidP="003C56E7">
      <w:pPr>
        <w:pStyle w:val="a4"/>
        <w:ind w:left="800"/>
        <w:rPr>
          <w:rFonts w:ascii="Arial"/>
        </w:rPr>
      </w:pPr>
      <w:r w:rsidRPr="00AC22E7">
        <w:rPr>
          <w:rFonts w:ascii="Arial" w:hint="eastAsia"/>
        </w:rPr>
        <w:t xml:space="preserve">-&gt; </w:t>
      </w:r>
      <w:r w:rsidR="00AC22E7">
        <w:rPr>
          <w:rFonts w:ascii="Arial" w:hint="eastAsia"/>
        </w:rPr>
        <w:t>학생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수를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입력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받고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그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수에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따라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구조체를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입력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받음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3.2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3C56E7" w:rsidRPr="00AC22E7" w:rsidRDefault="003C56E7" w:rsidP="003C56E7">
      <w:pPr>
        <w:pStyle w:val="a4"/>
        <w:rPr>
          <w:rFonts w:ascii="Arial"/>
        </w:rPr>
      </w:pPr>
      <w:r w:rsidRPr="00AC22E7">
        <w:rPr>
          <w:rFonts w:ascii="Arial" w:hint="eastAsia"/>
        </w:rPr>
        <w:tab/>
        <w:t xml:space="preserve">-&gt; </w:t>
      </w:r>
      <w:r w:rsidR="007C0921">
        <w:rPr>
          <w:rFonts w:ascii="Arial" w:hint="eastAsia"/>
        </w:rPr>
        <w:t>입력</w:t>
      </w:r>
      <w:r w:rsidR="007C0921">
        <w:rPr>
          <w:rFonts w:ascii="Arial" w:hint="eastAsia"/>
        </w:rPr>
        <w:t xml:space="preserve"> </w:t>
      </w:r>
      <w:r w:rsidR="007C0921">
        <w:rPr>
          <w:rFonts w:ascii="Arial" w:hint="eastAsia"/>
        </w:rPr>
        <w:t>받은</w:t>
      </w:r>
      <w:r w:rsidR="007C0921">
        <w:rPr>
          <w:rFonts w:ascii="Arial" w:hint="eastAsia"/>
        </w:rPr>
        <w:t xml:space="preserve"> </w:t>
      </w:r>
      <w:r w:rsidR="007C0921">
        <w:rPr>
          <w:rFonts w:ascii="Arial" w:hint="eastAsia"/>
        </w:rPr>
        <w:t>학생</w:t>
      </w:r>
      <w:r w:rsidR="007C0921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수를</w:t>
      </w:r>
      <w:r w:rsidR="001E4F16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이용해</w:t>
      </w:r>
      <w:r w:rsidR="001E4F16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구조체</w:t>
      </w:r>
      <w:r w:rsidR="001E4F16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수를</w:t>
      </w:r>
      <w:r w:rsidR="001E4F16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동적</w:t>
      </w:r>
      <w:r w:rsidR="001E4F16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할당하고</w:t>
      </w:r>
      <w:r w:rsidR="001E4F16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이름</w:t>
      </w:r>
      <w:r w:rsidR="001E4F16">
        <w:rPr>
          <w:rFonts w:ascii="Arial" w:hint="eastAsia"/>
        </w:rPr>
        <w:t xml:space="preserve">, </w:t>
      </w:r>
      <w:r w:rsidR="001E4F16">
        <w:rPr>
          <w:rFonts w:ascii="Arial" w:hint="eastAsia"/>
        </w:rPr>
        <w:t>성적을</w:t>
      </w:r>
      <w:r w:rsidR="001E4F16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입력</w:t>
      </w:r>
      <w:r w:rsidR="001E4F16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받는다</w:t>
      </w:r>
      <w:r w:rsidR="001E4F16">
        <w:rPr>
          <w:rFonts w:ascii="Arial" w:hint="eastAsia"/>
        </w:rPr>
        <w:t>.</w:t>
      </w:r>
      <w:r w:rsidR="001E4F16">
        <w:rPr>
          <w:rFonts w:ascii="Arial"/>
        </w:rPr>
        <w:t xml:space="preserve"> </w:t>
      </w:r>
      <w:r w:rsidR="001E4F16">
        <w:rPr>
          <w:rFonts w:ascii="Arial" w:hint="eastAsia"/>
        </w:rPr>
        <w:t>그</w:t>
      </w:r>
      <w:r w:rsidR="001E4F16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후</w:t>
      </w:r>
      <w:r w:rsidR="001E4F16">
        <w:rPr>
          <w:rFonts w:ascii="Arial" w:hint="eastAsia"/>
        </w:rPr>
        <w:t xml:space="preserve"> </w:t>
      </w:r>
      <w:r w:rsidR="001E4F16">
        <w:rPr>
          <w:rFonts w:ascii="Arial"/>
        </w:rPr>
        <w:t>abcd</w:t>
      </w:r>
      <w:r w:rsidR="001E4F16">
        <w:rPr>
          <w:rFonts w:ascii="Arial" w:hint="eastAsia"/>
        </w:rPr>
        <w:t>기준에</w:t>
      </w:r>
      <w:r w:rsidR="001E4F16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따라</w:t>
      </w:r>
      <w:r w:rsidR="001E4F16">
        <w:rPr>
          <w:rFonts w:ascii="Arial" w:hint="eastAsia"/>
        </w:rPr>
        <w:t xml:space="preserve"> </w:t>
      </w:r>
      <w:r w:rsidR="001E4F16">
        <w:rPr>
          <w:rFonts w:ascii="Arial"/>
        </w:rPr>
        <w:t>abcd</w:t>
      </w:r>
      <w:r w:rsidR="001E4F16">
        <w:rPr>
          <w:rFonts w:ascii="Arial" w:hint="eastAsia"/>
        </w:rPr>
        <w:t>를</w:t>
      </w:r>
      <w:r w:rsidR="001E4F16">
        <w:rPr>
          <w:rFonts w:ascii="Arial" w:hint="eastAsia"/>
        </w:rPr>
        <w:t xml:space="preserve"> </w:t>
      </w:r>
      <w:r w:rsidR="001E4F16">
        <w:rPr>
          <w:rFonts w:ascii="Arial" w:hint="eastAsia"/>
        </w:rPr>
        <w:t>정한다</w:t>
      </w:r>
      <w:r w:rsidR="001E4F16">
        <w:rPr>
          <w:rFonts w:ascii="Arial" w:hint="eastAsia"/>
        </w:rPr>
        <w:t>.</w:t>
      </w:r>
      <w:bookmarkStart w:id="0" w:name="_GoBack"/>
      <w:bookmarkEnd w:id="0"/>
      <w:r w:rsidRPr="00AC22E7">
        <w:rPr>
          <w:rFonts w:ascii="Arial"/>
        </w:rPr>
        <w:br/>
      </w:r>
      <w:r w:rsidRPr="00AC22E7">
        <w:rPr>
          <w:rFonts w:ascii="Arial" w:hint="eastAsia"/>
        </w:rPr>
        <w:tab/>
        <w:t xml:space="preserve"> 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>#include &lt;iostream&gt;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>using namespace std;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>struct student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>{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char* name;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int math[2];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char mathGrade;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int eng[2];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char engGrade;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>};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>int main()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>{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int number, i;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cin &gt;&gt; number;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struct student* s;</w:t>
            </w:r>
          </w:p>
          <w:p w:rsidR="00C85EED" w:rsidRPr="00C85EED" w:rsidRDefault="00C85EED" w:rsidP="00C85EED">
            <w:pPr>
              <w:pStyle w:val="a4"/>
              <w:rPr>
                <w:rFonts w:ascii="Arial" w:hint="eastAsia"/>
              </w:rPr>
            </w:pPr>
            <w:r w:rsidRPr="00C85EED">
              <w:rPr>
                <w:rFonts w:ascii="Arial" w:hint="eastAsia"/>
              </w:rPr>
              <w:tab/>
              <w:t>s = new struct student[number];//</w:t>
            </w:r>
            <w:r w:rsidRPr="00C85EED">
              <w:rPr>
                <w:rFonts w:ascii="Arial" w:hint="eastAsia"/>
              </w:rPr>
              <w:t>동적할당으로</w:t>
            </w:r>
            <w:r w:rsidRPr="00C85EED">
              <w:rPr>
                <w:rFonts w:ascii="Arial" w:hint="eastAsia"/>
              </w:rPr>
              <w:t xml:space="preserve"> </w:t>
            </w:r>
            <w:r w:rsidRPr="00C85EED">
              <w:rPr>
                <w:rFonts w:ascii="Arial" w:hint="eastAsia"/>
              </w:rPr>
              <w:t>학생</w:t>
            </w:r>
            <w:r w:rsidRPr="00C85EED">
              <w:rPr>
                <w:rFonts w:ascii="Arial" w:hint="eastAsia"/>
              </w:rPr>
              <w:t xml:space="preserve"> </w:t>
            </w:r>
            <w:r w:rsidRPr="00C85EED">
              <w:rPr>
                <w:rFonts w:ascii="Arial" w:hint="eastAsia"/>
              </w:rPr>
              <w:t>구조체를</w:t>
            </w:r>
            <w:r w:rsidRPr="00C85EED">
              <w:rPr>
                <w:rFonts w:ascii="Arial" w:hint="eastAsia"/>
              </w:rPr>
              <w:t xml:space="preserve"> </w:t>
            </w:r>
            <w:r w:rsidRPr="00C85EED">
              <w:rPr>
                <w:rFonts w:ascii="Arial" w:hint="eastAsia"/>
              </w:rPr>
              <w:t>만든다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for(i=0; i&lt;number; i++)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{</w:t>
            </w:r>
          </w:p>
          <w:p w:rsidR="00C85EED" w:rsidRPr="00C85EED" w:rsidRDefault="00C85EED" w:rsidP="00C85EED">
            <w:pPr>
              <w:pStyle w:val="a4"/>
              <w:rPr>
                <w:rFonts w:ascii="Arial" w:hint="eastAsia"/>
              </w:rPr>
            </w:pPr>
            <w:r w:rsidRPr="00C85EED">
              <w:rPr>
                <w:rFonts w:ascii="Arial" w:hint="eastAsia"/>
              </w:rPr>
              <w:lastRenderedPageBreak/>
              <w:tab/>
            </w:r>
            <w:r w:rsidRPr="00C85EED">
              <w:rPr>
                <w:rFonts w:ascii="Arial" w:hint="eastAsia"/>
              </w:rPr>
              <w:tab/>
              <w:t>s[i].name = new char[100];//</w:t>
            </w:r>
            <w:r w:rsidRPr="00C85EED">
              <w:rPr>
                <w:rFonts w:ascii="Arial" w:hint="eastAsia"/>
              </w:rPr>
              <w:t>동적할당으로</w:t>
            </w:r>
            <w:r w:rsidRPr="00C85EED">
              <w:rPr>
                <w:rFonts w:ascii="Arial" w:hint="eastAsia"/>
              </w:rPr>
              <w:t xml:space="preserve"> </w:t>
            </w:r>
            <w:r w:rsidRPr="00C85EED">
              <w:rPr>
                <w:rFonts w:ascii="Arial" w:hint="eastAsia"/>
              </w:rPr>
              <w:t>학생의</w:t>
            </w:r>
            <w:r w:rsidRPr="00C85EED">
              <w:rPr>
                <w:rFonts w:ascii="Arial" w:hint="eastAsia"/>
              </w:rPr>
              <w:t xml:space="preserve"> </w:t>
            </w:r>
            <w:r w:rsidRPr="00C85EED">
              <w:rPr>
                <w:rFonts w:ascii="Arial" w:hint="eastAsia"/>
              </w:rPr>
              <w:t>이름을</w:t>
            </w:r>
            <w:r w:rsidRPr="00C85EED">
              <w:rPr>
                <w:rFonts w:ascii="Arial" w:hint="eastAsia"/>
              </w:rPr>
              <w:t xml:space="preserve"> </w:t>
            </w:r>
            <w:r w:rsidRPr="00C85EED">
              <w:rPr>
                <w:rFonts w:ascii="Arial" w:hint="eastAsia"/>
              </w:rPr>
              <w:t>만든다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cin &gt;&gt; s[i].name;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cin &gt;&gt; s[i].math[0] &gt;&gt; s[i].math[1];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cin &gt;&gt; s[i].eng[0] &gt;&gt; s[i].eng[1];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}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</w:p>
          <w:p w:rsidR="00C85EED" w:rsidRPr="00C85EED" w:rsidRDefault="00C85EED" w:rsidP="00C85EED">
            <w:pPr>
              <w:pStyle w:val="a4"/>
              <w:rPr>
                <w:rFonts w:ascii="Arial" w:hint="eastAsia"/>
              </w:rPr>
            </w:pPr>
            <w:r w:rsidRPr="00C85EED">
              <w:rPr>
                <w:rFonts w:ascii="Arial" w:hint="eastAsia"/>
              </w:rPr>
              <w:tab/>
              <w:t>for(i=0; i&lt;number; i++)//ABCD</w:t>
            </w:r>
            <w:r w:rsidRPr="00C85EED">
              <w:rPr>
                <w:rFonts w:ascii="Arial" w:hint="eastAsia"/>
              </w:rPr>
              <w:t>의</w:t>
            </w:r>
            <w:r w:rsidRPr="00C85EED">
              <w:rPr>
                <w:rFonts w:ascii="Arial" w:hint="eastAsia"/>
              </w:rPr>
              <w:t xml:space="preserve"> </w:t>
            </w:r>
            <w:r w:rsidRPr="00C85EED">
              <w:rPr>
                <w:rFonts w:ascii="Arial" w:hint="eastAsia"/>
              </w:rPr>
              <w:t>기준에</w:t>
            </w:r>
            <w:r w:rsidRPr="00C85EED">
              <w:rPr>
                <w:rFonts w:ascii="Arial" w:hint="eastAsia"/>
              </w:rPr>
              <w:t xml:space="preserve"> </w:t>
            </w:r>
            <w:r w:rsidRPr="00C85EED">
              <w:rPr>
                <w:rFonts w:ascii="Arial" w:hint="eastAsia"/>
              </w:rPr>
              <w:t>따라</w:t>
            </w:r>
            <w:r w:rsidRPr="00C85EED">
              <w:rPr>
                <w:rFonts w:ascii="Arial" w:hint="eastAsia"/>
              </w:rPr>
              <w:t xml:space="preserve"> mathGrade, engGrade</w:t>
            </w:r>
            <w:r w:rsidRPr="00C85EED">
              <w:rPr>
                <w:rFonts w:ascii="Arial" w:hint="eastAsia"/>
              </w:rPr>
              <w:t>를</w:t>
            </w:r>
            <w:r w:rsidRPr="00C85EED">
              <w:rPr>
                <w:rFonts w:ascii="Arial" w:hint="eastAsia"/>
              </w:rPr>
              <w:t xml:space="preserve"> </w:t>
            </w:r>
            <w:r w:rsidRPr="00C85EED">
              <w:rPr>
                <w:rFonts w:ascii="Arial" w:hint="eastAsia"/>
              </w:rPr>
              <w:t>설정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{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if(s[i].math[0] + s[i].math[1] &gt;= 180)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s[i].mathGrade = 'A';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else if(s[i].math[0] + s[i].math[1] &lt;= 179 &amp;&amp; s[i].math[0] + s[i].math[1] &gt;= 160)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s[i].mathGrade = 'B';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else if(s[i].math[0] + s[i].math[1] &lt;= 159 &amp;&amp; s[i].math[0] + s[i].math[1] &gt;= 130)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s[i].mathGrade = 'C';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else if(s[i].math[0] + s[i].math[1] &lt;= 129 &amp;&amp; s[i].math[0] + s[i].math[1] &gt;= 100)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s[i].mathGrade = 'D';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else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s[i].mathGrade = 'F';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if(s[i].eng[0] + s[i].eng[1] &gt;= 180)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s[i].engGrade = 'A';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else if(s[i].eng[0] + s[i].eng[1] &lt;= 179 &amp;&amp; s[i].eng[0] + s[i].eng[1] &gt;= 160)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s[i].engGrade = 'B';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else if(s[i].eng[0] + s[i].eng[1] &lt;= 159 &amp;&amp; s[i].eng[0] + s[i].eng[1] &gt;= 130)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s[i].engGrade = 'C';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else if(s[i].eng[0] + s[i].eng[1] &lt;= 129 &amp;&amp; s[i].eng[0] + s[i].eng[1] &gt;= 100)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s[i].engGrade = 'D';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else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s[i].engGrade = 'F';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}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for(i=0; i&lt;number; i++)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</w:r>
            <w:r w:rsidRPr="00C85EED">
              <w:rPr>
                <w:rFonts w:ascii="Arial"/>
              </w:rPr>
              <w:tab/>
              <w:t>cout &lt;&lt; s[i].name &lt;&lt; " " &lt;&lt; s[i].mathGrade &lt;&lt; " " &lt;&lt; s[i].engGrade &lt;&lt; endl;</w:t>
            </w:r>
          </w:p>
          <w:p w:rsid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 w:hint="eastAsia"/>
              </w:rPr>
              <w:tab/>
              <w:t>//</w:t>
            </w:r>
            <w:r w:rsidRPr="00C85EED">
              <w:rPr>
                <w:rFonts w:ascii="Arial" w:hint="eastAsia"/>
              </w:rPr>
              <w:t>출력</w:t>
            </w:r>
          </w:p>
          <w:p w:rsidR="00C87A76" w:rsidRPr="00C85EED" w:rsidRDefault="00C87A76" w:rsidP="00C85EED">
            <w:pPr>
              <w:pStyle w:val="a4"/>
              <w:rPr>
                <w:rFonts w:ascii="Arial" w:hint="eastAsia"/>
              </w:rPr>
            </w:pPr>
            <w:r w:rsidRPr="00C85EED">
              <w:rPr>
                <w:rFonts w:ascii="Arial" w:hint="eastAsia"/>
              </w:rPr>
              <w:lastRenderedPageBreak/>
              <w:tab/>
            </w:r>
            <w:r>
              <w:rPr>
                <w:rFonts w:ascii="Arial"/>
              </w:rPr>
              <w:t>d</w:t>
            </w:r>
            <w:r>
              <w:rPr>
                <w:rFonts w:ascii="Arial" w:hint="eastAsia"/>
              </w:rPr>
              <w:t>elete[] s;</w:t>
            </w:r>
          </w:p>
          <w:p w:rsidR="00C85EED" w:rsidRPr="00C85EED" w:rsidRDefault="00C85EED" w:rsidP="00C85EED">
            <w:pPr>
              <w:pStyle w:val="a4"/>
              <w:rPr>
                <w:rFonts w:ascii="Arial"/>
              </w:rPr>
            </w:pPr>
            <w:r w:rsidRPr="00C85EED">
              <w:rPr>
                <w:rFonts w:ascii="Arial"/>
              </w:rPr>
              <w:tab/>
              <w:t>return 0;</w:t>
            </w:r>
          </w:p>
          <w:p w:rsidR="003C56E7" w:rsidRPr="009C4261" w:rsidRDefault="00C85EED" w:rsidP="00C85EE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C85EED">
              <w:rPr>
                <w:rFonts w:ascii="Arial"/>
              </w:rPr>
              <w:t>}</w:t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3.</w:t>
      </w:r>
      <w:r>
        <w:rPr>
          <w:rFonts w:ascii="Arial"/>
          <w:b/>
        </w:rPr>
        <w:t>4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AC22E7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4D5FA474" wp14:editId="05676482">
                  <wp:extent cx="4210050" cy="31908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4. </w:t>
      </w:r>
      <w:r w:rsidR="00AC22E7">
        <w:rPr>
          <w:rFonts w:ascii="Arial" w:hint="eastAsia"/>
          <w:b/>
          <w:sz w:val="30"/>
        </w:rPr>
        <w:t>특정</w:t>
      </w:r>
      <w:r w:rsidR="00AC22E7">
        <w:rPr>
          <w:rFonts w:ascii="Arial" w:hint="eastAsia"/>
          <w:b/>
          <w:sz w:val="30"/>
        </w:rPr>
        <w:t xml:space="preserve"> </w:t>
      </w:r>
      <w:r w:rsidR="00AC22E7">
        <w:rPr>
          <w:rFonts w:ascii="Arial" w:hint="eastAsia"/>
          <w:b/>
          <w:sz w:val="30"/>
        </w:rPr>
        <w:t>조건까지</w:t>
      </w:r>
      <w:r w:rsidR="00AC22E7">
        <w:rPr>
          <w:rFonts w:ascii="Arial" w:hint="eastAsia"/>
          <w:b/>
          <w:sz w:val="30"/>
        </w:rPr>
        <w:t xml:space="preserve"> </w:t>
      </w:r>
      <w:r w:rsidR="00AC22E7">
        <w:rPr>
          <w:rFonts w:ascii="Arial" w:hint="eastAsia"/>
          <w:b/>
          <w:sz w:val="30"/>
        </w:rPr>
        <w:t>구조체를</w:t>
      </w:r>
      <w:r w:rsidR="00AC22E7">
        <w:rPr>
          <w:rFonts w:ascii="Arial" w:hint="eastAsia"/>
          <w:b/>
          <w:sz w:val="30"/>
        </w:rPr>
        <w:t xml:space="preserve"> </w:t>
      </w:r>
      <w:r w:rsidR="00AC22E7">
        <w:rPr>
          <w:rFonts w:ascii="Arial" w:hint="eastAsia"/>
          <w:b/>
          <w:sz w:val="30"/>
        </w:rPr>
        <w:t>입력</w:t>
      </w:r>
      <w:r w:rsidR="00AC22E7">
        <w:rPr>
          <w:rFonts w:ascii="Arial" w:hint="eastAsia"/>
          <w:b/>
          <w:sz w:val="30"/>
        </w:rPr>
        <w:t xml:space="preserve"> </w:t>
      </w:r>
      <w:r w:rsidR="00AC22E7">
        <w:rPr>
          <w:rFonts w:ascii="Arial" w:hint="eastAsia"/>
          <w:b/>
          <w:sz w:val="30"/>
        </w:rPr>
        <w:t>받는</w:t>
      </w:r>
      <w:r w:rsidR="00AC22E7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numPr>
          <w:ilvl w:val="1"/>
          <w:numId w:val="2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Pr="00AC22E7" w:rsidRDefault="003C56E7" w:rsidP="003C56E7">
      <w:pPr>
        <w:pStyle w:val="a4"/>
        <w:ind w:left="800"/>
        <w:rPr>
          <w:rFonts w:ascii="Arial"/>
        </w:rPr>
      </w:pPr>
      <w:r w:rsidRPr="00AC22E7">
        <w:rPr>
          <w:rFonts w:ascii="Arial" w:hint="eastAsia"/>
        </w:rPr>
        <w:t xml:space="preserve">-&gt; </w:t>
      </w:r>
      <w:r w:rsidR="00AC22E7">
        <w:rPr>
          <w:rFonts w:ascii="Arial" w:hint="eastAsia"/>
        </w:rPr>
        <w:t>null</w:t>
      </w:r>
      <w:r w:rsidR="00AC22E7">
        <w:rPr>
          <w:rFonts w:ascii="Arial" w:hint="eastAsia"/>
        </w:rPr>
        <w:t>이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입력될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때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까지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학생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구조체를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입력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받는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4.2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3C56E7" w:rsidRPr="00AC22E7" w:rsidRDefault="003C56E7" w:rsidP="003C56E7">
      <w:pPr>
        <w:pStyle w:val="a4"/>
        <w:rPr>
          <w:rFonts w:ascii="Arial"/>
        </w:rPr>
      </w:pPr>
      <w:r w:rsidRPr="00AC22E7">
        <w:rPr>
          <w:rFonts w:ascii="Arial" w:hint="eastAsia"/>
        </w:rPr>
        <w:tab/>
        <w:t xml:space="preserve">-&gt; </w:t>
      </w:r>
      <w:r w:rsidR="00AC22E7">
        <w:rPr>
          <w:rFonts w:ascii="Arial" w:hint="eastAsia"/>
        </w:rPr>
        <w:t>최초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동적할당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배열을</w:t>
      </w:r>
      <w:r w:rsidR="00AC22E7">
        <w:rPr>
          <w:rFonts w:ascii="Arial" w:hint="eastAsia"/>
        </w:rPr>
        <w:t xml:space="preserve"> 10000</w:t>
      </w:r>
      <w:r w:rsidR="00AC22E7">
        <w:rPr>
          <w:rFonts w:ascii="Arial" w:hint="eastAsia"/>
        </w:rPr>
        <w:t>만큼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잡고</w:t>
      </w:r>
      <w:r w:rsidR="00AC22E7">
        <w:rPr>
          <w:rFonts w:ascii="Arial" w:hint="eastAsia"/>
        </w:rPr>
        <w:t xml:space="preserve"> </w:t>
      </w:r>
      <w:r w:rsidR="00AC22E7">
        <w:rPr>
          <w:rFonts w:ascii="Arial"/>
        </w:rPr>
        <w:t>null</w:t>
      </w:r>
      <w:r w:rsidR="00AC22E7">
        <w:rPr>
          <w:rFonts w:ascii="Arial" w:hint="eastAsia"/>
        </w:rPr>
        <w:t>이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입력될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때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까지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인원수를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세서</w:t>
      </w:r>
      <w:r w:rsidR="00AC22E7">
        <w:rPr>
          <w:rFonts w:ascii="Arial" w:hint="eastAsia"/>
        </w:rPr>
        <w:t xml:space="preserve"> </w:t>
      </w:r>
      <w:r w:rsidR="00AC22E7">
        <w:rPr>
          <w:rFonts w:ascii="Arial" w:hint="eastAsia"/>
        </w:rPr>
        <w:t>활용한다</w:t>
      </w:r>
      <w:r w:rsidR="00AC22E7">
        <w:rPr>
          <w:rFonts w:ascii="Arial" w:hint="eastAsia"/>
        </w:rPr>
        <w:t>.</w:t>
      </w:r>
      <w:r w:rsidRPr="00AC22E7">
        <w:rPr>
          <w:rFonts w:ascii="Arial"/>
        </w:rPr>
        <w:br/>
      </w:r>
      <w:r w:rsidRPr="00AC22E7">
        <w:rPr>
          <w:rFonts w:ascii="Arial" w:hint="eastAsia"/>
        </w:rPr>
        <w:tab/>
        <w:t xml:space="preserve"> 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>#include &lt;iostream&gt;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>using namespace std;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>struct student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>{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char* name;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int math[2];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char mathGrade;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int eng[2];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char engGrade;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>};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>int main()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>{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int x=0;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struct student* s;</w:t>
            </w:r>
          </w:p>
          <w:p w:rsidR="0027545D" w:rsidRPr="0027545D" w:rsidRDefault="0027545D" w:rsidP="0027545D">
            <w:pPr>
              <w:pStyle w:val="a4"/>
              <w:rPr>
                <w:rFonts w:ascii="Arial" w:hint="eastAsia"/>
              </w:rPr>
            </w:pPr>
            <w:r w:rsidRPr="0027545D">
              <w:rPr>
                <w:rFonts w:ascii="Arial" w:hint="eastAsia"/>
              </w:rPr>
              <w:tab/>
              <w:t>s = new struct student[10000];//</w:t>
            </w:r>
            <w:r w:rsidRPr="0027545D">
              <w:rPr>
                <w:rFonts w:ascii="Arial" w:hint="eastAsia"/>
              </w:rPr>
              <w:t>동적할당으로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학생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구조체를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만든다</w:t>
            </w:r>
            <w:r w:rsidRPr="0027545D">
              <w:rPr>
                <w:rFonts w:ascii="Arial" w:hint="eastAsia"/>
              </w:rPr>
              <w:tab/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while(1)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{</w:t>
            </w:r>
          </w:p>
          <w:p w:rsidR="0027545D" w:rsidRPr="0027545D" w:rsidRDefault="0027545D" w:rsidP="0027545D">
            <w:pPr>
              <w:pStyle w:val="a4"/>
              <w:rPr>
                <w:rFonts w:ascii="Arial" w:hint="eastAsia"/>
              </w:rPr>
            </w:pPr>
            <w:r w:rsidRPr="0027545D">
              <w:rPr>
                <w:rFonts w:ascii="Arial" w:hint="eastAsia"/>
              </w:rPr>
              <w:lastRenderedPageBreak/>
              <w:tab/>
            </w:r>
            <w:r w:rsidRPr="0027545D">
              <w:rPr>
                <w:rFonts w:ascii="Arial" w:hint="eastAsia"/>
              </w:rPr>
              <w:tab/>
              <w:t>s[x].name = new char[100];//</w:t>
            </w:r>
            <w:r w:rsidRPr="0027545D">
              <w:rPr>
                <w:rFonts w:ascii="Arial" w:hint="eastAsia"/>
              </w:rPr>
              <w:t>동적할당으로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학생의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이름을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만든다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cin &gt;&gt; s[x].name;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if(s[x].name[0] == 'n' &amp;&amp; s[x].name[1] == 'u' &amp;&amp; s[x].name[2] == 'l' &amp;&amp; s[x].name[3] == 'l')</w:t>
            </w:r>
          </w:p>
          <w:p w:rsidR="0027545D" w:rsidRPr="0027545D" w:rsidRDefault="0027545D" w:rsidP="0027545D">
            <w:pPr>
              <w:pStyle w:val="a4"/>
              <w:rPr>
                <w:rFonts w:ascii="Arial" w:hint="eastAsia"/>
              </w:rPr>
            </w:pPr>
            <w:r w:rsidRPr="0027545D">
              <w:rPr>
                <w:rFonts w:ascii="Arial" w:hint="eastAsia"/>
              </w:rPr>
              <w:tab/>
            </w:r>
            <w:r w:rsidRPr="0027545D">
              <w:rPr>
                <w:rFonts w:ascii="Arial" w:hint="eastAsia"/>
              </w:rPr>
              <w:tab/>
            </w:r>
            <w:r w:rsidRPr="0027545D">
              <w:rPr>
                <w:rFonts w:ascii="Arial" w:hint="eastAsia"/>
              </w:rPr>
              <w:tab/>
              <w:t>break;//null</w:t>
            </w:r>
            <w:r w:rsidRPr="0027545D">
              <w:rPr>
                <w:rFonts w:ascii="Arial" w:hint="eastAsia"/>
              </w:rPr>
              <w:t>이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입력되면</w:t>
            </w:r>
            <w:r w:rsidRPr="0027545D">
              <w:rPr>
                <w:rFonts w:ascii="Arial" w:hint="eastAsia"/>
              </w:rPr>
              <w:t xml:space="preserve"> break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cin &gt;&gt; s[x].math[0] &gt;&gt; s[x].math[1];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cin &gt;&gt; s[x].eng[0] &gt;&gt; s[x].eng[1];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</w:p>
          <w:p w:rsidR="0027545D" w:rsidRPr="0027545D" w:rsidRDefault="0027545D" w:rsidP="0027545D">
            <w:pPr>
              <w:pStyle w:val="a4"/>
              <w:rPr>
                <w:rFonts w:ascii="Arial" w:hint="eastAsia"/>
              </w:rPr>
            </w:pPr>
            <w:r w:rsidRPr="0027545D">
              <w:rPr>
                <w:rFonts w:ascii="Arial" w:hint="eastAsia"/>
              </w:rPr>
              <w:tab/>
            </w:r>
            <w:r w:rsidRPr="0027545D">
              <w:rPr>
                <w:rFonts w:ascii="Arial" w:hint="eastAsia"/>
              </w:rPr>
              <w:tab/>
              <w:t>x++;//</w:t>
            </w:r>
            <w:r w:rsidRPr="0027545D">
              <w:rPr>
                <w:rFonts w:ascii="Arial" w:hint="eastAsia"/>
              </w:rPr>
              <w:t>인원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수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추가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}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int i;</w:t>
            </w:r>
          </w:p>
          <w:p w:rsidR="0027545D" w:rsidRPr="0027545D" w:rsidRDefault="0027545D" w:rsidP="0027545D">
            <w:pPr>
              <w:pStyle w:val="a4"/>
              <w:rPr>
                <w:rFonts w:ascii="Arial" w:hint="eastAsia"/>
              </w:rPr>
            </w:pPr>
            <w:r w:rsidRPr="0027545D">
              <w:rPr>
                <w:rFonts w:ascii="Arial" w:hint="eastAsia"/>
              </w:rPr>
              <w:tab/>
              <w:t>for(i=0; i&lt;x; i++)//ABCD</w:t>
            </w:r>
            <w:r w:rsidRPr="0027545D">
              <w:rPr>
                <w:rFonts w:ascii="Arial" w:hint="eastAsia"/>
              </w:rPr>
              <w:t>의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기준에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따라</w:t>
            </w:r>
            <w:r w:rsidRPr="0027545D">
              <w:rPr>
                <w:rFonts w:ascii="Arial" w:hint="eastAsia"/>
              </w:rPr>
              <w:t xml:space="preserve"> mathGrade, engGrade</w:t>
            </w:r>
            <w:r w:rsidRPr="0027545D">
              <w:rPr>
                <w:rFonts w:ascii="Arial" w:hint="eastAsia"/>
              </w:rPr>
              <w:t>를</w:t>
            </w:r>
            <w:r w:rsidRPr="0027545D">
              <w:rPr>
                <w:rFonts w:ascii="Arial" w:hint="eastAsia"/>
              </w:rPr>
              <w:t xml:space="preserve"> </w:t>
            </w:r>
            <w:r w:rsidRPr="0027545D">
              <w:rPr>
                <w:rFonts w:ascii="Arial" w:hint="eastAsia"/>
              </w:rPr>
              <w:t>설정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{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if(s[i].math[0] + s[i].math[1] &gt;= 180)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s[i].mathGrade = 'A';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else if(s[i].math[0] + s[i].math[1] &lt;= 179 &amp;&amp; s[i].math[0] + s[i].math[1] &gt;= 160)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s[i].mathGrade = 'B';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else if(s[i].math[0] + s[i].math[1] &lt;= 159 &amp;&amp; s[i].math[0] + s[i].math[1] &gt;= 130)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s[i].mathGrade = 'C';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else if(s[i].math[0] + s[i].math[1] &lt;= 129 &amp;&amp; s[i].math[0] + s[i].math[1] &gt;= 100)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s[i].mathGrade = 'D';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else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s[i].mathGrade = 'F';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if(s[i].eng[0] + s[i].eng[1] &gt;= 180)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s[i].engGrade = 'A';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else if(s[i].eng[0] + s[i].eng[1] &lt;= 179 &amp;&amp; s[i].eng[0] + s[i].eng[1] &gt;= 160)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s[i].engGrade = 'B';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else if(s[i].eng[0] + s[i].eng[1] &lt;= 159 &amp;&amp; s[i].eng[0] + s[i].eng[1] &gt;= 130)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s[i].engGrade = 'C';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else if(s[i].eng[0] + s[i].eng[1] &lt;= 129 &amp;&amp; s[i].eng[0] + s[i].eng[1] &gt;= 100)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s[i].engGrade = 'D';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lastRenderedPageBreak/>
              <w:tab/>
            </w:r>
            <w:r w:rsidRPr="0027545D">
              <w:rPr>
                <w:rFonts w:ascii="Arial"/>
              </w:rPr>
              <w:tab/>
              <w:t>else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s[i].engGrade = 'F';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}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for(i=0; i&lt;x; i++)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  <w:r w:rsidRPr="0027545D">
              <w:rPr>
                <w:rFonts w:ascii="Arial"/>
              </w:rPr>
              <w:tab/>
              <w:t>cout &lt;&lt; s[i].name &lt;&lt; " " &lt;&lt; s[i].mathGrade &lt;&lt; " " &lt;&lt; s[i].engGrade &lt;&lt; endl;</w:t>
            </w:r>
          </w:p>
          <w:p w:rsidR="0027545D" w:rsidRPr="0027545D" w:rsidRDefault="0027545D" w:rsidP="0027545D">
            <w:pPr>
              <w:pStyle w:val="a4"/>
              <w:rPr>
                <w:rFonts w:ascii="Arial" w:hint="eastAsia"/>
              </w:rPr>
            </w:pPr>
            <w:r w:rsidRPr="0027545D">
              <w:rPr>
                <w:rFonts w:ascii="Arial" w:hint="eastAsia"/>
              </w:rPr>
              <w:tab/>
              <w:t>//</w:t>
            </w:r>
            <w:r w:rsidRPr="0027545D">
              <w:rPr>
                <w:rFonts w:ascii="Arial" w:hint="eastAsia"/>
              </w:rPr>
              <w:t>출력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delete[] s;</w:t>
            </w:r>
          </w:p>
          <w:p w:rsidR="0027545D" w:rsidRPr="0027545D" w:rsidRDefault="0027545D" w:rsidP="0027545D">
            <w:pPr>
              <w:pStyle w:val="a4"/>
              <w:rPr>
                <w:rFonts w:ascii="Arial"/>
              </w:rPr>
            </w:pPr>
            <w:r w:rsidRPr="0027545D">
              <w:rPr>
                <w:rFonts w:ascii="Arial"/>
              </w:rPr>
              <w:tab/>
              <w:t>return 0;</w:t>
            </w:r>
          </w:p>
          <w:p w:rsidR="003C56E7" w:rsidRPr="009C4261" w:rsidRDefault="0027545D" w:rsidP="0027545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27545D">
              <w:rPr>
                <w:rFonts w:ascii="Arial"/>
              </w:rPr>
              <w:t>}</w:t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AC22E7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006A42A4" wp14:editId="6AA2EB1D">
                  <wp:extent cx="4019550" cy="30765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CC5" w:rsidRPr="003C56E7" w:rsidRDefault="00CD6CC5" w:rsidP="003C56E7">
      <w:pPr>
        <w:pStyle w:val="a4"/>
        <w:rPr>
          <w:rFonts w:ascii="Arial"/>
          <w:b/>
        </w:rPr>
      </w:pPr>
    </w:p>
    <w:sectPr w:rsidR="00CD6CC5" w:rsidRPr="003C56E7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BFE" w:rsidRDefault="00287BFE" w:rsidP="00CD6CC5">
      <w:pPr>
        <w:spacing w:after="0" w:line="240" w:lineRule="auto"/>
      </w:pPr>
      <w:r>
        <w:separator/>
      </w:r>
    </w:p>
  </w:endnote>
  <w:endnote w:type="continuationSeparator" w:id="0">
    <w:p w:rsidR="00287BFE" w:rsidRDefault="00287BFE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BFE" w:rsidRDefault="00287BFE" w:rsidP="00CD6CC5">
      <w:pPr>
        <w:spacing w:after="0" w:line="240" w:lineRule="auto"/>
      </w:pPr>
      <w:r>
        <w:separator/>
      </w:r>
    </w:p>
  </w:footnote>
  <w:footnote w:type="continuationSeparator" w:id="0">
    <w:p w:rsidR="00287BFE" w:rsidRDefault="00287BFE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252C1C"/>
    <w:multiLevelType w:val="multilevel"/>
    <w:tmpl w:val="C8501B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attachedTemplate r:id="rId1"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01"/>
    <w:rsid w:val="00070744"/>
    <w:rsid w:val="00183445"/>
    <w:rsid w:val="001E4F16"/>
    <w:rsid w:val="0027545D"/>
    <w:rsid w:val="00287BFE"/>
    <w:rsid w:val="002B564D"/>
    <w:rsid w:val="00381133"/>
    <w:rsid w:val="003B46F0"/>
    <w:rsid w:val="003C56E7"/>
    <w:rsid w:val="004E4B01"/>
    <w:rsid w:val="005C7D2B"/>
    <w:rsid w:val="00623A84"/>
    <w:rsid w:val="00794893"/>
    <w:rsid w:val="00797581"/>
    <w:rsid w:val="007B24CA"/>
    <w:rsid w:val="007C0921"/>
    <w:rsid w:val="0082769D"/>
    <w:rsid w:val="00951AD1"/>
    <w:rsid w:val="009C2082"/>
    <w:rsid w:val="009C4261"/>
    <w:rsid w:val="009F76F0"/>
    <w:rsid w:val="00AC22E7"/>
    <w:rsid w:val="00BC2E9F"/>
    <w:rsid w:val="00C30EFF"/>
    <w:rsid w:val="00C85EED"/>
    <w:rsid w:val="00C87A76"/>
    <w:rsid w:val="00CD6CC5"/>
    <w:rsid w:val="00E32F68"/>
    <w:rsid w:val="00E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85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%20&#54532;&#47196;&#44536;&#47000;&#48141;%20&#48143;%20&#49892;&#49845;%20&#48372;&#44256;&#49436;%20&#54805;&#498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컴퓨터 프로그래밍 및 실습 보고서 형식.dotx</Template>
  <TotalTime>0</TotalTime>
  <Pages>15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2017-09-27T12:25:00Z</dcterms:created>
  <dcterms:modified xsi:type="dcterms:W3CDTF">2017-09-27T14:45:00Z</dcterms:modified>
</cp:coreProperties>
</file>