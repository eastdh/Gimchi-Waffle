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AD1" w:rsidRPr="003C56E7" w:rsidRDefault="003C56E7" w:rsidP="00951AD1">
      <w:pPr>
        <w:spacing w:after="0" w:line="384" w:lineRule="auto"/>
        <w:textAlignment w:val="baseline"/>
        <w:rPr>
          <w:rFonts w:ascii="굴림" w:eastAsia="굴림" w:hAnsi="굴림" w:cs="굴림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굴림" w:eastAsia="굴림" w:hAnsi="굴림" w:cs="굴림"/>
          <w:noProof/>
          <w:color w:val="auto"/>
          <w:sz w:val="90"/>
          <w:szCs w:val="9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987425</wp:posOffset>
            </wp:positionH>
            <wp:positionV relativeFrom="line">
              <wp:posOffset>1059815</wp:posOffset>
            </wp:positionV>
            <wp:extent cx="3286125" cy="3100705"/>
            <wp:effectExtent l="0" t="0" r="0" b="0"/>
            <wp:wrapTopAndBottom/>
            <wp:docPr id="3" name="_x200965840" descr="EMB000245380c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0965840" descr="EMB000245380c1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8" r="28564" b="7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10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56E7">
        <w:rPr>
          <w:rFonts w:ascii="굴림" w:eastAsia="굴림" w:hAnsi="굴림" w:cs="굴림"/>
          <w:noProof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1310640</wp:posOffset>
                </wp:positionV>
                <wp:extent cx="3342005" cy="0"/>
                <wp:effectExtent l="19050" t="24765" r="20320" b="22860"/>
                <wp:wrapNone/>
                <wp:docPr id="1" name="_x200964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2005" cy="0"/>
                        </a:xfrm>
                        <a:prstGeom prst="line">
                          <a:avLst/>
                        </a:prstGeom>
                        <a:noFill/>
                        <a:ln w="359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D7BB05" id="_x200964720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103.2pt" to="263.15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" strokeweight="2.83pt">
                <w10:wrap anchorx="page" anchory="page"/>
              </v:line>
            </w:pict>
          </mc:Fallback>
        </mc:AlternateContent>
      </w:r>
      <w:r w:rsidR="00951AD1" w:rsidRPr="003C56E7">
        <w:rPr>
          <w:rFonts w:ascii="HCI Hollyhock" w:eastAsia="휴먼고딕" w:hAnsi="굴림" w:cs="굴림" w:hint="eastAsia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REPORT</w:t>
      </w:r>
      <w:r w:rsidR="007B24CA" w:rsidRPr="003C56E7">
        <w:rPr>
          <w:rFonts w:ascii="HCI Hollyhock" w:eastAsia="휴먼고딕" w:hAnsi="굴림" w:cs="굴림" w:hint="eastAsia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#</w:t>
      </w:r>
      <w:r w:rsidR="004E5ADD">
        <w:rPr>
          <w:rFonts w:ascii="HCI Hollyhock" w:eastAsia="휴먼고딕" w:hAnsi="굴림" w:cs="굴림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</w:t>
      </w:r>
      <w:r w:rsidR="00951AD1" w:rsidRPr="003C56E7">
        <w:rPr>
          <w:rFonts w:ascii="HCI Hollyhock" w:eastAsia="휴먼고딕" w:hAnsi="굴림" w:cs="굴림" w:hint="eastAsia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51AD1" w:rsidRPr="00951AD1" w:rsidRDefault="00951AD1" w:rsidP="00951AD1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color w:val="auto"/>
          <w:sz w:val="18"/>
          <w:szCs w:val="24"/>
        </w:rPr>
      </w:pP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6"/>
      </w:tblGrid>
      <w:tr w:rsidR="00951AD1" w:rsidRPr="00951AD1" w:rsidTr="003C56E7">
        <w:trPr>
          <w:trHeight w:val="623"/>
          <w:jc w:val="right"/>
        </w:trPr>
        <w:tc>
          <w:tcPr>
            <w:tcW w:w="484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제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출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일</w:t>
            </w:r>
            <w:r w:rsidRPr="00951AD1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>: 201</w:t>
            </w:r>
            <w:r>
              <w:rPr>
                <w:rFonts w:ascii="HCI Hollyhock" w:eastAsia="휴먼고딕" w:hAnsi="굴림" w:cs="굴림" w:hint="eastAsia"/>
                <w:sz w:val="28"/>
                <w:szCs w:val="28"/>
              </w:rPr>
              <w:t>7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>년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 xml:space="preserve"> </w:t>
            </w:r>
            <w:r w:rsidR="004E5ADD">
              <w:rPr>
                <w:rFonts w:ascii="굴림" w:eastAsia="휴먼고딕" w:hAnsi="굴림" w:cs="굴림"/>
                <w:sz w:val="28"/>
                <w:szCs w:val="28"/>
              </w:rPr>
              <w:t>11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>월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 xml:space="preserve"> </w:t>
            </w:r>
            <w:r w:rsidR="004E5ADD">
              <w:rPr>
                <w:rFonts w:ascii="굴림" w:eastAsia="휴먼고딕" w:hAnsi="굴림" w:cs="굴림"/>
                <w:sz w:val="28"/>
                <w:szCs w:val="28"/>
              </w:rPr>
              <w:t>28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>일</w:t>
            </w:r>
          </w:p>
        </w:tc>
      </w:tr>
      <w:tr w:rsidR="00951AD1" w:rsidRPr="00951AD1" w:rsidTr="003C56E7">
        <w:trPr>
          <w:trHeight w:val="563"/>
          <w:jc w:val="right"/>
        </w:trPr>
        <w:tc>
          <w:tcPr>
            <w:tcW w:w="484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과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목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명</w:t>
            </w:r>
            <w:r w:rsidRPr="00951AD1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: </w:t>
            </w:r>
            <w:r w:rsidRPr="00951AD1">
              <w:rPr>
                <w:rFonts w:ascii="HCI Hollyhock" w:eastAsia="휴먼고딕" w:hAnsi="굴림" w:cs="굴림" w:hint="eastAsia"/>
                <w:szCs w:val="28"/>
              </w:rPr>
              <w:t>컴퓨터</w:t>
            </w:r>
            <w:r w:rsidR="003C56E7">
              <w:rPr>
                <w:rFonts w:ascii="HCI Hollyhock" w:eastAsia="휴먼고딕" w:hAnsi="굴림" w:cs="굴림" w:hint="eastAsia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Cs w:val="28"/>
              </w:rPr>
              <w:t>프로그래밍</w:t>
            </w:r>
            <w:r w:rsidR="003C56E7">
              <w:rPr>
                <w:rFonts w:ascii="HCI Hollyhock" w:eastAsia="휴먼고딕" w:hAnsi="굴림" w:cs="굴림" w:hint="eastAsia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Cs w:val="28"/>
              </w:rPr>
              <w:t>및</w:t>
            </w:r>
            <w:r w:rsidR="003C56E7">
              <w:rPr>
                <w:rFonts w:ascii="HCI Hollyhock" w:eastAsia="휴먼고딕" w:hAnsi="굴림" w:cs="굴림" w:hint="eastAsia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Cs w:val="28"/>
              </w:rPr>
              <w:t>실습</w:t>
            </w:r>
          </w:p>
        </w:tc>
      </w:tr>
      <w:tr w:rsidR="00951AD1" w:rsidRPr="00951AD1" w:rsidTr="003C56E7">
        <w:trPr>
          <w:trHeight w:val="563"/>
          <w:jc w:val="right"/>
        </w:trPr>
        <w:tc>
          <w:tcPr>
            <w:tcW w:w="484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담당교수</w:t>
            </w:r>
            <w:r w:rsidRPr="00951AD1">
              <w:rPr>
                <w:rFonts w:ascii="휴먼고딕" w:eastAsia="휴먼고딕" w:hAnsi="굴림" w:cs="굴림" w:hint="eastAsia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>김정국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교수님</w:t>
            </w:r>
          </w:p>
        </w:tc>
      </w:tr>
      <w:tr w:rsidR="00951AD1" w:rsidRPr="003C56E7" w:rsidTr="003C56E7">
        <w:trPr>
          <w:trHeight w:val="563"/>
          <w:jc w:val="right"/>
        </w:trPr>
        <w:tc>
          <w:tcPr>
            <w:tcW w:w="484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학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과</w:t>
            </w:r>
            <w:r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: </w:t>
            </w:r>
            <w:r w:rsidRPr="003C56E7">
              <w:rPr>
                <w:rFonts w:ascii="굴림" w:eastAsia="휴먼고딕" w:hAnsi="굴림" w:cs="굴림"/>
                <w:szCs w:val="28"/>
              </w:rPr>
              <w:t>컴퓨터</w:t>
            </w:r>
            <w:r w:rsidR="003C56E7" w:rsidRPr="003C56E7">
              <w:rPr>
                <w:rFonts w:ascii="굴림" w:eastAsia="휴먼고딕" w:hAnsi="굴림" w:cs="굴림" w:hint="eastAsia"/>
                <w:szCs w:val="28"/>
              </w:rPr>
              <w:t xml:space="preserve"> </w:t>
            </w:r>
            <w:r w:rsidRPr="003C56E7">
              <w:rPr>
                <w:rFonts w:ascii="굴림" w:eastAsia="휴먼고딕" w:hAnsi="굴림" w:cs="굴림"/>
                <w:szCs w:val="28"/>
              </w:rPr>
              <w:t>전자</w:t>
            </w:r>
            <w:r w:rsidR="003C56E7" w:rsidRPr="003C56E7">
              <w:rPr>
                <w:rFonts w:ascii="굴림" w:eastAsia="휴먼고딕" w:hAnsi="굴림" w:cs="굴림" w:hint="eastAsia"/>
                <w:szCs w:val="28"/>
              </w:rPr>
              <w:t xml:space="preserve"> </w:t>
            </w:r>
            <w:r w:rsidRPr="003C56E7">
              <w:rPr>
                <w:rFonts w:ascii="굴림" w:eastAsia="휴먼고딕" w:hAnsi="굴림" w:cs="굴림"/>
                <w:szCs w:val="28"/>
              </w:rPr>
              <w:t>시스템</w:t>
            </w:r>
            <w:r w:rsidR="003C56E7" w:rsidRPr="003C56E7">
              <w:rPr>
                <w:rFonts w:ascii="굴림" w:eastAsia="휴먼고딕" w:hAnsi="굴림" w:cs="굴림" w:hint="eastAsia"/>
                <w:szCs w:val="28"/>
              </w:rPr>
              <w:t xml:space="preserve"> </w:t>
            </w:r>
            <w:r w:rsidR="003C56E7" w:rsidRPr="003C56E7">
              <w:rPr>
                <w:rFonts w:ascii="굴림" w:eastAsia="휴먼고딕" w:hAnsi="굴림" w:cs="굴림" w:hint="eastAsia"/>
                <w:szCs w:val="28"/>
              </w:rPr>
              <w:t>공학부</w:t>
            </w:r>
          </w:p>
        </w:tc>
      </w:tr>
      <w:tr w:rsidR="00951AD1" w:rsidRPr="00951AD1" w:rsidTr="003C56E7">
        <w:trPr>
          <w:trHeight w:val="563"/>
          <w:jc w:val="right"/>
        </w:trPr>
        <w:tc>
          <w:tcPr>
            <w:tcW w:w="484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학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번</w:t>
            </w:r>
            <w:r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: </w:t>
            </w:r>
            <w:r w:rsidR="003C56E7">
              <w:rPr>
                <w:rFonts w:ascii="HCI Hollyhock" w:eastAsia="휴먼고딕" w:hAnsi="굴림" w:cs="굴림"/>
                <w:sz w:val="28"/>
                <w:szCs w:val="28"/>
              </w:rPr>
              <w:t>201702234</w:t>
            </w:r>
          </w:p>
        </w:tc>
      </w:tr>
      <w:tr w:rsidR="00951AD1" w:rsidRPr="00951AD1" w:rsidTr="003C56E7">
        <w:trPr>
          <w:trHeight w:val="562"/>
          <w:jc w:val="right"/>
        </w:trPr>
        <w:tc>
          <w:tcPr>
            <w:tcW w:w="484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성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명</w:t>
            </w:r>
            <w:r>
              <w:rPr>
                <w:rFonts w:ascii="휴먼고딕" w:eastAsia="휴먼고딕" w:hAnsi="굴림" w:cs="굴림" w:hint="eastAsia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 xml:space="preserve">: </w:t>
            </w:r>
            <w:r w:rsidR="003C56E7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>유동혁</w:t>
            </w:r>
          </w:p>
        </w:tc>
      </w:tr>
    </w:tbl>
    <w:p w:rsidR="00951AD1" w:rsidRPr="00951AD1" w:rsidRDefault="00951AD1" w:rsidP="00951AD1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sz w:val="28"/>
          <w:szCs w:val="28"/>
        </w:rPr>
      </w:pPr>
      <w:r w:rsidRPr="00951AD1">
        <w:rPr>
          <w:rFonts w:ascii="HCI Hollyhock" w:eastAsia="휴먼고딕" w:hAnsi="굴림" w:cs="굴림" w:hint="eastAsia"/>
          <w:b/>
          <w:bCs/>
          <w:sz w:val="28"/>
          <w:szCs w:val="28"/>
        </w:rPr>
        <w:t>HANKUK UNIVERSITY OF FOREIGN STUDIES</w:t>
      </w:r>
    </w:p>
    <w:p w:rsidR="00951AD1" w:rsidRPr="00951AD1" w:rsidRDefault="003C56E7" w:rsidP="00951AD1">
      <w:pPr>
        <w:wordWrap/>
        <w:spacing w:after="0" w:line="384" w:lineRule="auto"/>
        <w:jc w:val="center"/>
        <w:textAlignment w:val="baseline"/>
        <w:rPr>
          <w:rFonts w:ascii="휴먼고딕" w:eastAsia="휴먼고딕" w:hAnsi="굴림" w:cs="굴림"/>
          <w:b/>
          <w:bCs/>
          <w:sz w:val="28"/>
          <w:szCs w:val="28"/>
        </w:rPr>
      </w:pPr>
      <w:r>
        <w:rPr>
          <w:rFonts w:ascii="굴림" w:eastAsia="굴림" w:hAnsi="굴림" w:cs="굴림"/>
          <w:b/>
          <w:bCs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align>center</wp:align>
            </wp:positionH>
            <wp:positionV relativeFrom="line">
              <wp:posOffset>106680</wp:posOffset>
            </wp:positionV>
            <wp:extent cx="1195070" cy="1182370"/>
            <wp:effectExtent l="0" t="0" r="0" b="0"/>
            <wp:wrapNone/>
            <wp:docPr id="4" name="_x200946720" descr="EMB000245380c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0946720" descr="EMB000245380c1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1182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AD1" w:rsidRPr="00951AD1" w:rsidRDefault="00951AD1" w:rsidP="00951AD1">
      <w:pPr>
        <w:wordWrap/>
        <w:spacing w:after="0" w:line="384" w:lineRule="auto"/>
        <w:jc w:val="center"/>
        <w:textAlignment w:val="baseline"/>
        <w:rPr>
          <w:rFonts w:ascii="휴먼고딕" w:eastAsia="휴먼고딕" w:hAnsi="굴림" w:cs="굴림"/>
          <w:b/>
          <w:bCs/>
          <w:sz w:val="28"/>
          <w:szCs w:val="28"/>
        </w:rPr>
      </w:pPr>
    </w:p>
    <w:p w:rsidR="00951AD1" w:rsidRPr="00951AD1" w:rsidRDefault="00951AD1" w:rsidP="00951AD1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</w:p>
    <w:p w:rsidR="00E32F68" w:rsidRDefault="003C56E7">
      <w:pPr>
        <w:pStyle w:val="a4"/>
      </w:pPr>
      <w:r>
        <w:rPr>
          <w:rFonts w:ascii="Arial"/>
          <w:b/>
          <w:sz w:val="30"/>
        </w:rPr>
        <w:t>1</w:t>
      </w:r>
      <w:r w:rsidR="009C4261">
        <w:rPr>
          <w:rFonts w:ascii="Arial"/>
          <w:b/>
          <w:sz w:val="30"/>
        </w:rPr>
        <w:t xml:space="preserve">. </w:t>
      </w:r>
      <w:r w:rsidR="004E5ADD" w:rsidRPr="004E5ADD">
        <w:rPr>
          <w:rFonts w:ascii="Arial" w:hint="eastAsia"/>
          <w:b/>
          <w:sz w:val="30"/>
        </w:rPr>
        <w:t>가상</w:t>
      </w:r>
      <w:r w:rsidR="004E5ADD" w:rsidRPr="004E5ADD">
        <w:rPr>
          <w:rFonts w:ascii="Arial" w:hint="eastAsia"/>
          <w:b/>
          <w:sz w:val="30"/>
        </w:rPr>
        <w:t xml:space="preserve"> </w:t>
      </w:r>
      <w:r w:rsidR="004E5ADD" w:rsidRPr="004E5ADD">
        <w:rPr>
          <w:rFonts w:ascii="Arial" w:hint="eastAsia"/>
          <w:b/>
          <w:sz w:val="30"/>
        </w:rPr>
        <w:t>함수의</w:t>
      </w:r>
      <w:r w:rsidR="004E5ADD" w:rsidRPr="004E5ADD">
        <w:rPr>
          <w:rFonts w:ascii="Arial" w:hint="eastAsia"/>
          <w:b/>
          <w:sz w:val="30"/>
        </w:rPr>
        <w:t xml:space="preserve"> </w:t>
      </w:r>
      <w:r w:rsidR="004E5ADD" w:rsidRPr="004E5ADD">
        <w:rPr>
          <w:rFonts w:ascii="Arial" w:hint="eastAsia"/>
          <w:b/>
          <w:sz w:val="30"/>
        </w:rPr>
        <w:t>예제</w:t>
      </w:r>
      <w:r w:rsidR="004E5ADD" w:rsidRPr="004E5ADD">
        <w:rPr>
          <w:rFonts w:ascii="Arial" w:hint="eastAsia"/>
          <w:b/>
          <w:sz w:val="30"/>
        </w:rPr>
        <w:t xml:space="preserve"> 1</w:t>
      </w:r>
    </w:p>
    <w:p w:rsidR="00CD6CC5" w:rsidRDefault="00CD6CC5">
      <w:pPr>
        <w:pStyle w:val="a4"/>
        <w:rPr>
          <w:rFonts w:ascii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81133" w:rsidRPr="009C4261" w:rsidTr="009C4261">
        <w:tc>
          <w:tcPr>
            <w:tcW w:w="8702" w:type="dxa"/>
            <w:shd w:val="clear" w:color="auto" w:fill="auto"/>
          </w:tcPr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/*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 xml:space="preserve"> * gasang1.cpp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 xml:space="preserve"> *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 xml:space="preserve"> *  Created on: 2017. 11. 27.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 xml:space="preserve"> *      Author: Yoo DongHyuk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 xml:space="preserve"> */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#include &lt;iostream&gt;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using namespace std;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class figure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>protected://</w:t>
            </w:r>
            <w:r w:rsidRPr="004E5ADD">
              <w:rPr>
                <w:rFonts w:ascii="Arial" w:hint="eastAsia"/>
              </w:rPr>
              <w:t>하위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함수에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상속되는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변수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int x, y;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public:</w:t>
            </w: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ab/>
              <w:t>virtual void draw();//</w:t>
            </w:r>
            <w:r w:rsidRPr="004E5ADD">
              <w:rPr>
                <w:rFonts w:ascii="Arial" w:hint="eastAsia"/>
              </w:rPr>
              <w:t>가상함수</w:t>
            </w:r>
            <w:r w:rsidRPr="004E5ADD">
              <w:rPr>
                <w:rFonts w:ascii="Arial" w:hint="eastAsia"/>
              </w:rPr>
              <w:t xml:space="preserve"> - </w:t>
            </w:r>
            <w:r w:rsidRPr="004E5ADD">
              <w:rPr>
                <w:rFonts w:ascii="Arial" w:hint="eastAsia"/>
              </w:rPr>
              <w:t>하위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함수에서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동일한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함수명을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사용하기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위함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void setOrigin(int x, int y);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>void figure::draw()//figure</w:t>
            </w:r>
            <w:r w:rsidRPr="004E5ADD">
              <w:rPr>
                <w:rFonts w:ascii="Arial" w:hint="eastAsia"/>
              </w:rPr>
              <w:t>의</w:t>
            </w:r>
            <w:r w:rsidRPr="004E5ADD">
              <w:rPr>
                <w:rFonts w:ascii="Arial" w:hint="eastAsia"/>
              </w:rPr>
              <w:t xml:space="preserve"> draw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cout &lt;&lt; "figure draw" &lt;&lt; endl;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void figure::setOrigin(int x, int y)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lastRenderedPageBreak/>
              <w:tab/>
              <w:t>this -&gt; x = x;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this -&gt; y = y;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>class rectangle : public figure//figure</w:t>
            </w:r>
            <w:r w:rsidRPr="004E5ADD">
              <w:rPr>
                <w:rFonts w:ascii="Arial" w:hint="eastAsia"/>
              </w:rPr>
              <w:t>의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하위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클래스</w:t>
            </w:r>
            <w:r w:rsidRPr="004E5ADD">
              <w:rPr>
                <w:rFonts w:ascii="Arial" w:hint="eastAsia"/>
              </w:rPr>
              <w:t xml:space="preserve"> - rectangle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private: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int width, height;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public: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void setWidth(int w);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void setHeight(int h);</w:t>
            </w: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ab/>
              <w:t>void draw();//rectangle</w:t>
            </w:r>
            <w:r w:rsidRPr="004E5ADD">
              <w:rPr>
                <w:rFonts w:ascii="Arial" w:hint="eastAsia"/>
              </w:rPr>
              <w:t>의</w:t>
            </w:r>
            <w:r w:rsidRPr="004E5ADD">
              <w:rPr>
                <w:rFonts w:ascii="Arial" w:hint="eastAsia"/>
              </w:rPr>
              <w:t xml:space="preserve"> draw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void rectangle::setWidth(int w)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width = w;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void rectangle::setHeight(int h)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height = h;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 xml:space="preserve">void rectangle::draw()//rectangle </w:t>
            </w:r>
            <w:r w:rsidRPr="004E5ADD">
              <w:rPr>
                <w:rFonts w:ascii="Arial" w:hint="eastAsia"/>
              </w:rPr>
              <w:t>의</w:t>
            </w:r>
            <w:r w:rsidRPr="004E5ADD">
              <w:rPr>
                <w:rFonts w:ascii="Arial" w:hint="eastAsia"/>
              </w:rPr>
              <w:t xml:space="preserve"> draw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cout &lt;&lt; "rectangle draw" &lt;&lt; endl;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>class circle : public figure//figure</w:t>
            </w:r>
            <w:r w:rsidRPr="004E5ADD">
              <w:rPr>
                <w:rFonts w:ascii="Arial" w:hint="eastAsia"/>
              </w:rPr>
              <w:t>의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하위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클래스</w:t>
            </w:r>
            <w:r w:rsidRPr="004E5ADD">
              <w:rPr>
                <w:rFonts w:ascii="Arial" w:hint="eastAsia"/>
              </w:rPr>
              <w:t xml:space="preserve"> - circle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private: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int radius;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lastRenderedPageBreak/>
              <w:t>public: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void setRadius(int r);</w:t>
            </w: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ab/>
              <w:t>void draw();//circle</w:t>
            </w:r>
            <w:r w:rsidRPr="004E5ADD">
              <w:rPr>
                <w:rFonts w:ascii="Arial" w:hint="eastAsia"/>
              </w:rPr>
              <w:t>의</w:t>
            </w:r>
            <w:r w:rsidRPr="004E5ADD">
              <w:rPr>
                <w:rFonts w:ascii="Arial" w:hint="eastAsia"/>
              </w:rPr>
              <w:t xml:space="preserve"> draw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void circle::setRadius(int r)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radius = r;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>void circle::draw()//circle</w:t>
            </w:r>
            <w:r w:rsidRPr="004E5ADD">
              <w:rPr>
                <w:rFonts w:ascii="Arial" w:hint="eastAsia"/>
              </w:rPr>
              <w:t>의</w:t>
            </w:r>
            <w:r w:rsidRPr="004E5ADD">
              <w:rPr>
                <w:rFonts w:ascii="Arial" w:hint="eastAsia"/>
              </w:rPr>
              <w:t xml:space="preserve"> draw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cout &lt;&lt; "circle draw" &lt;&lt; endl;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int main()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figure *ps = new rectangle();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ps -&gt; draw();//rectangle draw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delete ps;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figure *ps2 = new circle();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ps2 -&gt; draw();//circle draw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delete ps2;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return 0;</w:t>
            </w:r>
          </w:p>
          <w:p w:rsidR="00623A84" w:rsidRPr="009C4261" w:rsidRDefault="004E5ADD" w:rsidP="004E5AD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 w:rsidRPr="004E5ADD">
              <w:rPr>
                <w:rFonts w:ascii="Arial"/>
              </w:rPr>
              <w:t>}</w:t>
            </w:r>
          </w:p>
        </w:tc>
      </w:tr>
    </w:tbl>
    <w:p w:rsidR="00381133" w:rsidRDefault="00381133">
      <w:pPr>
        <w:pStyle w:val="a4"/>
        <w:rPr>
          <w:rFonts w:ascii="Arial"/>
          <w:b/>
        </w:rPr>
      </w:pPr>
    </w:p>
    <w:p w:rsidR="00E32F68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1.4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81133" w:rsidRPr="009C4261" w:rsidTr="009C4261">
        <w:tc>
          <w:tcPr>
            <w:tcW w:w="8702" w:type="dxa"/>
            <w:shd w:val="clear" w:color="auto" w:fill="auto"/>
          </w:tcPr>
          <w:p w:rsidR="00381133" w:rsidRPr="009C4261" w:rsidRDefault="004E5ADD" w:rsidP="009C426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noProof/>
              </w:rPr>
              <w:drawing>
                <wp:inline distT="0" distB="0" distL="0" distR="0" wp14:anchorId="458BFB4A" wp14:editId="39D9E08F">
                  <wp:extent cx="1250950" cy="723589"/>
                  <wp:effectExtent l="0" t="0" r="6350" b="63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538" cy="731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6E7" w:rsidRDefault="003C56E7" w:rsidP="003C56E7">
      <w:pPr>
        <w:pStyle w:val="a4"/>
        <w:rPr>
          <w:rFonts w:ascii="Arial"/>
          <w:b/>
        </w:rPr>
      </w:pPr>
    </w:p>
    <w:p w:rsidR="003C56E7" w:rsidRPr="004E5ADD" w:rsidRDefault="003C56E7" w:rsidP="003C56E7">
      <w:pPr>
        <w:pStyle w:val="a4"/>
        <w:rPr>
          <w:rFonts w:hint="eastAsia"/>
        </w:rPr>
      </w:pPr>
      <w:r>
        <w:rPr>
          <w:rFonts w:ascii="Arial"/>
          <w:b/>
        </w:rPr>
        <w:br w:type="page"/>
      </w:r>
      <w:r>
        <w:rPr>
          <w:rFonts w:ascii="Arial"/>
          <w:b/>
          <w:sz w:val="30"/>
        </w:rPr>
        <w:lastRenderedPageBreak/>
        <w:t xml:space="preserve">2. </w:t>
      </w:r>
      <w:r w:rsidR="004E5ADD" w:rsidRPr="004E5ADD">
        <w:rPr>
          <w:rFonts w:ascii="Arial" w:hint="eastAsia"/>
          <w:b/>
          <w:sz w:val="30"/>
        </w:rPr>
        <w:t>가상</w:t>
      </w:r>
      <w:r w:rsidR="004E5ADD" w:rsidRPr="004E5ADD">
        <w:rPr>
          <w:rFonts w:ascii="Arial" w:hint="eastAsia"/>
          <w:b/>
          <w:sz w:val="30"/>
        </w:rPr>
        <w:t xml:space="preserve"> </w:t>
      </w:r>
      <w:r w:rsidR="004E5ADD" w:rsidRPr="004E5ADD">
        <w:rPr>
          <w:rFonts w:ascii="Arial" w:hint="eastAsia"/>
          <w:b/>
          <w:sz w:val="30"/>
        </w:rPr>
        <w:t>함수를</w:t>
      </w:r>
      <w:r w:rsidR="004E5ADD" w:rsidRPr="004E5ADD">
        <w:rPr>
          <w:rFonts w:ascii="Arial" w:hint="eastAsia"/>
          <w:b/>
          <w:sz w:val="30"/>
        </w:rPr>
        <w:t xml:space="preserve"> </w:t>
      </w:r>
      <w:r w:rsidR="004E5ADD" w:rsidRPr="004E5ADD">
        <w:rPr>
          <w:rFonts w:ascii="Arial" w:hint="eastAsia"/>
          <w:b/>
          <w:sz w:val="30"/>
        </w:rPr>
        <w:t>사용하지</w:t>
      </w:r>
      <w:r w:rsidR="004E5ADD" w:rsidRPr="004E5ADD">
        <w:rPr>
          <w:rFonts w:ascii="Arial" w:hint="eastAsia"/>
          <w:b/>
          <w:sz w:val="30"/>
        </w:rPr>
        <w:t xml:space="preserve"> </w:t>
      </w:r>
      <w:r w:rsidR="004E5ADD" w:rsidRPr="004E5ADD">
        <w:rPr>
          <w:rFonts w:ascii="Arial" w:hint="eastAsia"/>
          <w:b/>
          <w:sz w:val="30"/>
        </w:rPr>
        <w:t>않았을</w:t>
      </w:r>
      <w:r w:rsidR="004E5ADD" w:rsidRPr="004E5ADD">
        <w:rPr>
          <w:rFonts w:ascii="Arial" w:hint="eastAsia"/>
          <w:b/>
          <w:sz w:val="30"/>
        </w:rPr>
        <w:t xml:space="preserve"> </w:t>
      </w:r>
      <w:r w:rsidR="004E5ADD" w:rsidRPr="004E5ADD">
        <w:rPr>
          <w:rFonts w:ascii="Arial" w:hint="eastAsia"/>
          <w:b/>
          <w:sz w:val="30"/>
        </w:rPr>
        <w:t>때의</w:t>
      </w:r>
      <w:r w:rsidR="004E5ADD" w:rsidRPr="004E5ADD">
        <w:rPr>
          <w:rFonts w:ascii="Arial" w:hint="eastAsia"/>
          <w:b/>
          <w:sz w:val="30"/>
        </w:rPr>
        <w:t xml:space="preserve"> </w:t>
      </w:r>
      <w:r w:rsidR="004E5ADD" w:rsidRPr="004E5ADD">
        <w:rPr>
          <w:rFonts w:ascii="Arial" w:hint="eastAsia"/>
          <w:b/>
          <w:sz w:val="30"/>
        </w:rPr>
        <w:t>예제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C56E7" w:rsidRPr="009C4261" w:rsidTr="006409A7">
        <w:tc>
          <w:tcPr>
            <w:tcW w:w="8702" w:type="dxa"/>
            <w:shd w:val="clear" w:color="auto" w:fill="auto"/>
          </w:tcPr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/*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 xml:space="preserve"> * gasangX.cpp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 xml:space="preserve"> *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 xml:space="preserve"> *  Created on: 2017. 11. 27.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 xml:space="preserve"> *      Author: Yoo DongHyuk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 xml:space="preserve"> */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#include &lt;iostream&gt;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using namespace std;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class figure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protected: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int x, y;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public:</w:t>
            </w: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ab/>
              <w:t xml:space="preserve">void draw();//virtual void draw(); ==&gt; </w:t>
            </w:r>
            <w:r w:rsidRPr="004E5ADD">
              <w:rPr>
                <w:rFonts w:ascii="Arial" w:hint="eastAsia"/>
              </w:rPr>
              <w:t>가상함수를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사용하지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않음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void setOrigin(int x, int y);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>void figure::draw()//figure</w:t>
            </w:r>
            <w:r w:rsidRPr="004E5ADD">
              <w:rPr>
                <w:rFonts w:ascii="Arial" w:hint="eastAsia"/>
              </w:rPr>
              <w:t>의</w:t>
            </w:r>
            <w:r w:rsidRPr="004E5ADD">
              <w:rPr>
                <w:rFonts w:ascii="Arial" w:hint="eastAsia"/>
              </w:rPr>
              <w:t xml:space="preserve"> draw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cout &lt;&lt; "figure draw" &lt;&lt; endl;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void figure::setOrigin(int x, int y)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this -&gt; x = x;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this -&gt; y = y;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>class rectangle : public figure//figure</w:t>
            </w:r>
            <w:r w:rsidRPr="004E5ADD">
              <w:rPr>
                <w:rFonts w:ascii="Arial" w:hint="eastAsia"/>
              </w:rPr>
              <w:t>의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하위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클래스</w:t>
            </w:r>
            <w:r w:rsidRPr="004E5ADD">
              <w:rPr>
                <w:rFonts w:ascii="Arial" w:hint="eastAsia"/>
              </w:rPr>
              <w:t xml:space="preserve"> - rectangle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lastRenderedPageBreak/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private: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int width, height;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public: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void setWidth(int w);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void setHeight(int h);</w:t>
            </w: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ab/>
              <w:t>void draw();//rectangle</w:t>
            </w:r>
            <w:r w:rsidRPr="004E5ADD">
              <w:rPr>
                <w:rFonts w:ascii="Arial" w:hint="eastAsia"/>
              </w:rPr>
              <w:t>의</w:t>
            </w:r>
            <w:r w:rsidRPr="004E5ADD">
              <w:rPr>
                <w:rFonts w:ascii="Arial" w:hint="eastAsia"/>
              </w:rPr>
              <w:t xml:space="preserve"> draw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void rectangle::setWidth(int w)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width = w;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void rectangle::setHeight(int h)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height = h;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>void rectangle::draw()//rectangle</w:t>
            </w:r>
            <w:r w:rsidRPr="004E5ADD">
              <w:rPr>
                <w:rFonts w:ascii="Arial" w:hint="eastAsia"/>
              </w:rPr>
              <w:t>의</w:t>
            </w:r>
            <w:r w:rsidRPr="004E5ADD">
              <w:rPr>
                <w:rFonts w:ascii="Arial" w:hint="eastAsia"/>
              </w:rPr>
              <w:t xml:space="preserve"> draw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cout &lt;&lt; "rectangle draw" &lt;&lt; endl;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>class circle : public figure//figure</w:t>
            </w:r>
            <w:r w:rsidRPr="004E5ADD">
              <w:rPr>
                <w:rFonts w:ascii="Arial" w:hint="eastAsia"/>
              </w:rPr>
              <w:t>의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하위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클래스</w:t>
            </w:r>
            <w:r w:rsidRPr="004E5ADD">
              <w:rPr>
                <w:rFonts w:ascii="Arial" w:hint="eastAsia"/>
              </w:rPr>
              <w:t xml:space="preserve"> - circle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private: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int radius;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public: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void setRadius(int r);</w:t>
            </w: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ab/>
              <w:t>void draw();//circle</w:t>
            </w:r>
            <w:r w:rsidRPr="004E5ADD">
              <w:rPr>
                <w:rFonts w:ascii="Arial" w:hint="eastAsia"/>
              </w:rPr>
              <w:t>의</w:t>
            </w:r>
            <w:r w:rsidRPr="004E5ADD">
              <w:rPr>
                <w:rFonts w:ascii="Arial" w:hint="eastAsia"/>
              </w:rPr>
              <w:t xml:space="preserve"> draw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lastRenderedPageBreak/>
              <w:t>void circle::setRadius(int r)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radius = r;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>void circle::draw()//circle</w:t>
            </w:r>
            <w:r w:rsidRPr="004E5ADD">
              <w:rPr>
                <w:rFonts w:ascii="Arial" w:hint="eastAsia"/>
              </w:rPr>
              <w:t>의</w:t>
            </w:r>
            <w:r w:rsidRPr="004E5ADD">
              <w:rPr>
                <w:rFonts w:ascii="Arial" w:hint="eastAsia"/>
              </w:rPr>
              <w:t xml:space="preserve"> draw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cout &lt;&lt; "circle draw" &lt;&lt; endl;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int main()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figure *ps = new rectangle();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ps -&gt; draw();//rectangle draw(x) figure draw(o)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delete ps;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figure *ps2 = new circle();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ps2 -&gt; draw();//circle draw(x) figure draw(o)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delete ps2;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return 0;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</w:t>
            </w:r>
          </w:p>
          <w:p w:rsidR="003C56E7" w:rsidRPr="009C4261" w:rsidRDefault="003C56E7" w:rsidP="006409A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</w:p>
        </w:tc>
      </w:tr>
    </w:tbl>
    <w:p w:rsidR="003C56E7" w:rsidRDefault="003C56E7" w:rsidP="003C56E7">
      <w:pPr>
        <w:pStyle w:val="a4"/>
        <w:rPr>
          <w:rFonts w:ascii="Arial"/>
          <w:b/>
        </w:rPr>
      </w:pP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2.4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C56E7" w:rsidRPr="009C4261" w:rsidTr="006409A7">
        <w:tc>
          <w:tcPr>
            <w:tcW w:w="8702" w:type="dxa"/>
            <w:shd w:val="clear" w:color="auto" w:fill="auto"/>
          </w:tcPr>
          <w:p w:rsidR="003C56E7" w:rsidRPr="009C4261" w:rsidRDefault="004E5ADD" w:rsidP="006409A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noProof/>
              </w:rPr>
              <w:drawing>
                <wp:inline distT="0" distB="0" distL="0" distR="0" wp14:anchorId="14982C7A" wp14:editId="711D2C5D">
                  <wp:extent cx="1543050" cy="113347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6E7" w:rsidRDefault="003C56E7" w:rsidP="003C56E7">
      <w:pPr>
        <w:pStyle w:val="a4"/>
        <w:rPr>
          <w:rFonts w:ascii="Arial"/>
          <w:b/>
        </w:rPr>
      </w:pPr>
    </w:p>
    <w:p w:rsidR="003C56E7" w:rsidRPr="004E5ADD" w:rsidRDefault="003C56E7" w:rsidP="003C56E7">
      <w:pPr>
        <w:pStyle w:val="a4"/>
        <w:rPr>
          <w:rFonts w:hint="eastAsia"/>
        </w:rPr>
      </w:pPr>
      <w:r>
        <w:rPr>
          <w:rFonts w:ascii="Arial"/>
          <w:b/>
        </w:rPr>
        <w:br w:type="page"/>
      </w:r>
      <w:r>
        <w:rPr>
          <w:rFonts w:ascii="Arial"/>
          <w:b/>
          <w:sz w:val="30"/>
        </w:rPr>
        <w:lastRenderedPageBreak/>
        <w:t xml:space="preserve">3. </w:t>
      </w:r>
      <w:r w:rsidR="004E5ADD" w:rsidRPr="004E5ADD">
        <w:rPr>
          <w:rFonts w:ascii="Arial" w:hint="eastAsia"/>
          <w:b/>
          <w:sz w:val="30"/>
        </w:rPr>
        <w:t>참조자와</w:t>
      </w:r>
      <w:r w:rsidR="004E5ADD" w:rsidRPr="004E5ADD">
        <w:rPr>
          <w:rFonts w:ascii="Arial" w:hint="eastAsia"/>
          <w:b/>
          <w:sz w:val="30"/>
        </w:rPr>
        <w:t xml:space="preserve"> </w:t>
      </w:r>
      <w:r w:rsidR="004E5ADD" w:rsidRPr="004E5ADD">
        <w:rPr>
          <w:rFonts w:ascii="Arial" w:hint="eastAsia"/>
          <w:b/>
          <w:sz w:val="30"/>
        </w:rPr>
        <w:t>가상</w:t>
      </w:r>
      <w:r w:rsidR="004E5ADD" w:rsidRPr="004E5ADD">
        <w:rPr>
          <w:rFonts w:ascii="Arial" w:hint="eastAsia"/>
          <w:b/>
          <w:sz w:val="30"/>
        </w:rPr>
        <w:t xml:space="preserve"> </w:t>
      </w:r>
      <w:r w:rsidR="004E5ADD" w:rsidRPr="004E5ADD">
        <w:rPr>
          <w:rFonts w:ascii="Arial" w:hint="eastAsia"/>
          <w:b/>
          <w:sz w:val="30"/>
        </w:rPr>
        <w:t>함수의</w:t>
      </w:r>
      <w:r w:rsidR="004E5ADD" w:rsidRPr="004E5ADD">
        <w:rPr>
          <w:rFonts w:ascii="Arial" w:hint="eastAsia"/>
          <w:b/>
          <w:sz w:val="30"/>
        </w:rPr>
        <w:t xml:space="preserve"> </w:t>
      </w:r>
      <w:r w:rsidR="004E5ADD" w:rsidRPr="004E5ADD">
        <w:rPr>
          <w:rFonts w:ascii="Arial" w:hint="eastAsia"/>
          <w:b/>
          <w:sz w:val="30"/>
        </w:rPr>
        <w:t>예제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C56E7" w:rsidRPr="009C4261" w:rsidTr="006409A7">
        <w:tc>
          <w:tcPr>
            <w:tcW w:w="8702" w:type="dxa"/>
            <w:shd w:val="clear" w:color="auto" w:fill="auto"/>
          </w:tcPr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/*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 xml:space="preserve"> * gasang2.cpp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 xml:space="preserve"> *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 xml:space="preserve"> *  Created on: 2017. 11. 21.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 xml:space="preserve"> *      Author: Yoo DongHyuk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 xml:space="preserve"> */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#include&lt;iostream&gt;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using namespace std;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>class animal//</w:t>
            </w:r>
            <w:r w:rsidRPr="004E5ADD">
              <w:rPr>
                <w:rFonts w:ascii="Arial" w:hint="eastAsia"/>
              </w:rPr>
              <w:t>최상위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클래스</w:t>
            </w:r>
            <w:r w:rsidRPr="004E5ADD">
              <w:rPr>
                <w:rFonts w:ascii="Arial" w:hint="eastAsia"/>
              </w:rPr>
              <w:t xml:space="preserve"> - animal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public:</w:t>
            </w: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ab/>
              <w:t>virtual void speak();//</w:t>
            </w:r>
            <w:r w:rsidRPr="004E5ADD">
              <w:rPr>
                <w:rFonts w:ascii="Arial" w:hint="eastAsia"/>
              </w:rPr>
              <w:t>가상함수</w:t>
            </w:r>
            <w:r w:rsidRPr="004E5ADD">
              <w:rPr>
                <w:rFonts w:ascii="Arial" w:hint="eastAsia"/>
              </w:rPr>
              <w:t xml:space="preserve"> - speak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>void animal::speak()//animal</w:t>
            </w:r>
            <w:r w:rsidRPr="004E5ADD">
              <w:rPr>
                <w:rFonts w:ascii="Arial" w:hint="eastAsia"/>
              </w:rPr>
              <w:t>의</w:t>
            </w:r>
            <w:r w:rsidRPr="004E5ADD">
              <w:rPr>
                <w:rFonts w:ascii="Arial" w:hint="eastAsia"/>
              </w:rPr>
              <w:t xml:space="preserve"> speak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cout &lt;&lt; "animal speak()" &lt;&lt; endl;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>class dog : public animal//animal</w:t>
            </w:r>
            <w:r w:rsidRPr="004E5ADD">
              <w:rPr>
                <w:rFonts w:ascii="Arial" w:hint="eastAsia"/>
              </w:rPr>
              <w:t>의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하위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클래스</w:t>
            </w:r>
            <w:r w:rsidRPr="004E5ADD">
              <w:rPr>
                <w:rFonts w:ascii="Arial" w:hint="eastAsia"/>
              </w:rPr>
              <w:t xml:space="preserve"> - dog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public:</w:t>
            </w: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ab/>
              <w:t>void speak();//dog</w:t>
            </w:r>
            <w:r w:rsidRPr="004E5ADD">
              <w:rPr>
                <w:rFonts w:ascii="Arial" w:hint="eastAsia"/>
              </w:rPr>
              <w:t>의</w:t>
            </w:r>
            <w:r w:rsidRPr="004E5ADD">
              <w:rPr>
                <w:rFonts w:ascii="Arial" w:hint="eastAsia"/>
              </w:rPr>
              <w:t xml:space="preserve"> speak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>void dog::speak()//dog</w:t>
            </w:r>
            <w:r w:rsidRPr="004E5ADD">
              <w:rPr>
                <w:rFonts w:ascii="Arial" w:hint="eastAsia"/>
              </w:rPr>
              <w:t>의</w:t>
            </w:r>
            <w:r w:rsidRPr="004E5ADD">
              <w:rPr>
                <w:rFonts w:ascii="Arial" w:hint="eastAsia"/>
              </w:rPr>
              <w:t xml:space="preserve"> speak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lastRenderedPageBreak/>
              <w:tab/>
              <w:t>cout &lt;&lt; "dog speak" &lt;&lt; endl;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>class cat : public animal//animal</w:t>
            </w:r>
            <w:r w:rsidRPr="004E5ADD">
              <w:rPr>
                <w:rFonts w:ascii="Arial" w:hint="eastAsia"/>
              </w:rPr>
              <w:t>의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하위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클래스</w:t>
            </w:r>
            <w:r w:rsidRPr="004E5ADD">
              <w:rPr>
                <w:rFonts w:ascii="Arial" w:hint="eastAsia"/>
              </w:rPr>
              <w:t xml:space="preserve"> - cat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public:</w:t>
            </w: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ab/>
              <w:t>void speak();//cat</w:t>
            </w:r>
            <w:r w:rsidRPr="004E5ADD">
              <w:rPr>
                <w:rFonts w:ascii="Arial" w:hint="eastAsia"/>
              </w:rPr>
              <w:t>의</w:t>
            </w:r>
            <w:r w:rsidRPr="004E5ADD">
              <w:rPr>
                <w:rFonts w:ascii="Arial" w:hint="eastAsia"/>
              </w:rPr>
              <w:t xml:space="preserve"> speak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>void cat::speak()//cat</w:t>
            </w:r>
            <w:r w:rsidRPr="004E5ADD">
              <w:rPr>
                <w:rFonts w:ascii="Arial" w:hint="eastAsia"/>
              </w:rPr>
              <w:t>의</w:t>
            </w:r>
            <w:r w:rsidRPr="004E5ADD">
              <w:rPr>
                <w:rFonts w:ascii="Arial" w:hint="eastAsia"/>
              </w:rPr>
              <w:t xml:space="preserve"> speak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cout &lt;&lt; "cat speak" &lt;&lt; endl;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int main()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ab/>
              <w:t xml:space="preserve">dog d;//dog </w:t>
            </w:r>
            <w:r w:rsidRPr="004E5ADD">
              <w:rPr>
                <w:rFonts w:ascii="Arial" w:hint="eastAsia"/>
              </w:rPr>
              <w:t>클래스의</w:t>
            </w:r>
            <w:r w:rsidRPr="004E5ADD">
              <w:rPr>
                <w:rFonts w:ascii="Arial" w:hint="eastAsia"/>
              </w:rPr>
              <w:t xml:space="preserve"> d</w:t>
            </w: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ab/>
              <w:t>animal &amp;a1 = d;//animal</w:t>
            </w:r>
            <w:r w:rsidRPr="004E5ADD">
              <w:rPr>
                <w:rFonts w:ascii="Arial" w:hint="eastAsia"/>
              </w:rPr>
              <w:t>클래스의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멤버를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참조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a1.speak();//a1.speak == d.speak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ab/>
              <w:t>cat c;//cat</w:t>
            </w:r>
            <w:r w:rsidRPr="004E5ADD">
              <w:rPr>
                <w:rFonts w:ascii="Arial" w:hint="eastAsia"/>
              </w:rPr>
              <w:t>클래스의</w:t>
            </w:r>
            <w:r w:rsidRPr="004E5ADD">
              <w:rPr>
                <w:rFonts w:ascii="Arial" w:hint="eastAsia"/>
              </w:rPr>
              <w:t xml:space="preserve"> c</w:t>
            </w: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ab/>
              <w:t>animal &amp;a2 = c;//animal</w:t>
            </w:r>
            <w:r w:rsidRPr="004E5ADD">
              <w:rPr>
                <w:rFonts w:ascii="Arial" w:hint="eastAsia"/>
              </w:rPr>
              <w:t>클래스의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멤버를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참조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a2.speak();//a2.speak == c.speak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return 0;</w:t>
            </w:r>
          </w:p>
          <w:p w:rsidR="003C56E7" w:rsidRPr="009C4261" w:rsidRDefault="004E5ADD" w:rsidP="004E5AD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 w:rsidRPr="004E5ADD">
              <w:rPr>
                <w:rFonts w:ascii="Arial"/>
              </w:rPr>
              <w:t>}</w:t>
            </w:r>
          </w:p>
        </w:tc>
      </w:tr>
    </w:tbl>
    <w:p w:rsidR="003C56E7" w:rsidRDefault="003C56E7" w:rsidP="003C56E7">
      <w:pPr>
        <w:pStyle w:val="a4"/>
        <w:rPr>
          <w:rFonts w:ascii="Arial"/>
          <w:b/>
        </w:rPr>
      </w:pP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3.</w:t>
      </w:r>
      <w:r>
        <w:rPr>
          <w:rFonts w:ascii="Arial"/>
          <w:b/>
        </w:rPr>
        <w:t>4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C56E7" w:rsidRPr="009C4261" w:rsidTr="006409A7">
        <w:tc>
          <w:tcPr>
            <w:tcW w:w="8702" w:type="dxa"/>
            <w:shd w:val="clear" w:color="auto" w:fill="auto"/>
          </w:tcPr>
          <w:p w:rsidR="003C56E7" w:rsidRPr="009C4261" w:rsidRDefault="004E5ADD" w:rsidP="006409A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noProof/>
              </w:rPr>
              <w:drawing>
                <wp:inline distT="0" distB="0" distL="0" distR="0" wp14:anchorId="1E543428" wp14:editId="5276F13E">
                  <wp:extent cx="714022" cy="584200"/>
                  <wp:effectExtent l="0" t="0" r="0" b="635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468" cy="59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6E7" w:rsidRDefault="003C56E7" w:rsidP="003C56E7">
      <w:pPr>
        <w:pStyle w:val="a4"/>
        <w:rPr>
          <w:rFonts w:ascii="Arial"/>
          <w:b/>
        </w:rPr>
      </w:pP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/>
          <w:b/>
        </w:rPr>
        <w:br w:type="page"/>
      </w:r>
      <w:r>
        <w:rPr>
          <w:rFonts w:ascii="Arial"/>
          <w:b/>
          <w:sz w:val="30"/>
        </w:rPr>
        <w:lastRenderedPageBreak/>
        <w:t xml:space="preserve">4. </w:t>
      </w:r>
      <w:r w:rsidR="004E5ADD" w:rsidRPr="004E5ADD">
        <w:rPr>
          <w:rFonts w:ascii="Arial" w:hint="eastAsia"/>
          <w:b/>
          <w:sz w:val="30"/>
        </w:rPr>
        <w:t>가상</w:t>
      </w:r>
      <w:r w:rsidR="004E5ADD" w:rsidRPr="004E5ADD">
        <w:rPr>
          <w:rFonts w:ascii="Arial" w:hint="eastAsia"/>
          <w:b/>
          <w:sz w:val="30"/>
        </w:rPr>
        <w:t xml:space="preserve"> </w:t>
      </w:r>
      <w:r w:rsidR="004E5ADD" w:rsidRPr="004E5ADD">
        <w:rPr>
          <w:rFonts w:ascii="Arial" w:hint="eastAsia"/>
          <w:b/>
          <w:sz w:val="30"/>
        </w:rPr>
        <w:t>소멸자</w:t>
      </w:r>
      <w:r w:rsidR="004E5ADD" w:rsidRPr="004E5ADD">
        <w:rPr>
          <w:rFonts w:ascii="Arial" w:hint="eastAsia"/>
          <w:b/>
          <w:sz w:val="30"/>
        </w:rPr>
        <w:t xml:space="preserve"> </w:t>
      </w:r>
      <w:r w:rsidR="004E5ADD" w:rsidRPr="004E5ADD">
        <w:rPr>
          <w:rFonts w:ascii="Arial" w:hint="eastAsia"/>
          <w:b/>
          <w:sz w:val="30"/>
        </w:rPr>
        <w:t>예제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C56E7" w:rsidRPr="009C4261" w:rsidTr="006409A7">
        <w:tc>
          <w:tcPr>
            <w:tcW w:w="8702" w:type="dxa"/>
            <w:shd w:val="clear" w:color="auto" w:fill="auto"/>
          </w:tcPr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/*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 xml:space="preserve"> * gasangsomyeol.cpp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 xml:space="preserve"> *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 xml:space="preserve"> *  Created on: 2017. 11. 21.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 xml:space="preserve"> *      Author: Yoo DongHyuk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 xml:space="preserve"> */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#include&lt;iostream&gt;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using namespace std;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class animal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public: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animal();</w:t>
            </w: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ab/>
              <w:t>virtual ~animal();//</w:t>
            </w:r>
            <w:r w:rsidRPr="004E5ADD">
              <w:rPr>
                <w:rFonts w:ascii="Arial" w:hint="eastAsia"/>
              </w:rPr>
              <w:t>가상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생성자를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소멸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시키기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위한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가상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소멸자</w:t>
            </w: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ab/>
              <w:t>virtual void speak();//</w:t>
            </w:r>
            <w:r w:rsidRPr="004E5ADD">
              <w:rPr>
                <w:rFonts w:ascii="Arial" w:hint="eastAsia"/>
              </w:rPr>
              <w:t>가상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생성자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>animal::animal()//animal</w:t>
            </w:r>
            <w:r w:rsidRPr="004E5ADD">
              <w:rPr>
                <w:rFonts w:ascii="Arial" w:hint="eastAsia"/>
              </w:rPr>
              <w:t>생성자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cout &lt;&lt; "animal sang sung" &lt;&lt; endl;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>animal::~animal()//animal</w:t>
            </w:r>
            <w:r w:rsidRPr="004E5ADD">
              <w:rPr>
                <w:rFonts w:ascii="Arial" w:hint="eastAsia"/>
              </w:rPr>
              <w:t>소멸자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cout &lt;&lt; "animal so myeol" &lt;&lt; endl;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>void animal::speak()//animal</w:t>
            </w:r>
            <w:r w:rsidRPr="004E5ADD">
              <w:rPr>
                <w:rFonts w:ascii="Arial" w:hint="eastAsia"/>
              </w:rPr>
              <w:t>의</w:t>
            </w:r>
            <w:r w:rsidRPr="004E5ADD">
              <w:rPr>
                <w:rFonts w:ascii="Arial" w:hint="eastAsia"/>
              </w:rPr>
              <w:t xml:space="preserve"> speak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lastRenderedPageBreak/>
              <w:tab/>
              <w:t>cout &lt;&lt; "animal speak()" &lt;&lt; endl;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>class dog : public animal//animal</w:t>
            </w:r>
            <w:r w:rsidRPr="004E5ADD">
              <w:rPr>
                <w:rFonts w:ascii="Arial" w:hint="eastAsia"/>
              </w:rPr>
              <w:t>의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하위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클래스</w:t>
            </w:r>
            <w:r w:rsidRPr="004E5ADD">
              <w:rPr>
                <w:rFonts w:ascii="Arial" w:hint="eastAsia"/>
              </w:rPr>
              <w:t xml:space="preserve"> - dog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public:</w:t>
            </w: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ab/>
              <w:t>dog();//dog</w:t>
            </w:r>
            <w:r w:rsidRPr="004E5ADD">
              <w:rPr>
                <w:rFonts w:ascii="Arial" w:hint="eastAsia"/>
              </w:rPr>
              <w:t>생성자</w:t>
            </w: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ab/>
              <w:t>~dog();//dog</w:t>
            </w:r>
            <w:r w:rsidRPr="004E5ADD">
              <w:rPr>
                <w:rFonts w:ascii="Arial" w:hint="eastAsia"/>
              </w:rPr>
              <w:t>소멸자</w:t>
            </w: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ab/>
              <w:t>void speak();//dog</w:t>
            </w:r>
            <w:r w:rsidRPr="004E5ADD">
              <w:rPr>
                <w:rFonts w:ascii="Arial" w:hint="eastAsia"/>
              </w:rPr>
              <w:t>의</w:t>
            </w:r>
            <w:r w:rsidRPr="004E5ADD">
              <w:rPr>
                <w:rFonts w:ascii="Arial" w:hint="eastAsia"/>
              </w:rPr>
              <w:t xml:space="preserve"> speak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 xml:space="preserve">dog::dog()//dog </w:t>
            </w:r>
            <w:r w:rsidRPr="004E5ADD">
              <w:rPr>
                <w:rFonts w:ascii="Arial" w:hint="eastAsia"/>
              </w:rPr>
              <w:t>생성자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cout &lt;&lt; "dog sang sung" &lt;&lt; endl;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 xml:space="preserve">dog::~dog()//dog </w:t>
            </w:r>
            <w:r w:rsidRPr="004E5ADD">
              <w:rPr>
                <w:rFonts w:ascii="Arial" w:hint="eastAsia"/>
              </w:rPr>
              <w:t>소멸자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cout &lt;&lt; "dog so myeol" &lt;&lt; endl;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>void dog::speak()//dog</w:t>
            </w:r>
            <w:r w:rsidRPr="004E5ADD">
              <w:rPr>
                <w:rFonts w:ascii="Arial" w:hint="eastAsia"/>
              </w:rPr>
              <w:t>의</w:t>
            </w:r>
            <w:r w:rsidRPr="004E5ADD">
              <w:rPr>
                <w:rFonts w:ascii="Arial" w:hint="eastAsia"/>
              </w:rPr>
              <w:t xml:space="preserve"> speak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cout &lt;&lt; "dog speak" &lt;&lt; endl;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int main()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ab/>
              <w:t xml:space="preserve">animal *a1 = new dog();//dog </w:t>
            </w:r>
            <w:r w:rsidRPr="004E5ADD">
              <w:rPr>
                <w:rFonts w:ascii="Arial" w:hint="eastAsia"/>
              </w:rPr>
              <w:t>동적할당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a1-&gt;speak();//dog speak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lastRenderedPageBreak/>
              <w:tab/>
              <w:t>delete a1;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return 0;</w:t>
            </w:r>
          </w:p>
          <w:p w:rsidR="003C56E7" w:rsidRPr="009C4261" w:rsidRDefault="004E5ADD" w:rsidP="004E5AD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 w:rsidRPr="004E5ADD">
              <w:rPr>
                <w:rFonts w:ascii="Arial"/>
              </w:rPr>
              <w:t>}</w:t>
            </w:r>
          </w:p>
        </w:tc>
      </w:tr>
    </w:tbl>
    <w:p w:rsidR="003C56E7" w:rsidRDefault="003C56E7" w:rsidP="003C56E7">
      <w:pPr>
        <w:pStyle w:val="a4"/>
        <w:rPr>
          <w:rFonts w:ascii="Arial"/>
          <w:b/>
        </w:rPr>
      </w:pPr>
    </w:p>
    <w:p w:rsidR="003C56E7" w:rsidRDefault="003C56E7" w:rsidP="003C56E7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4.4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C56E7" w:rsidRPr="009C4261" w:rsidTr="006409A7">
        <w:tc>
          <w:tcPr>
            <w:tcW w:w="8702" w:type="dxa"/>
            <w:shd w:val="clear" w:color="auto" w:fill="auto"/>
          </w:tcPr>
          <w:p w:rsidR="003C56E7" w:rsidRPr="009C4261" w:rsidRDefault="004E5ADD" w:rsidP="006409A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noProof/>
              </w:rPr>
              <w:drawing>
                <wp:inline distT="0" distB="0" distL="0" distR="0" wp14:anchorId="5840FCA2" wp14:editId="5CAFB283">
                  <wp:extent cx="2047875" cy="1885950"/>
                  <wp:effectExtent l="0" t="0" r="952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5ADD" w:rsidRDefault="004E5ADD" w:rsidP="003C56E7">
      <w:pPr>
        <w:pStyle w:val="a4"/>
        <w:rPr>
          <w:rFonts w:ascii="Arial"/>
          <w:b/>
        </w:rPr>
      </w:pPr>
    </w:p>
    <w:p w:rsidR="004E5ADD" w:rsidRDefault="004E5ADD">
      <w:pPr>
        <w:widowControl/>
        <w:wordWrap/>
        <w:autoSpaceDE/>
        <w:autoSpaceDN/>
        <w:spacing w:after="0" w:line="240" w:lineRule="auto"/>
        <w:jc w:val="left"/>
        <w:rPr>
          <w:rFonts w:ascii="Arial" w:eastAsia="함초롬바탕"/>
          <w:b/>
          <w:sz w:val="20"/>
          <w:shd w:val="clear" w:color="000000" w:fill="auto"/>
        </w:rPr>
      </w:pPr>
      <w:r>
        <w:rPr>
          <w:rFonts w:ascii="Arial"/>
          <w:b/>
        </w:rPr>
        <w:br w:type="page"/>
      </w:r>
    </w:p>
    <w:p w:rsidR="00CD6CC5" w:rsidRDefault="004E5ADD" w:rsidP="003C56E7">
      <w:pPr>
        <w:pStyle w:val="a4"/>
        <w:rPr>
          <w:rFonts w:ascii="Arial"/>
          <w:b/>
          <w:sz w:val="28"/>
          <w:szCs w:val="28"/>
        </w:rPr>
      </w:pPr>
      <w:r w:rsidRPr="004E5ADD">
        <w:rPr>
          <w:rFonts w:ascii="Arial" w:hint="eastAsia"/>
          <w:b/>
          <w:sz w:val="28"/>
          <w:szCs w:val="28"/>
        </w:rPr>
        <w:lastRenderedPageBreak/>
        <w:t>5</w:t>
      </w:r>
      <w:r>
        <w:rPr>
          <w:rFonts w:ascii="Arial"/>
          <w:b/>
          <w:sz w:val="28"/>
          <w:szCs w:val="28"/>
        </w:rPr>
        <w:t xml:space="preserve">. </w:t>
      </w:r>
      <w:r w:rsidRPr="004E5ADD">
        <w:rPr>
          <w:rFonts w:ascii="Arial" w:hint="eastAsia"/>
          <w:b/>
          <w:sz w:val="28"/>
          <w:szCs w:val="28"/>
        </w:rPr>
        <w:t>순수</w:t>
      </w:r>
      <w:r w:rsidRPr="004E5ADD">
        <w:rPr>
          <w:rFonts w:ascii="Arial" w:hint="eastAsia"/>
          <w:b/>
          <w:sz w:val="28"/>
          <w:szCs w:val="28"/>
        </w:rPr>
        <w:t xml:space="preserve"> </w:t>
      </w:r>
      <w:r w:rsidRPr="004E5ADD">
        <w:rPr>
          <w:rFonts w:ascii="Arial" w:hint="eastAsia"/>
          <w:b/>
          <w:sz w:val="28"/>
          <w:szCs w:val="28"/>
        </w:rPr>
        <w:t>가상</w:t>
      </w:r>
      <w:r w:rsidRPr="004E5ADD">
        <w:rPr>
          <w:rFonts w:ascii="Arial" w:hint="eastAsia"/>
          <w:b/>
          <w:sz w:val="28"/>
          <w:szCs w:val="28"/>
        </w:rPr>
        <w:t xml:space="preserve"> </w:t>
      </w:r>
      <w:r w:rsidRPr="004E5ADD">
        <w:rPr>
          <w:rFonts w:ascii="Arial" w:hint="eastAsia"/>
          <w:b/>
          <w:sz w:val="28"/>
          <w:szCs w:val="28"/>
        </w:rPr>
        <w:t>함수</w:t>
      </w:r>
      <w:r w:rsidRPr="004E5ADD">
        <w:rPr>
          <w:rFonts w:ascii="Arial" w:hint="eastAsia"/>
          <w:b/>
          <w:sz w:val="28"/>
          <w:szCs w:val="28"/>
        </w:rPr>
        <w:t xml:space="preserve"> </w:t>
      </w:r>
      <w:r w:rsidRPr="004E5ADD">
        <w:rPr>
          <w:rFonts w:ascii="Arial" w:hint="eastAsia"/>
          <w:b/>
          <w:sz w:val="28"/>
          <w:szCs w:val="28"/>
        </w:rPr>
        <w:t>예제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E5ADD" w:rsidTr="004E5ADD">
        <w:tc>
          <w:tcPr>
            <w:tcW w:w="8494" w:type="dxa"/>
          </w:tcPr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/*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 xml:space="preserve"> * sunsoo.cpp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 xml:space="preserve"> *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 xml:space="preserve"> *  Created on: 2017. 11. 21.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 xml:space="preserve"> *      Author: Yoo DongHyuk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 xml:space="preserve"> */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#include&lt;iostream&gt;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using namespace std;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class figure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protected: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int x, y;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public: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void setOrigin(int x, int y);</w:t>
            </w: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ab/>
              <w:t>virtual void draw() = 0;//</w:t>
            </w:r>
            <w:r w:rsidRPr="004E5ADD">
              <w:rPr>
                <w:rFonts w:ascii="Arial" w:hint="eastAsia"/>
              </w:rPr>
              <w:t>순수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가상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함수</w:t>
            </w:r>
            <w:r w:rsidRPr="004E5ADD">
              <w:rPr>
                <w:rFonts w:ascii="Arial" w:hint="eastAsia"/>
              </w:rPr>
              <w:t xml:space="preserve"> - </w:t>
            </w:r>
            <w:r w:rsidRPr="004E5ADD">
              <w:rPr>
                <w:rFonts w:ascii="Arial" w:hint="eastAsia"/>
              </w:rPr>
              <w:t>함수의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형식</w:t>
            </w:r>
            <w:r w:rsidRPr="004E5ADD">
              <w:rPr>
                <w:rFonts w:ascii="Arial" w:hint="eastAsia"/>
              </w:rPr>
              <w:t>/</w:t>
            </w:r>
            <w:r w:rsidRPr="004E5ADD">
              <w:rPr>
                <w:rFonts w:ascii="Arial" w:hint="eastAsia"/>
              </w:rPr>
              <w:t>함수명만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상속시킴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void figure::setOrigin(int x, int y)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this -&gt; x = x;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this -&gt; y = y;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>class circle : public figure//figure</w:t>
            </w:r>
            <w:r w:rsidRPr="004E5ADD">
              <w:rPr>
                <w:rFonts w:ascii="Arial" w:hint="eastAsia"/>
              </w:rPr>
              <w:t>의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하위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클래스인</w:t>
            </w:r>
            <w:r w:rsidRPr="004E5ADD">
              <w:rPr>
                <w:rFonts w:ascii="Arial" w:hint="eastAsia"/>
              </w:rPr>
              <w:t xml:space="preserve"> circle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private: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int radius;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public: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lastRenderedPageBreak/>
              <w:tab/>
              <w:t>void setRadius(int r);</w:t>
            </w: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ab/>
              <w:t>void draw();//circle</w:t>
            </w:r>
            <w:r w:rsidRPr="004E5ADD">
              <w:rPr>
                <w:rFonts w:ascii="Arial" w:hint="eastAsia"/>
              </w:rPr>
              <w:t>의</w:t>
            </w:r>
            <w:r w:rsidRPr="004E5ADD">
              <w:rPr>
                <w:rFonts w:ascii="Arial" w:hint="eastAsia"/>
              </w:rPr>
              <w:t xml:space="preserve"> draw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void circle::setRadius(int r)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radius = r;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void circle::draw()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cout &lt;&lt; "circle draw" &lt;&lt; endl;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int main()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figure *ps = new circle();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ps -&gt; draw();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delete ps;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return 0;</w:t>
            </w:r>
          </w:p>
          <w:p w:rsidR="004E5ADD" w:rsidRPr="004E5ADD" w:rsidRDefault="004E5ADD" w:rsidP="004E5AD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int="eastAsia"/>
              </w:rPr>
            </w:pPr>
            <w:r w:rsidRPr="004E5ADD">
              <w:rPr>
                <w:rFonts w:ascii="Arial"/>
              </w:rPr>
              <w:t>}</w:t>
            </w:r>
          </w:p>
        </w:tc>
      </w:tr>
    </w:tbl>
    <w:p w:rsidR="004E5ADD" w:rsidRDefault="004E5ADD" w:rsidP="003C56E7">
      <w:pPr>
        <w:pStyle w:val="a4"/>
        <w:rPr>
          <w:rFonts w:ascii="Arial"/>
          <w:b/>
          <w:sz w:val="28"/>
          <w:szCs w:val="28"/>
        </w:rPr>
      </w:pPr>
      <w:r>
        <w:rPr>
          <w:rFonts w:ascii="Arial" w:hint="eastAsia"/>
          <w:b/>
          <w:sz w:val="28"/>
          <w:szCs w:val="28"/>
        </w:rPr>
        <w:lastRenderedPageBreak/>
        <w:t>결과화면</w:t>
      </w:r>
    </w:p>
    <w:p w:rsidR="004E5ADD" w:rsidRDefault="004E5ADD" w:rsidP="003C56E7">
      <w:pPr>
        <w:pStyle w:val="a4"/>
        <w:rPr>
          <w:rFonts w:ascii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087DE05C" wp14:editId="08744220">
            <wp:extent cx="1590675" cy="8858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ADD" w:rsidRDefault="004E5ADD">
      <w:pPr>
        <w:widowControl/>
        <w:wordWrap/>
        <w:autoSpaceDE/>
        <w:autoSpaceDN/>
        <w:spacing w:after="0" w:line="240" w:lineRule="auto"/>
        <w:jc w:val="left"/>
        <w:rPr>
          <w:rFonts w:ascii="Arial" w:eastAsia="함초롬바탕"/>
          <w:b/>
          <w:sz w:val="28"/>
          <w:szCs w:val="28"/>
          <w:shd w:val="clear" w:color="000000" w:fill="auto"/>
        </w:rPr>
      </w:pPr>
      <w:r>
        <w:rPr>
          <w:rFonts w:ascii="Arial"/>
          <w:b/>
          <w:sz w:val="28"/>
          <w:szCs w:val="28"/>
        </w:rPr>
        <w:br w:type="page"/>
      </w:r>
    </w:p>
    <w:p w:rsidR="004E5ADD" w:rsidRPr="004E5ADD" w:rsidRDefault="004E5ADD" w:rsidP="003C56E7">
      <w:pPr>
        <w:pStyle w:val="a4"/>
        <w:rPr>
          <w:rFonts w:ascii="Arial"/>
          <w:b/>
          <w:sz w:val="28"/>
          <w:szCs w:val="28"/>
        </w:rPr>
      </w:pPr>
      <w:r>
        <w:rPr>
          <w:rFonts w:ascii="Arial" w:hint="eastAsia"/>
          <w:b/>
          <w:sz w:val="28"/>
          <w:szCs w:val="28"/>
        </w:rPr>
        <w:lastRenderedPageBreak/>
        <w:t>6</w:t>
      </w:r>
      <w:r>
        <w:rPr>
          <w:rFonts w:ascii="Arial"/>
          <w:b/>
          <w:sz w:val="28"/>
          <w:szCs w:val="28"/>
        </w:rPr>
        <w:t xml:space="preserve">. </w:t>
      </w:r>
      <w:r w:rsidRPr="004E5ADD">
        <w:rPr>
          <w:rFonts w:ascii="Arial" w:hint="eastAsia"/>
          <w:b/>
          <w:sz w:val="28"/>
          <w:szCs w:val="28"/>
        </w:rPr>
        <w:t>프렌드</w:t>
      </w:r>
      <w:r w:rsidRPr="004E5ADD">
        <w:rPr>
          <w:rFonts w:ascii="Arial" w:hint="eastAsia"/>
          <w:b/>
          <w:sz w:val="28"/>
          <w:szCs w:val="28"/>
        </w:rPr>
        <w:t xml:space="preserve"> </w:t>
      </w:r>
      <w:r w:rsidRPr="004E5ADD">
        <w:rPr>
          <w:rFonts w:ascii="Arial" w:hint="eastAsia"/>
          <w:b/>
          <w:sz w:val="28"/>
          <w:szCs w:val="28"/>
        </w:rPr>
        <w:t>함수</w:t>
      </w:r>
      <w:r w:rsidRPr="004E5ADD">
        <w:rPr>
          <w:rFonts w:ascii="Arial" w:hint="eastAsia"/>
          <w:b/>
          <w:sz w:val="28"/>
          <w:szCs w:val="28"/>
        </w:rPr>
        <w:t xml:space="preserve"> </w:t>
      </w:r>
      <w:r w:rsidRPr="004E5ADD">
        <w:rPr>
          <w:rFonts w:ascii="Arial" w:hint="eastAsia"/>
          <w:b/>
          <w:sz w:val="28"/>
          <w:szCs w:val="28"/>
        </w:rPr>
        <w:t>예제</w:t>
      </w:r>
      <w:r w:rsidRPr="004E5ADD">
        <w:rPr>
          <w:rFonts w:ascii="Arial" w:hint="eastAsia"/>
          <w:b/>
          <w:sz w:val="28"/>
          <w:szCs w:val="28"/>
        </w:rPr>
        <w:t xml:space="preserve">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E5ADD" w:rsidTr="004E5ADD">
        <w:tc>
          <w:tcPr>
            <w:tcW w:w="8494" w:type="dxa"/>
          </w:tcPr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/*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 xml:space="preserve"> * friend.cpp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 xml:space="preserve"> *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 xml:space="preserve"> *  Created on: 2017. 11. 21.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 xml:space="preserve"> *      Author: Yoo DongHyuk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 xml:space="preserve"> */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#include&lt;iostream&gt;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using namespace std;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class company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private: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int sales, profit;</w:t>
            </w: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ab/>
              <w:t>friend void sub(company&amp; c);//</w:t>
            </w:r>
            <w:r w:rsidRPr="004E5ADD">
              <w:rPr>
                <w:rFonts w:ascii="Arial" w:hint="eastAsia"/>
              </w:rPr>
              <w:t>프렌드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함수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선언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public: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company();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company::company()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sales = 0;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profit = 0;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>void sub(company&amp; c)//company&amp;</w:t>
            </w:r>
            <w:r w:rsidRPr="004E5ADD">
              <w:rPr>
                <w:rFonts w:ascii="Arial" w:hint="eastAsia"/>
              </w:rPr>
              <w:t>를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넣음으로써</w:t>
            </w:r>
            <w:r w:rsidRPr="004E5ADD">
              <w:rPr>
                <w:rFonts w:ascii="Arial" w:hint="eastAsia"/>
              </w:rPr>
              <w:t>, company</w:t>
            </w:r>
            <w:r w:rsidRPr="004E5ADD">
              <w:rPr>
                <w:rFonts w:ascii="Arial" w:hint="eastAsia"/>
              </w:rPr>
              <w:t>의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멤버인</w:t>
            </w:r>
            <w:r w:rsidRPr="004E5ADD">
              <w:rPr>
                <w:rFonts w:ascii="Arial" w:hint="eastAsia"/>
              </w:rPr>
              <w:t xml:space="preserve"> c</w:t>
            </w:r>
            <w:r w:rsidRPr="004E5ADD">
              <w:rPr>
                <w:rFonts w:ascii="Arial" w:hint="eastAsia"/>
              </w:rPr>
              <w:t>를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사용할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수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있다</w:t>
            </w:r>
            <w:r w:rsidRPr="004E5ADD">
              <w:rPr>
                <w:rFonts w:ascii="Arial" w:hint="eastAsia"/>
              </w:rPr>
              <w:t>.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cout &lt;&lt; "profit = " &lt;&lt; c.profit &lt;&lt; endl;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lastRenderedPageBreak/>
              <w:t>int main()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ab/>
              <w:t>company c1;//c1</w:t>
            </w:r>
            <w:r w:rsidRPr="004E5ADD">
              <w:rPr>
                <w:rFonts w:ascii="Arial" w:hint="eastAsia"/>
              </w:rPr>
              <w:t>생성</w:t>
            </w: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ab/>
              <w:t>sub(c1);//sub</w:t>
            </w:r>
            <w:r w:rsidRPr="004E5ADD">
              <w:rPr>
                <w:rFonts w:ascii="Arial" w:hint="eastAsia"/>
              </w:rPr>
              <w:t>실행</w:t>
            </w:r>
            <w:r w:rsidRPr="004E5ADD">
              <w:rPr>
                <w:rFonts w:ascii="Arial" w:hint="eastAsia"/>
              </w:rPr>
              <w:t xml:space="preserve"> - c1</w:t>
            </w:r>
            <w:r w:rsidRPr="004E5ADD">
              <w:rPr>
                <w:rFonts w:ascii="Arial" w:hint="eastAsia"/>
              </w:rPr>
              <w:t>대입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return 0;</w:t>
            </w:r>
          </w:p>
          <w:p w:rsidR="004E5ADD" w:rsidRPr="004E5ADD" w:rsidRDefault="004E5ADD" w:rsidP="004E5AD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int="eastAsia"/>
              </w:rPr>
            </w:pPr>
            <w:r w:rsidRPr="004E5ADD">
              <w:rPr>
                <w:rFonts w:ascii="Arial"/>
              </w:rPr>
              <w:t>}</w:t>
            </w:r>
          </w:p>
        </w:tc>
      </w:tr>
    </w:tbl>
    <w:p w:rsidR="004E5ADD" w:rsidRDefault="004E5ADD" w:rsidP="003C56E7">
      <w:pPr>
        <w:pStyle w:val="a4"/>
        <w:rPr>
          <w:rFonts w:ascii="Arial"/>
          <w:b/>
          <w:sz w:val="28"/>
          <w:szCs w:val="28"/>
        </w:rPr>
      </w:pPr>
      <w:r>
        <w:rPr>
          <w:rFonts w:ascii="Arial" w:hint="eastAsia"/>
          <w:b/>
          <w:sz w:val="28"/>
          <w:szCs w:val="28"/>
        </w:rPr>
        <w:lastRenderedPageBreak/>
        <w:t>결과</w:t>
      </w:r>
      <w:r>
        <w:rPr>
          <w:rFonts w:ascii="Arial" w:hint="eastAsia"/>
          <w:b/>
          <w:sz w:val="28"/>
          <w:szCs w:val="28"/>
        </w:rPr>
        <w:t xml:space="preserve"> </w:t>
      </w:r>
      <w:r>
        <w:rPr>
          <w:rFonts w:ascii="Arial" w:hint="eastAsia"/>
          <w:b/>
          <w:sz w:val="28"/>
          <w:szCs w:val="28"/>
        </w:rPr>
        <w:t>화면</w:t>
      </w:r>
    </w:p>
    <w:p w:rsidR="004E5ADD" w:rsidRDefault="004E5ADD" w:rsidP="003C56E7">
      <w:pPr>
        <w:pStyle w:val="a4"/>
        <w:rPr>
          <w:rFonts w:ascii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56930AD3" wp14:editId="122E4279">
            <wp:extent cx="1485900" cy="9525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ADD" w:rsidRDefault="004E5ADD">
      <w:pPr>
        <w:widowControl/>
        <w:wordWrap/>
        <w:autoSpaceDE/>
        <w:autoSpaceDN/>
        <w:spacing w:after="0" w:line="240" w:lineRule="auto"/>
        <w:jc w:val="left"/>
        <w:rPr>
          <w:rFonts w:ascii="Arial" w:eastAsia="함초롬바탕"/>
          <w:b/>
          <w:sz w:val="28"/>
          <w:szCs w:val="28"/>
          <w:shd w:val="clear" w:color="000000" w:fill="auto"/>
        </w:rPr>
      </w:pPr>
      <w:r>
        <w:rPr>
          <w:rFonts w:ascii="Arial"/>
          <w:b/>
          <w:sz w:val="28"/>
          <w:szCs w:val="28"/>
        </w:rPr>
        <w:br w:type="page"/>
      </w:r>
    </w:p>
    <w:p w:rsidR="004E5ADD" w:rsidRPr="004E5ADD" w:rsidRDefault="004E5ADD" w:rsidP="003C56E7">
      <w:pPr>
        <w:pStyle w:val="a4"/>
        <w:rPr>
          <w:rFonts w:ascii="Arial"/>
          <w:b/>
          <w:sz w:val="28"/>
          <w:szCs w:val="28"/>
        </w:rPr>
      </w:pPr>
      <w:r>
        <w:rPr>
          <w:rFonts w:ascii="Arial" w:hint="eastAsia"/>
          <w:b/>
          <w:sz w:val="28"/>
          <w:szCs w:val="28"/>
        </w:rPr>
        <w:lastRenderedPageBreak/>
        <w:t>7</w:t>
      </w:r>
      <w:r>
        <w:rPr>
          <w:rFonts w:ascii="Arial"/>
          <w:b/>
          <w:sz w:val="28"/>
          <w:szCs w:val="28"/>
        </w:rPr>
        <w:t xml:space="preserve">. </w:t>
      </w:r>
      <w:r w:rsidRPr="004E5ADD">
        <w:rPr>
          <w:rFonts w:ascii="Arial" w:hint="eastAsia"/>
          <w:b/>
          <w:sz w:val="28"/>
          <w:szCs w:val="28"/>
        </w:rPr>
        <w:t>프렌드</w:t>
      </w:r>
      <w:r w:rsidRPr="004E5ADD">
        <w:rPr>
          <w:rFonts w:ascii="Arial" w:hint="eastAsia"/>
          <w:b/>
          <w:sz w:val="28"/>
          <w:szCs w:val="28"/>
        </w:rPr>
        <w:t xml:space="preserve"> </w:t>
      </w:r>
      <w:r w:rsidRPr="004E5ADD">
        <w:rPr>
          <w:rFonts w:ascii="Arial" w:hint="eastAsia"/>
          <w:b/>
          <w:sz w:val="28"/>
          <w:szCs w:val="28"/>
        </w:rPr>
        <w:t>함수</w:t>
      </w:r>
      <w:r w:rsidRPr="004E5ADD">
        <w:rPr>
          <w:rFonts w:ascii="Arial" w:hint="eastAsia"/>
          <w:b/>
          <w:sz w:val="28"/>
          <w:szCs w:val="28"/>
        </w:rPr>
        <w:t xml:space="preserve"> </w:t>
      </w:r>
      <w:r w:rsidRPr="004E5ADD">
        <w:rPr>
          <w:rFonts w:ascii="Arial" w:hint="eastAsia"/>
          <w:b/>
          <w:sz w:val="28"/>
          <w:szCs w:val="28"/>
        </w:rPr>
        <w:t>예제</w:t>
      </w:r>
      <w:r w:rsidRPr="004E5ADD">
        <w:rPr>
          <w:rFonts w:ascii="Arial" w:hint="eastAsia"/>
          <w:b/>
          <w:sz w:val="28"/>
          <w:szCs w:val="28"/>
        </w:rPr>
        <w:t xml:space="preserve">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E5ADD" w:rsidTr="004E5ADD">
        <w:tc>
          <w:tcPr>
            <w:tcW w:w="8494" w:type="dxa"/>
          </w:tcPr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/*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 xml:space="preserve"> * friend2.cpp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 xml:space="preserve"> *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 xml:space="preserve"> *  Created on: 2017. 11. 21.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 xml:space="preserve"> *      Author: Yoo DongHyuk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 xml:space="preserve"> */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#include&lt;iostream&gt;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using namespace std;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class date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ab/>
              <w:t>friend bool equals(date d1, date d2);//</w:t>
            </w:r>
            <w:r w:rsidRPr="004E5ADD">
              <w:rPr>
                <w:rFonts w:ascii="Arial" w:hint="eastAsia"/>
              </w:rPr>
              <w:t>프렌드함수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선언</w:t>
            </w:r>
            <w:r w:rsidRPr="004E5ADD">
              <w:rPr>
                <w:rFonts w:ascii="Arial" w:hint="eastAsia"/>
              </w:rPr>
              <w:t xml:space="preserve"> - date</w:t>
            </w:r>
            <w:r w:rsidRPr="004E5ADD">
              <w:rPr>
                <w:rFonts w:ascii="Arial" w:hint="eastAsia"/>
              </w:rPr>
              <w:t>의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멤버를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사용하기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위함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private: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int year, month, day;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public: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date(int y, int m, int d);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date::date(int y, int m, int d)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year = y;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month = m;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day = d;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bool equals (date d1, date d2)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 w:hint="eastAsia"/>
              </w:rPr>
            </w:pPr>
            <w:r w:rsidRPr="004E5ADD">
              <w:rPr>
                <w:rFonts w:ascii="Arial" w:hint="eastAsia"/>
              </w:rPr>
              <w:tab/>
              <w:t>return d1.year == d2.year &amp;&amp; d1.month == d2.month &amp;&amp; d1.day == d2.day;//</w:t>
            </w:r>
            <w:r w:rsidRPr="004E5ADD">
              <w:rPr>
                <w:rFonts w:ascii="Arial" w:hint="eastAsia"/>
              </w:rPr>
              <w:t>이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문장</w:t>
            </w:r>
            <w:r w:rsidRPr="004E5ADD">
              <w:rPr>
                <w:rFonts w:ascii="Arial" w:hint="eastAsia"/>
              </w:rPr>
              <w:lastRenderedPageBreak/>
              <w:t>이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참이면</w:t>
            </w:r>
            <w:r w:rsidRPr="004E5ADD">
              <w:rPr>
                <w:rFonts w:ascii="Arial" w:hint="eastAsia"/>
              </w:rPr>
              <w:t xml:space="preserve"> 1</w:t>
            </w:r>
            <w:r w:rsidRPr="004E5ADD">
              <w:rPr>
                <w:rFonts w:ascii="Arial" w:hint="eastAsia"/>
              </w:rPr>
              <w:t>을</w:t>
            </w:r>
            <w:r w:rsidRPr="004E5ADD">
              <w:rPr>
                <w:rFonts w:ascii="Arial" w:hint="eastAsia"/>
              </w:rPr>
              <w:t xml:space="preserve"> </w:t>
            </w:r>
            <w:r w:rsidRPr="004E5ADD">
              <w:rPr>
                <w:rFonts w:ascii="Arial" w:hint="eastAsia"/>
              </w:rPr>
              <w:t>반환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}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int main()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>{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date d1(1975, 5, 22), d2(2002, 8, 12);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if(equals(d1, d2) == 1)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</w:r>
            <w:r w:rsidRPr="004E5ADD">
              <w:rPr>
                <w:rFonts w:ascii="Arial"/>
              </w:rPr>
              <w:tab/>
              <w:t>cout &lt;&lt; "same" &lt;&lt; endl;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else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</w:r>
            <w:r w:rsidRPr="004E5ADD">
              <w:rPr>
                <w:rFonts w:ascii="Arial"/>
              </w:rPr>
              <w:tab/>
              <w:t>cout &lt;&lt; "not same" &lt;&lt; endl;</w:t>
            </w: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</w:p>
          <w:p w:rsidR="004E5ADD" w:rsidRPr="004E5ADD" w:rsidRDefault="004E5ADD" w:rsidP="004E5ADD">
            <w:pPr>
              <w:pStyle w:val="a4"/>
              <w:rPr>
                <w:rFonts w:ascii="Arial"/>
              </w:rPr>
            </w:pPr>
            <w:r w:rsidRPr="004E5ADD">
              <w:rPr>
                <w:rFonts w:ascii="Arial"/>
              </w:rPr>
              <w:tab/>
              <w:t>return 0;</w:t>
            </w:r>
          </w:p>
          <w:p w:rsidR="004E5ADD" w:rsidRPr="004E5ADD" w:rsidRDefault="004E5ADD" w:rsidP="004E5ADD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int="eastAsia"/>
              </w:rPr>
            </w:pPr>
            <w:r w:rsidRPr="004E5ADD">
              <w:rPr>
                <w:rFonts w:ascii="Arial"/>
              </w:rPr>
              <w:t>}</w:t>
            </w:r>
          </w:p>
        </w:tc>
      </w:tr>
    </w:tbl>
    <w:p w:rsidR="004E5ADD" w:rsidRDefault="0039548C" w:rsidP="003C56E7">
      <w:pPr>
        <w:pStyle w:val="a4"/>
        <w:rPr>
          <w:rFonts w:ascii="Arial"/>
          <w:b/>
          <w:sz w:val="28"/>
          <w:szCs w:val="28"/>
        </w:rPr>
      </w:pPr>
      <w:r>
        <w:rPr>
          <w:rFonts w:ascii="Arial" w:hint="eastAsia"/>
          <w:b/>
          <w:sz w:val="28"/>
          <w:szCs w:val="28"/>
        </w:rPr>
        <w:lastRenderedPageBreak/>
        <w:t>결과</w:t>
      </w:r>
      <w:r>
        <w:rPr>
          <w:rFonts w:ascii="Arial" w:hint="eastAsia"/>
          <w:b/>
          <w:sz w:val="28"/>
          <w:szCs w:val="28"/>
        </w:rPr>
        <w:t xml:space="preserve"> </w:t>
      </w:r>
      <w:r>
        <w:rPr>
          <w:rFonts w:ascii="Arial" w:hint="eastAsia"/>
          <w:b/>
          <w:sz w:val="28"/>
          <w:szCs w:val="28"/>
        </w:rPr>
        <w:t>화면</w:t>
      </w:r>
    </w:p>
    <w:p w:rsidR="0039548C" w:rsidRDefault="0039548C" w:rsidP="003C56E7">
      <w:pPr>
        <w:pStyle w:val="a4"/>
        <w:rPr>
          <w:rFonts w:ascii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3736CFF5" wp14:editId="7C51A445">
            <wp:extent cx="1123950" cy="10001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8C" w:rsidRDefault="0039548C">
      <w:pPr>
        <w:widowControl/>
        <w:wordWrap/>
        <w:autoSpaceDE/>
        <w:autoSpaceDN/>
        <w:spacing w:after="0" w:line="240" w:lineRule="auto"/>
        <w:jc w:val="left"/>
        <w:rPr>
          <w:rFonts w:ascii="Arial" w:eastAsia="함초롬바탕"/>
          <w:b/>
          <w:sz w:val="28"/>
          <w:szCs w:val="28"/>
          <w:shd w:val="clear" w:color="000000" w:fill="auto"/>
        </w:rPr>
      </w:pPr>
      <w:r>
        <w:rPr>
          <w:rFonts w:ascii="Arial"/>
          <w:b/>
          <w:sz w:val="28"/>
          <w:szCs w:val="28"/>
        </w:rPr>
        <w:br w:type="page"/>
      </w:r>
    </w:p>
    <w:p w:rsidR="0039548C" w:rsidRPr="004E5ADD" w:rsidRDefault="0039548C" w:rsidP="003C56E7">
      <w:pPr>
        <w:pStyle w:val="a4"/>
        <w:rPr>
          <w:rFonts w:ascii="Arial"/>
          <w:b/>
          <w:sz w:val="28"/>
          <w:szCs w:val="28"/>
        </w:rPr>
      </w:pPr>
      <w:r>
        <w:rPr>
          <w:rFonts w:ascii="Arial" w:hint="eastAsia"/>
          <w:b/>
          <w:sz w:val="28"/>
          <w:szCs w:val="28"/>
        </w:rPr>
        <w:lastRenderedPageBreak/>
        <w:t>8</w:t>
      </w:r>
      <w:r>
        <w:rPr>
          <w:rFonts w:ascii="Arial"/>
          <w:b/>
          <w:sz w:val="28"/>
          <w:szCs w:val="28"/>
        </w:rPr>
        <w:t xml:space="preserve">. </w:t>
      </w:r>
      <w:r w:rsidRPr="0039548C">
        <w:rPr>
          <w:rFonts w:ascii="Arial" w:hint="eastAsia"/>
          <w:b/>
          <w:sz w:val="28"/>
          <w:szCs w:val="28"/>
        </w:rPr>
        <w:t>프렌드</w:t>
      </w:r>
      <w:r w:rsidRPr="0039548C">
        <w:rPr>
          <w:rFonts w:ascii="Arial" w:hint="eastAsia"/>
          <w:b/>
          <w:sz w:val="28"/>
          <w:szCs w:val="28"/>
        </w:rPr>
        <w:t xml:space="preserve"> </w:t>
      </w:r>
      <w:r w:rsidRPr="0039548C">
        <w:rPr>
          <w:rFonts w:ascii="Arial" w:hint="eastAsia"/>
          <w:b/>
          <w:sz w:val="28"/>
          <w:szCs w:val="28"/>
        </w:rPr>
        <w:t>함수</w:t>
      </w:r>
      <w:r w:rsidRPr="0039548C">
        <w:rPr>
          <w:rFonts w:ascii="Arial" w:hint="eastAsia"/>
          <w:b/>
          <w:sz w:val="28"/>
          <w:szCs w:val="28"/>
        </w:rPr>
        <w:t xml:space="preserve"> </w:t>
      </w:r>
      <w:r w:rsidRPr="0039548C">
        <w:rPr>
          <w:rFonts w:ascii="Arial" w:hint="eastAsia"/>
          <w:b/>
          <w:sz w:val="28"/>
          <w:szCs w:val="28"/>
        </w:rPr>
        <w:t>예제</w:t>
      </w:r>
      <w:r w:rsidRPr="0039548C">
        <w:rPr>
          <w:rFonts w:ascii="Arial" w:hint="eastAsia"/>
          <w:b/>
          <w:sz w:val="28"/>
          <w:szCs w:val="28"/>
        </w:rPr>
        <w:t xml:space="preserve"> 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9548C" w:rsidTr="0039548C">
        <w:tc>
          <w:tcPr>
            <w:tcW w:w="8494" w:type="dxa"/>
          </w:tcPr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/*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 xml:space="preserve"> * friend3.cpp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 xml:space="preserve"> *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 xml:space="preserve"> *  Created on: 2017. 11. 21.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 xml:space="preserve"> *      Author: Yoo DongHyuk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 xml:space="preserve"> */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#include&lt;iostream&gt;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using namespace std;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class complex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{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private: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int re, im;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public:</w:t>
            </w:r>
          </w:p>
          <w:p w:rsidR="0039548C" w:rsidRPr="0039548C" w:rsidRDefault="0039548C" w:rsidP="0039548C">
            <w:pPr>
              <w:pStyle w:val="a4"/>
              <w:rPr>
                <w:rFonts w:ascii="Arial" w:hint="eastAsia"/>
              </w:rPr>
            </w:pPr>
            <w:r w:rsidRPr="0039548C">
              <w:rPr>
                <w:rFonts w:ascii="Arial" w:hint="eastAsia"/>
              </w:rPr>
              <w:tab/>
              <w:t>friend complex add(complex a1, complex a2);//</w:t>
            </w:r>
            <w:r w:rsidRPr="0039548C">
              <w:rPr>
                <w:rFonts w:ascii="Arial" w:hint="eastAsia"/>
              </w:rPr>
              <w:t>프렌드</w:t>
            </w:r>
            <w:r w:rsidRPr="0039548C">
              <w:rPr>
                <w:rFonts w:ascii="Arial" w:hint="eastAsia"/>
              </w:rPr>
              <w:t xml:space="preserve"> </w:t>
            </w:r>
            <w:r w:rsidRPr="0039548C">
              <w:rPr>
                <w:rFonts w:ascii="Arial" w:hint="eastAsia"/>
              </w:rPr>
              <w:t>함수</w:t>
            </w:r>
            <w:r w:rsidRPr="0039548C">
              <w:rPr>
                <w:rFonts w:ascii="Arial" w:hint="eastAsia"/>
              </w:rPr>
              <w:t xml:space="preserve"> </w:t>
            </w:r>
            <w:r w:rsidRPr="0039548C">
              <w:rPr>
                <w:rFonts w:ascii="Arial" w:hint="eastAsia"/>
              </w:rPr>
              <w:t>선언</w:t>
            </w:r>
            <w:r w:rsidRPr="0039548C">
              <w:rPr>
                <w:rFonts w:ascii="Arial" w:hint="eastAsia"/>
              </w:rPr>
              <w:t xml:space="preserve"> - complex</w:t>
            </w:r>
            <w:r w:rsidRPr="0039548C">
              <w:rPr>
                <w:rFonts w:ascii="Arial" w:hint="eastAsia"/>
              </w:rPr>
              <w:t>의</w:t>
            </w:r>
            <w:r w:rsidRPr="0039548C">
              <w:rPr>
                <w:rFonts w:ascii="Arial" w:hint="eastAsia"/>
              </w:rPr>
              <w:t xml:space="preserve"> </w:t>
            </w:r>
            <w:r w:rsidRPr="0039548C">
              <w:rPr>
                <w:rFonts w:ascii="Arial" w:hint="eastAsia"/>
              </w:rPr>
              <w:t>멤버를</w:t>
            </w:r>
            <w:r w:rsidRPr="0039548C">
              <w:rPr>
                <w:rFonts w:ascii="Arial" w:hint="eastAsia"/>
              </w:rPr>
              <w:t xml:space="preserve"> </w:t>
            </w:r>
            <w:r w:rsidRPr="0039548C">
              <w:rPr>
                <w:rFonts w:ascii="Arial" w:hint="eastAsia"/>
              </w:rPr>
              <w:t>사용하기</w:t>
            </w:r>
            <w:r w:rsidRPr="0039548C">
              <w:rPr>
                <w:rFonts w:ascii="Arial" w:hint="eastAsia"/>
              </w:rPr>
              <w:t xml:space="preserve"> </w:t>
            </w:r>
            <w:r w:rsidRPr="0039548C">
              <w:rPr>
                <w:rFonts w:ascii="Arial" w:hint="eastAsia"/>
              </w:rPr>
              <w:t>위함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complex();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complex(double r);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complex(double r, double i);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void output();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};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complex::complex()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{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re = 0;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im = 0;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}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complex::complex(double r)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{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lastRenderedPageBreak/>
              <w:tab/>
              <w:t>re = r;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im = 0;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}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complex::complex(double r, double i)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{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re = r;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im = i;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}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void complex::output()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{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cout &lt;&lt; re &lt;&lt; " + " &lt;&lt; im &lt;&lt; "i" &lt;&lt; endl;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}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complex add(complex a1, complex a2)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{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return complex(a1.re + a2.re, a1.im + a2.im);</w:t>
            </w:r>
          </w:p>
          <w:p w:rsidR="0039548C" w:rsidRPr="0039548C" w:rsidRDefault="0039548C" w:rsidP="0039548C">
            <w:pPr>
              <w:pStyle w:val="a4"/>
              <w:rPr>
                <w:rFonts w:ascii="Arial" w:hint="eastAsia"/>
              </w:rPr>
            </w:pPr>
            <w:r w:rsidRPr="0039548C">
              <w:rPr>
                <w:rFonts w:ascii="Arial"/>
              </w:rPr>
              <w:t>}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int main()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{</w:t>
            </w:r>
            <w:r w:rsidRPr="0039548C">
              <w:rPr>
                <w:rFonts w:ascii="Arial"/>
              </w:rPr>
              <w:tab/>
              <w:t>complex c1(4, 6), c2(5, 8);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complex c3 = add(c1, c2);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c3.output();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return 0;</w:t>
            </w:r>
          </w:p>
          <w:p w:rsidR="0039548C" w:rsidRPr="0039548C" w:rsidRDefault="0039548C" w:rsidP="0039548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int="eastAsia"/>
              </w:rPr>
            </w:pPr>
            <w:r w:rsidRPr="0039548C">
              <w:rPr>
                <w:rFonts w:ascii="Arial"/>
              </w:rPr>
              <w:t>}</w:t>
            </w:r>
          </w:p>
        </w:tc>
      </w:tr>
    </w:tbl>
    <w:p w:rsidR="0039548C" w:rsidRDefault="0039548C" w:rsidP="003C56E7">
      <w:pPr>
        <w:pStyle w:val="a4"/>
        <w:rPr>
          <w:rFonts w:ascii="Arial"/>
          <w:b/>
          <w:sz w:val="28"/>
          <w:szCs w:val="28"/>
        </w:rPr>
      </w:pPr>
      <w:r>
        <w:rPr>
          <w:rFonts w:ascii="Arial" w:hint="eastAsia"/>
          <w:b/>
          <w:sz w:val="28"/>
          <w:szCs w:val="28"/>
        </w:rPr>
        <w:lastRenderedPageBreak/>
        <w:t>결과</w:t>
      </w:r>
      <w:r>
        <w:rPr>
          <w:rFonts w:ascii="Arial" w:hint="eastAsia"/>
          <w:b/>
          <w:sz w:val="28"/>
          <w:szCs w:val="28"/>
        </w:rPr>
        <w:t xml:space="preserve"> </w:t>
      </w:r>
      <w:r>
        <w:rPr>
          <w:rFonts w:ascii="Arial" w:hint="eastAsia"/>
          <w:b/>
          <w:sz w:val="28"/>
          <w:szCs w:val="28"/>
        </w:rPr>
        <w:t>화면</w:t>
      </w:r>
    </w:p>
    <w:p w:rsidR="0039548C" w:rsidRDefault="0039548C" w:rsidP="003C56E7">
      <w:pPr>
        <w:pStyle w:val="a4"/>
        <w:rPr>
          <w:rFonts w:ascii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0BCF171C" wp14:editId="712EE559">
            <wp:extent cx="882650" cy="756557"/>
            <wp:effectExtent l="0" t="0" r="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0591" cy="76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8C" w:rsidRDefault="0039548C">
      <w:pPr>
        <w:widowControl/>
        <w:wordWrap/>
        <w:autoSpaceDE/>
        <w:autoSpaceDN/>
        <w:spacing w:after="0" w:line="240" w:lineRule="auto"/>
        <w:jc w:val="left"/>
        <w:rPr>
          <w:rFonts w:ascii="Arial" w:eastAsia="함초롬바탕"/>
          <w:b/>
          <w:sz w:val="28"/>
          <w:szCs w:val="28"/>
          <w:shd w:val="clear" w:color="000000" w:fill="auto"/>
        </w:rPr>
      </w:pPr>
      <w:r>
        <w:rPr>
          <w:rFonts w:ascii="Arial"/>
          <w:b/>
          <w:sz w:val="28"/>
          <w:szCs w:val="28"/>
        </w:rPr>
        <w:br w:type="page"/>
      </w:r>
    </w:p>
    <w:p w:rsidR="0039548C" w:rsidRPr="004E5ADD" w:rsidRDefault="0039548C" w:rsidP="003C56E7">
      <w:pPr>
        <w:pStyle w:val="a4"/>
        <w:rPr>
          <w:rFonts w:ascii="Arial"/>
          <w:b/>
          <w:sz w:val="28"/>
          <w:szCs w:val="28"/>
        </w:rPr>
      </w:pPr>
      <w:r>
        <w:rPr>
          <w:rFonts w:ascii="Arial" w:hint="eastAsia"/>
          <w:b/>
          <w:sz w:val="28"/>
          <w:szCs w:val="28"/>
        </w:rPr>
        <w:lastRenderedPageBreak/>
        <w:t>9</w:t>
      </w:r>
      <w:r>
        <w:rPr>
          <w:rFonts w:ascii="Arial"/>
          <w:b/>
          <w:sz w:val="28"/>
          <w:szCs w:val="28"/>
        </w:rPr>
        <w:t xml:space="preserve">. </w:t>
      </w:r>
      <w:r w:rsidRPr="0039548C">
        <w:rPr>
          <w:rFonts w:ascii="Arial" w:hint="eastAsia"/>
          <w:b/>
          <w:sz w:val="28"/>
          <w:szCs w:val="28"/>
        </w:rPr>
        <w:t>연산자</w:t>
      </w:r>
      <w:r w:rsidRPr="0039548C">
        <w:rPr>
          <w:rFonts w:ascii="Arial" w:hint="eastAsia"/>
          <w:b/>
          <w:sz w:val="28"/>
          <w:szCs w:val="28"/>
        </w:rPr>
        <w:t xml:space="preserve"> </w:t>
      </w:r>
      <w:r w:rsidRPr="0039548C">
        <w:rPr>
          <w:rFonts w:ascii="Arial" w:hint="eastAsia"/>
          <w:b/>
          <w:sz w:val="28"/>
          <w:szCs w:val="28"/>
        </w:rPr>
        <w:t>중복</w:t>
      </w:r>
      <w:r w:rsidRPr="0039548C">
        <w:rPr>
          <w:rFonts w:ascii="Arial" w:hint="eastAsia"/>
          <w:b/>
          <w:sz w:val="28"/>
          <w:szCs w:val="28"/>
        </w:rPr>
        <w:t xml:space="preserve"> </w:t>
      </w:r>
      <w:r w:rsidRPr="0039548C">
        <w:rPr>
          <w:rFonts w:ascii="Arial" w:hint="eastAsia"/>
          <w:b/>
          <w:sz w:val="28"/>
          <w:szCs w:val="28"/>
        </w:rPr>
        <w:t>예제</w:t>
      </w:r>
      <w:r w:rsidRPr="0039548C">
        <w:rPr>
          <w:rFonts w:ascii="Arial" w:hint="eastAsia"/>
          <w:b/>
          <w:sz w:val="28"/>
          <w:szCs w:val="28"/>
        </w:rPr>
        <w:t xml:space="preserve">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9548C" w:rsidTr="0039548C">
        <w:tc>
          <w:tcPr>
            <w:tcW w:w="8494" w:type="dxa"/>
          </w:tcPr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/*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 xml:space="preserve"> * yeon.cpp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 xml:space="preserve"> *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 xml:space="preserve"> *  Created on: 2017. 11. 21.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 xml:space="preserve"> *      Author: Yoo DongHyuk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 xml:space="preserve"> */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#include&lt;iostream&gt;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using namespace std;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class vector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{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private: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double x, y;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public: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vector(double xvalue = 0.0, double yvalue = 0.0) : x(xvalue), y(yvalue)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{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}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void display()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{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</w:r>
            <w:r w:rsidRPr="0039548C">
              <w:rPr>
                <w:rFonts w:ascii="Arial"/>
              </w:rPr>
              <w:tab/>
              <w:t>cout &lt;&lt; "(" &lt;&lt; x &lt;&lt; "," &lt;&lt; y &lt;&lt; ")" &lt;&lt; endl;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}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rPr>
                <w:rFonts w:ascii="Arial" w:hint="eastAsia"/>
              </w:rPr>
            </w:pPr>
            <w:r w:rsidRPr="0039548C">
              <w:rPr>
                <w:rFonts w:ascii="Arial" w:hint="eastAsia"/>
              </w:rPr>
              <w:tab/>
              <w:t>vector operator+(vector&amp; v2)//+</w:t>
            </w:r>
            <w:r w:rsidRPr="0039548C">
              <w:rPr>
                <w:rFonts w:ascii="Arial" w:hint="eastAsia"/>
              </w:rPr>
              <w:t>연산자</w:t>
            </w:r>
            <w:r w:rsidRPr="0039548C">
              <w:rPr>
                <w:rFonts w:ascii="Arial" w:hint="eastAsia"/>
              </w:rPr>
              <w:t xml:space="preserve"> </w:t>
            </w:r>
            <w:r w:rsidRPr="0039548C">
              <w:rPr>
                <w:rFonts w:ascii="Arial" w:hint="eastAsia"/>
              </w:rPr>
              <w:t>함수</w:t>
            </w:r>
            <w:r w:rsidRPr="0039548C">
              <w:rPr>
                <w:rFonts w:ascii="Arial" w:hint="eastAsia"/>
              </w:rPr>
              <w:t xml:space="preserve"> </w:t>
            </w:r>
            <w:r w:rsidRPr="0039548C">
              <w:rPr>
                <w:rFonts w:ascii="Arial" w:hint="eastAsia"/>
              </w:rPr>
              <w:t>정의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{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</w:r>
            <w:r w:rsidRPr="0039548C">
              <w:rPr>
                <w:rFonts w:ascii="Arial"/>
              </w:rPr>
              <w:tab/>
              <w:t>vector v;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</w:r>
            <w:r w:rsidRPr="0039548C">
              <w:rPr>
                <w:rFonts w:ascii="Arial"/>
              </w:rPr>
              <w:tab/>
              <w:t>v.x = this -&gt; x + v2.x;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</w:r>
            <w:r w:rsidRPr="0039548C">
              <w:rPr>
                <w:rFonts w:ascii="Arial"/>
              </w:rPr>
              <w:tab/>
              <w:t>v.y = this -&gt; y + v2.y;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</w:r>
            <w:r w:rsidRPr="0039548C">
              <w:rPr>
                <w:rFonts w:ascii="Arial"/>
              </w:rPr>
              <w:tab/>
              <w:t>return v;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}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};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int main()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{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vector v1(1.0, 2.0), v2(3.0, 4.0);</w:t>
            </w:r>
          </w:p>
          <w:p w:rsidR="0039548C" w:rsidRPr="0039548C" w:rsidRDefault="0039548C" w:rsidP="0039548C">
            <w:pPr>
              <w:pStyle w:val="a4"/>
              <w:rPr>
                <w:rFonts w:ascii="Arial" w:hint="eastAsia"/>
              </w:rPr>
            </w:pPr>
            <w:r w:rsidRPr="0039548C">
              <w:rPr>
                <w:rFonts w:ascii="Arial" w:hint="eastAsia"/>
              </w:rPr>
              <w:tab/>
              <w:t>vector v3 = v1 + v2;//operator</w:t>
            </w:r>
            <w:r w:rsidRPr="0039548C">
              <w:rPr>
                <w:rFonts w:ascii="Arial" w:hint="eastAsia"/>
              </w:rPr>
              <w:t>에서</w:t>
            </w:r>
            <w:r w:rsidRPr="0039548C">
              <w:rPr>
                <w:rFonts w:ascii="Arial" w:hint="eastAsia"/>
              </w:rPr>
              <w:t xml:space="preserve"> </w:t>
            </w:r>
            <w:r w:rsidRPr="0039548C">
              <w:rPr>
                <w:rFonts w:ascii="Arial" w:hint="eastAsia"/>
              </w:rPr>
              <w:t>정의한</w:t>
            </w:r>
            <w:r w:rsidRPr="0039548C">
              <w:rPr>
                <w:rFonts w:ascii="Arial" w:hint="eastAsia"/>
              </w:rPr>
              <w:t xml:space="preserve"> +</w:t>
            </w:r>
            <w:r w:rsidRPr="0039548C">
              <w:rPr>
                <w:rFonts w:ascii="Arial" w:hint="eastAsia"/>
              </w:rPr>
              <w:t>계산방법으로</w:t>
            </w:r>
            <w:r w:rsidRPr="0039548C">
              <w:rPr>
                <w:rFonts w:ascii="Arial" w:hint="eastAsia"/>
              </w:rPr>
              <w:t xml:space="preserve"> </w:t>
            </w:r>
            <w:r w:rsidRPr="0039548C">
              <w:rPr>
                <w:rFonts w:ascii="Arial" w:hint="eastAsia"/>
              </w:rPr>
              <w:t>계산된다</w:t>
            </w:r>
            <w:r w:rsidRPr="0039548C">
              <w:rPr>
                <w:rFonts w:ascii="Arial" w:hint="eastAsia"/>
              </w:rPr>
              <w:t>.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v3.display();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return 0;</w:t>
            </w:r>
          </w:p>
          <w:p w:rsidR="0039548C" w:rsidRPr="0039548C" w:rsidRDefault="0039548C" w:rsidP="0039548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int="eastAsia"/>
              </w:rPr>
            </w:pPr>
            <w:r w:rsidRPr="0039548C">
              <w:rPr>
                <w:rFonts w:ascii="Arial"/>
              </w:rPr>
              <w:t>}</w:t>
            </w:r>
          </w:p>
        </w:tc>
      </w:tr>
    </w:tbl>
    <w:p w:rsidR="0039548C" w:rsidRDefault="0039548C" w:rsidP="003C56E7">
      <w:pPr>
        <w:pStyle w:val="a4"/>
        <w:rPr>
          <w:rFonts w:ascii="Arial"/>
          <w:b/>
          <w:sz w:val="28"/>
          <w:szCs w:val="28"/>
        </w:rPr>
      </w:pPr>
      <w:r>
        <w:rPr>
          <w:rFonts w:ascii="Arial" w:hint="eastAsia"/>
          <w:b/>
          <w:sz w:val="28"/>
          <w:szCs w:val="28"/>
        </w:rPr>
        <w:lastRenderedPageBreak/>
        <w:t>결과</w:t>
      </w:r>
      <w:r>
        <w:rPr>
          <w:rFonts w:ascii="Arial" w:hint="eastAsia"/>
          <w:b/>
          <w:sz w:val="28"/>
          <w:szCs w:val="28"/>
        </w:rPr>
        <w:t xml:space="preserve"> </w:t>
      </w:r>
      <w:r>
        <w:rPr>
          <w:rFonts w:ascii="Arial" w:hint="eastAsia"/>
          <w:b/>
          <w:sz w:val="28"/>
          <w:szCs w:val="28"/>
        </w:rPr>
        <w:t>화면</w:t>
      </w:r>
    </w:p>
    <w:p w:rsidR="0039548C" w:rsidRDefault="0039548C" w:rsidP="003C56E7">
      <w:pPr>
        <w:pStyle w:val="a4"/>
        <w:rPr>
          <w:rFonts w:ascii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44BFA620" wp14:editId="5046B219">
            <wp:extent cx="1285875" cy="10858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8C" w:rsidRDefault="0039548C">
      <w:pPr>
        <w:widowControl/>
        <w:wordWrap/>
        <w:autoSpaceDE/>
        <w:autoSpaceDN/>
        <w:spacing w:after="0" w:line="240" w:lineRule="auto"/>
        <w:jc w:val="left"/>
        <w:rPr>
          <w:rFonts w:ascii="Arial" w:eastAsia="함초롬바탕"/>
          <w:b/>
          <w:sz w:val="28"/>
          <w:szCs w:val="28"/>
          <w:shd w:val="clear" w:color="000000" w:fill="auto"/>
        </w:rPr>
      </w:pPr>
      <w:r>
        <w:rPr>
          <w:rFonts w:ascii="Arial"/>
          <w:b/>
          <w:sz w:val="28"/>
          <w:szCs w:val="28"/>
        </w:rPr>
        <w:br w:type="page"/>
      </w:r>
    </w:p>
    <w:p w:rsidR="0039548C" w:rsidRDefault="0039548C" w:rsidP="003C56E7">
      <w:pPr>
        <w:pStyle w:val="a4"/>
        <w:rPr>
          <w:rFonts w:ascii="Arial"/>
          <w:b/>
          <w:sz w:val="28"/>
          <w:szCs w:val="28"/>
        </w:rPr>
      </w:pPr>
      <w:r>
        <w:rPr>
          <w:rFonts w:ascii="Arial" w:hint="eastAsia"/>
          <w:b/>
          <w:sz w:val="28"/>
          <w:szCs w:val="28"/>
        </w:rPr>
        <w:lastRenderedPageBreak/>
        <w:t>1</w:t>
      </w:r>
      <w:r>
        <w:rPr>
          <w:rFonts w:ascii="Arial"/>
          <w:b/>
          <w:sz w:val="28"/>
          <w:szCs w:val="28"/>
        </w:rPr>
        <w:t xml:space="preserve">0. </w:t>
      </w:r>
      <w:r>
        <w:rPr>
          <w:rFonts w:ascii="Arial" w:hint="eastAsia"/>
          <w:b/>
          <w:sz w:val="28"/>
          <w:szCs w:val="28"/>
        </w:rPr>
        <w:t>연산자</w:t>
      </w:r>
      <w:r>
        <w:rPr>
          <w:rFonts w:ascii="Arial" w:hint="eastAsia"/>
          <w:b/>
          <w:sz w:val="28"/>
          <w:szCs w:val="28"/>
        </w:rPr>
        <w:t xml:space="preserve"> </w:t>
      </w:r>
      <w:r>
        <w:rPr>
          <w:rFonts w:ascii="Arial" w:hint="eastAsia"/>
          <w:b/>
          <w:sz w:val="28"/>
          <w:szCs w:val="28"/>
        </w:rPr>
        <w:t>중복</w:t>
      </w:r>
      <w:r>
        <w:rPr>
          <w:rFonts w:ascii="Arial" w:hint="eastAsia"/>
          <w:b/>
          <w:sz w:val="28"/>
          <w:szCs w:val="28"/>
        </w:rPr>
        <w:t xml:space="preserve"> </w:t>
      </w:r>
      <w:r>
        <w:rPr>
          <w:rFonts w:ascii="Arial" w:hint="eastAsia"/>
          <w:b/>
          <w:sz w:val="28"/>
          <w:szCs w:val="28"/>
        </w:rPr>
        <w:t>예제</w:t>
      </w:r>
      <w:r>
        <w:rPr>
          <w:rFonts w:ascii="Arial" w:hint="eastAsia"/>
          <w:b/>
          <w:sz w:val="28"/>
          <w:szCs w:val="28"/>
        </w:rPr>
        <w:t xml:space="preserve"> </w:t>
      </w:r>
      <w:r>
        <w:rPr>
          <w:rFonts w:ascii="Arial"/>
          <w:b/>
          <w:sz w:val="28"/>
          <w:szCs w:val="28"/>
        </w:rPr>
        <w:t>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9548C" w:rsidTr="0039548C">
        <w:tc>
          <w:tcPr>
            <w:tcW w:w="8494" w:type="dxa"/>
          </w:tcPr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/*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 xml:space="preserve"> * yeon2.cpp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 xml:space="preserve"> *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 xml:space="preserve"> *  Created on: 2017. 11. 21.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 xml:space="preserve"> *      Author: Yoo DongHyuk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 xml:space="preserve"> */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#include&lt;iostream&gt;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using namespace std;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class vector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{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friend vector operator+(const vector&amp; v1, const vector&amp; v2);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private: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double x, y;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public: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vector(double xvalue = 0.0, double yvalue = 0.0) : x(xvalue), y(yvalue)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{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}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void display()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{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</w:r>
            <w:r w:rsidRPr="0039548C">
              <w:rPr>
                <w:rFonts w:ascii="Arial"/>
              </w:rPr>
              <w:tab/>
              <w:t>cout &lt;&lt; "(" &lt;&lt; x &lt;&lt; "," &lt;&lt; y &lt;&lt; ")" &lt;&lt; endl;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}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};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rPr>
                <w:rFonts w:ascii="Arial" w:hint="eastAsia"/>
              </w:rPr>
            </w:pPr>
            <w:r w:rsidRPr="0039548C">
              <w:rPr>
                <w:rFonts w:ascii="Arial" w:hint="eastAsia"/>
              </w:rPr>
              <w:t>vector operator+(const vector&amp; v1, const vector&amp; v2)//+</w:t>
            </w:r>
            <w:r w:rsidRPr="0039548C">
              <w:rPr>
                <w:rFonts w:ascii="Arial" w:hint="eastAsia"/>
              </w:rPr>
              <w:t>연산자</w:t>
            </w:r>
            <w:r w:rsidRPr="0039548C">
              <w:rPr>
                <w:rFonts w:ascii="Arial" w:hint="eastAsia"/>
              </w:rPr>
              <w:t xml:space="preserve"> </w:t>
            </w:r>
            <w:r w:rsidRPr="0039548C">
              <w:rPr>
                <w:rFonts w:ascii="Arial" w:hint="eastAsia"/>
              </w:rPr>
              <w:t>함수</w:t>
            </w:r>
            <w:r w:rsidRPr="0039548C">
              <w:rPr>
                <w:rFonts w:ascii="Arial" w:hint="eastAsia"/>
              </w:rPr>
              <w:t xml:space="preserve"> </w:t>
            </w:r>
            <w:r w:rsidRPr="0039548C">
              <w:rPr>
                <w:rFonts w:ascii="Arial" w:hint="eastAsia"/>
              </w:rPr>
              <w:t>정의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{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vector v(0.0, 0.0);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v.x = v1.x + v2.x;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v.y = v1.y + v2.y;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return v;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}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int main()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>{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vector v1(1.0, 2.0), v2(3.0, 4.0);</w:t>
            </w:r>
          </w:p>
          <w:p w:rsidR="0039548C" w:rsidRPr="0039548C" w:rsidRDefault="0039548C" w:rsidP="0039548C">
            <w:pPr>
              <w:pStyle w:val="a4"/>
              <w:rPr>
                <w:rFonts w:ascii="Arial" w:hint="eastAsia"/>
              </w:rPr>
            </w:pPr>
            <w:r w:rsidRPr="0039548C">
              <w:rPr>
                <w:rFonts w:ascii="Arial" w:hint="eastAsia"/>
              </w:rPr>
              <w:tab/>
              <w:t>vector v3 = v1 + v2;//operator</w:t>
            </w:r>
            <w:r w:rsidRPr="0039548C">
              <w:rPr>
                <w:rFonts w:ascii="Arial" w:hint="eastAsia"/>
              </w:rPr>
              <w:t>에서</w:t>
            </w:r>
            <w:r w:rsidRPr="0039548C">
              <w:rPr>
                <w:rFonts w:ascii="Arial" w:hint="eastAsia"/>
              </w:rPr>
              <w:t xml:space="preserve"> </w:t>
            </w:r>
            <w:r w:rsidRPr="0039548C">
              <w:rPr>
                <w:rFonts w:ascii="Arial" w:hint="eastAsia"/>
              </w:rPr>
              <w:t>정의한</w:t>
            </w:r>
            <w:r w:rsidRPr="0039548C">
              <w:rPr>
                <w:rFonts w:ascii="Arial" w:hint="eastAsia"/>
              </w:rPr>
              <w:t xml:space="preserve"> </w:t>
            </w:r>
            <w:r w:rsidRPr="0039548C">
              <w:rPr>
                <w:rFonts w:ascii="Arial" w:hint="eastAsia"/>
              </w:rPr>
              <w:t>대로</w:t>
            </w:r>
            <w:r w:rsidRPr="0039548C">
              <w:rPr>
                <w:rFonts w:ascii="Arial" w:hint="eastAsia"/>
              </w:rPr>
              <w:t xml:space="preserve"> +</w:t>
            </w:r>
            <w:r w:rsidRPr="0039548C">
              <w:rPr>
                <w:rFonts w:ascii="Arial" w:hint="eastAsia"/>
              </w:rPr>
              <w:t>연산이</w:t>
            </w:r>
            <w:r w:rsidRPr="0039548C">
              <w:rPr>
                <w:rFonts w:ascii="Arial" w:hint="eastAsia"/>
              </w:rPr>
              <w:t xml:space="preserve"> </w:t>
            </w:r>
            <w:r w:rsidRPr="0039548C">
              <w:rPr>
                <w:rFonts w:ascii="Arial" w:hint="eastAsia"/>
              </w:rPr>
              <w:t>실행된다</w:t>
            </w:r>
            <w:r w:rsidRPr="0039548C">
              <w:rPr>
                <w:rFonts w:ascii="Arial" w:hint="eastAsia"/>
              </w:rPr>
              <w:t>.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v3.display();</w:t>
            </w: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return 0;</w:t>
            </w:r>
          </w:p>
          <w:p w:rsidR="0039548C" w:rsidRPr="0039548C" w:rsidRDefault="0039548C" w:rsidP="0039548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int="eastAsia"/>
              </w:rPr>
            </w:pPr>
            <w:r w:rsidRPr="0039548C">
              <w:rPr>
                <w:rFonts w:ascii="Arial"/>
              </w:rPr>
              <w:t>}</w:t>
            </w:r>
          </w:p>
        </w:tc>
      </w:tr>
    </w:tbl>
    <w:p w:rsidR="0039548C" w:rsidRDefault="0039548C" w:rsidP="003C56E7">
      <w:pPr>
        <w:pStyle w:val="a4"/>
        <w:rPr>
          <w:rFonts w:ascii="Arial"/>
          <w:b/>
          <w:sz w:val="28"/>
          <w:szCs w:val="28"/>
        </w:rPr>
      </w:pPr>
      <w:r>
        <w:rPr>
          <w:rFonts w:ascii="Arial" w:hint="eastAsia"/>
          <w:b/>
          <w:sz w:val="28"/>
          <w:szCs w:val="28"/>
        </w:rPr>
        <w:lastRenderedPageBreak/>
        <w:t>결과</w:t>
      </w:r>
      <w:r>
        <w:rPr>
          <w:rFonts w:ascii="Arial" w:hint="eastAsia"/>
          <w:b/>
          <w:sz w:val="28"/>
          <w:szCs w:val="28"/>
        </w:rPr>
        <w:t xml:space="preserve"> </w:t>
      </w:r>
      <w:r>
        <w:rPr>
          <w:rFonts w:ascii="Arial" w:hint="eastAsia"/>
          <w:b/>
          <w:sz w:val="28"/>
          <w:szCs w:val="28"/>
        </w:rPr>
        <w:t>화면</w:t>
      </w:r>
    </w:p>
    <w:p w:rsidR="0039548C" w:rsidRDefault="0039548C" w:rsidP="003C56E7">
      <w:pPr>
        <w:pStyle w:val="a4"/>
        <w:rPr>
          <w:rFonts w:ascii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68D48B94" wp14:editId="10C2BE18">
            <wp:extent cx="1209675" cy="11334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8C" w:rsidRDefault="0039548C">
      <w:pPr>
        <w:widowControl/>
        <w:wordWrap/>
        <w:autoSpaceDE/>
        <w:autoSpaceDN/>
        <w:spacing w:after="0" w:line="240" w:lineRule="auto"/>
        <w:jc w:val="left"/>
        <w:rPr>
          <w:rFonts w:ascii="Arial" w:eastAsia="함초롬바탕"/>
          <w:b/>
          <w:sz w:val="28"/>
          <w:szCs w:val="28"/>
          <w:shd w:val="clear" w:color="000000" w:fill="auto"/>
        </w:rPr>
      </w:pPr>
      <w:r>
        <w:rPr>
          <w:rFonts w:ascii="Arial"/>
          <w:b/>
          <w:sz w:val="28"/>
          <w:szCs w:val="28"/>
        </w:rPr>
        <w:br w:type="page"/>
      </w:r>
    </w:p>
    <w:p w:rsidR="0039548C" w:rsidRDefault="0039548C" w:rsidP="0039548C">
      <w:pPr>
        <w:pStyle w:val="a4"/>
        <w:tabs>
          <w:tab w:val="left" w:pos="3420"/>
        </w:tabs>
        <w:rPr>
          <w:rFonts w:ascii="Arial"/>
          <w:b/>
          <w:sz w:val="28"/>
          <w:szCs w:val="28"/>
        </w:rPr>
      </w:pPr>
      <w:r>
        <w:rPr>
          <w:rFonts w:ascii="Arial" w:hint="eastAsia"/>
          <w:b/>
          <w:sz w:val="28"/>
          <w:szCs w:val="28"/>
        </w:rPr>
        <w:lastRenderedPageBreak/>
        <w:t>1</w:t>
      </w:r>
      <w:r>
        <w:rPr>
          <w:rFonts w:ascii="Arial"/>
          <w:b/>
          <w:sz w:val="28"/>
          <w:szCs w:val="28"/>
        </w:rPr>
        <w:t xml:space="preserve">1. </w:t>
      </w:r>
      <w:r w:rsidRPr="0039548C">
        <w:rPr>
          <w:rFonts w:ascii="Arial" w:hint="eastAsia"/>
          <w:b/>
          <w:sz w:val="28"/>
          <w:szCs w:val="28"/>
        </w:rPr>
        <w:t>*</w:t>
      </w:r>
      <w:r w:rsidRPr="0039548C">
        <w:rPr>
          <w:rFonts w:ascii="Arial" w:hint="eastAsia"/>
          <w:b/>
          <w:sz w:val="28"/>
          <w:szCs w:val="28"/>
        </w:rPr>
        <w:t>연산자</w:t>
      </w:r>
      <w:r w:rsidRPr="0039548C">
        <w:rPr>
          <w:rFonts w:ascii="Arial" w:hint="eastAsia"/>
          <w:b/>
          <w:sz w:val="28"/>
          <w:szCs w:val="28"/>
        </w:rPr>
        <w:t xml:space="preserve"> </w:t>
      </w:r>
      <w:r w:rsidRPr="0039548C">
        <w:rPr>
          <w:rFonts w:ascii="Arial" w:hint="eastAsia"/>
          <w:b/>
          <w:sz w:val="28"/>
          <w:szCs w:val="28"/>
        </w:rPr>
        <w:t>중복</w:t>
      </w:r>
      <w:r w:rsidRPr="0039548C">
        <w:rPr>
          <w:rFonts w:ascii="Arial" w:hint="eastAsia"/>
          <w:b/>
          <w:sz w:val="28"/>
          <w:szCs w:val="28"/>
        </w:rPr>
        <w:t xml:space="preserve"> </w:t>
      </w:r>
      <w:r w:rsidRPr="0039548C">
        <w:rPr>
          <w:rFonts w:ascii="Arial" w:hint="eastAsia"/>
          <w:b/>
          <w:sz w:val="28"/>
          <w:szCs w:val="28"/>
        </w:rPr>
        <w:t>예제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9548C" w:rsidTr="0039548C">
        <w:tc>
          <w:tcPr>
            <w:tcW w:w="8494" w:type="dxa"/>
          </w:tcPr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>/*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 xml:space="preserve"> * yeon3.cpp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 xml:space="preserve"> *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 xml:space="preserve"> *  Created on: 2017. 11. 21.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 xml:space="preserve"> *      Author: Yoo DongHyuk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 xml:space="preserve"> */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>#include&lt;iostream&gt;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>using namespace std;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>class vector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>{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friend vector operator*(vector&amp; v, double alpha);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 w:hint="eastAsia"/>
              </w:rPr>
            </w:pPr>
            <w:r w:rsidRPr="0039548C">
              <w:rPr>
                <w:rFonts w:ascii="Arial" w:hint="eastAsia"/>
              </w:rPr>
              <w:tab/>
              <w:t>friend vector operator*(double alpha, vector&amp; v);//</w:t>
            </w:r>
            <w:r w:rsidRPr="0039548C">
              <w:rPr>
                <w:rFonts w:ascii="Arial" w:hint="eastAsia"/>
              </w:rPr>
              <w:t>프렌드</w:t>
            </w:r>
            <w:r w:rsidRPr="0039548C">
              <w:rPr>
                <w:rFonts w:ascii="Arial" w:hint="eastAsia"/>
              </w:rPr>
              <w:t>/*</w:t>
            </w:r>
            <w:r w:rsidRPr="0039548C">
              <w:rPr>
                <w:rFonts w:ascii="Arial" w:hint="eastAsia"/>
              </w:rPr>
              <w:t>연산자</w:t>
            </w:r>
            <w:r w:rsidRPr="0039548C">
              <w:rPr>
                <w:rFonts w:ascii="Arial" w:hint="eastAsia"/>
              </w:rPr>
              <w:t xml:space="preserve"> </w:t>
            </w:r>
            <w:r w:rsidRPr="0039548C">
              <w:rPr>
                <w:rFonts w:ascii="Arial" w:hint="eastAsia"/>
              </w:rPr>
              <w:t>함수</w:t>
            </w:r>
            <w:r w:rsidRPr="0039548C">
              <w:rPr>
                <w:rFonts w:ascii="Arial" w:hint="eastAsia"/>
              </w:rPr>
              <w:t xml:space="preserve"> </w:t>
            </w:r>
            <w:r w:rsidRPr="0039548C">
              <w:rPr>
                <w:rFonts w:ascii="Arial" w:hint="eastAsia"/>
              </w:rPr>
              <w:t>선언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>private: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double x, y;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>public: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vector(double xvalue = 0.0, double yvalue = 0.0) : x(xvalue), y(yvalue){}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void display()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{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ab/>
            </w:r>
            <w:r w:rsidRPr="0039548C">
              <w:rPr>
                <w:rFonts w:ascii="Arial"/>
              </w:rPr>
              <w:tab/>
              <w:t>cout &lt;&lt; "(" &lt;&lt; x &lt;&lt; "," &lt;&lt; y &lt;&lt; ")" &lt;&lt; endl;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}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>};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>vector operator*(vector&amp; v, double alpha)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>{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return vector(alpha*v.x, alpha*v.y);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lastRenderedPageBreak/>
              <w:t>}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>vector operator*(double alpha, vector&amp; v)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>{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return vector(alpha*v.x, alpha*v.y);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>}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 w:hint="eastAsia"/>
              </w:rPr>
            </w:pPr>
            <w:r w:rsidRPr="0039548C">
              <w:rPr>
                <w:rFonts w:ascii="Arial" w:hint="eastAsia"/>
              </w:rPr>
              <w:t>//*</w:t>
            </w:r>
            <w:r w:rsidRPr="0039548C">
              <w:rPr>
                <w:rFonts w:ascii="Arial" w:hint="eastAsia"/>
              </w:rPr>
              <w:t>연산자</w:t>
            </w:r>
            <w:r w:rsidRPr="0039548C">
              <w:rPr>
                <w:rFonts w:ascii="Arial" w:hint="eastAsia"/>
              </w:rPr>
              <w:t xml:space="preserve"> </w:t>
            </w:r>
            <w:r w:rsidRPr="0039548C">
              <w:rPr>
                <w:rFonts w:ascii="Arial" w:hint="eastAsia"/>
              </w:rPr>
              <w:t>함수</w:t>
            </w:r>
            <w:r w:rsidRPr="0039548C">
              <w:rPr>
                <w:rFonts w:ascii="Arial" w:hint="eastAsia"/>
              </w:rPr>
              <w:t xml:space="preserve"> </w:t>
            </w:r>
            <w:r w:rsidRPr="0039548C">
              <w:rPr>
                <w:rFonts w:ascii="Arial" w:hint="eastAsia"/>
              </w:rPr>
              <w:t>정의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>int main()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>{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vector v(1.0, 1.0);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vector w = v*2.0;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vector z = 2.0 * v;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w.display();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z.display();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return 0;</w:t>
            </w:r>
          </w:p>
          <w:p w:rsidR="0039548C" w:rsidRPr="0039548C" w:rsidRDefault="0039548C" w:rsidP="0039548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>}</w:t>
            </w:r>
          </w:p>
        </w:tc>
      </w:tr>
    </w:tbl>
    <w:p w:rsidR="0039548C" w:rsidRDefault="0039548C" w:rsidP="0039548C">
      <w:pPr>
        <w:pStyle w:val="a4"/>
        <w:tabs>
          <w:tab w:val="left" w:pos="3420"/>
        </w:tabs>
        <w:rPr>
          <w:rFonts w:ascii="Arial"/>
          <w:b/>
          <w:sz w:val="28"/>
          <w:szCs w:val="28"/>
        </w:rPr>
      </w:pPr>
      <w:r>
        <w:rPr>
          <w:rFonts w:ascii="Arial" w:hint="eastAsia"/>
          <w:b/>
          <w:sz w:val="28"/>
          <w:szCs w:val="28"/>
        </w:rPr>
        <w:lastRenderedPageBreak/>
        <w:t>결과</w:t>
      </w:r>
      <w:r>
        <w:rPr>
          <w:rFonts w:ascii="Arial" w:hint="eastAsia"/>
          <w:b/>
          <w:sz w:val="28"/>
          <w:szCs w:val="28"/>
        </w:rPr>
        <w:t xml:space="preserve"> </w:t>
      </w:r>
      <w:r>
        <w:rPr>
          <w:rFonts w:ascii="Arial" w:hint="eastAsia"/>
          <w:b/>
          <w:sz w:val="28"/>
          <w:szCs w:val="28"/>
        </w:rPr>
        <w:t>화면</w:t>
      </w:r>
    </w:p>
    <w:p w:rsidR="0039548C" w:rsidRDefault="0039548C" w:rsidP="0039548C">
      <w:pPr>
        <w:pStyle w:val="a4"/>
        <w:tabs>
          <w:tab w:val="left" w:pos="3420"/>
        </w:tabs>
        <w:rPr>
          <w:rFonts w:ascii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2FDD21EC" wp14:editId="146BAF84">
            <wp:extent cx="1619250" cy="11430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8C" w:rsidRDefault="0039548C">
      <w:pPr>
        <w:widowControl/>
        <w:wordWrap/>
        <w:autoSpaceDE/>
        <w:autoSpaceDN/>
        <w:spacing w:after="0" w:line="240" w:lineRule="auto"/>
        <w:jc w:val="left"/>
        <w:rPr>
          <w:rFonts w:ascii="Arial" w:eastAsia="함초롬바탕"/>
          <w:b/>
          <w:sz w:val="28"/>
          <w:szCs w:val="28"/>
          <w:shd w:val="clear" w:color="000000" w:fill="auto"/>
        </w:rPr>
      </w:pPr>
      <w:r>
        <w:rPr>
          <w:rFonts w:ascii="Arial"/>
          <w:b/>
          <w:sz w:val="28"/>
          <w:szCs w:val="28"/>
        </w:rPr>
        <w:br w:type="page"/>
      </w:r>
    </w:p>
    <w:p w:rsidR="0039548C" w:rsidRDefault="0039548C" w:rsidP="0039548C">
      <w:pPr>
        <w:pStyle w:val="a4"/>
        <w:tabs>
          <w:tab w:val="left" w:pos="3420"/>
        </w:tabs>
        <w:rPr>
          <w:rFonts w:ascii="Arial"/>
          <w:b/>
          <w:sz w:val="28"/>
          <w:szCs w:val="28"/>
        </w:rPr>
      </w:pPr>
      <w:r>
        <w:rPr>
          <w:rFonts w:ascii="Arial"/>
          <w:b/>
          <w:sz w:val="28"/>
          <w:szCs w:val="28"/>
        </w:rPr>
        <w:lastRenderedPageBreak/>
        <w:t xml:space="preserve">12. </w:t>
      </w:r>
      <w:r w:rsidRPr="0039548C">
        <w:rPr>
          <w:rFonts w:ascii="Arial" w:hint="eastAsia"/>
          <w:b/>
          <w:sz w:val="28"/>
          <w:szCs w:val="28"/>
        </w:rPr>
        <w:t>==</w:t>
      </w:r>
      <w:r w:rsidRPr="0039548C">
        <w:rPr>
          <w:rFonts w:ascii="Arial" w:hint="eastAsia"/>
          <w:b/>
          <w:sz w:val="28"/>
          <w:szCs w:val="28"/>
        </w:rPr>
        <w:t>연산자</w:t>
      </w:r>
      <w:r w:rsidRPr="0039548C">
        <w:rPr>
          <w:rFonts w:ascii="Arial" w:hint="eastAsia"/>
          <w:b/>
          <w:sz w:val="28"/>
          <w:szCs w:val="28"/>
        </w:rPr>
        <w:t xml:space="preserve"> </w:t>
      </w:r>
      <w:r w:rsidRPr="0039548C">
        <w:rPr>
          <w:rFonts w:ascii="Arial" w:hint="eastAsia"/>
          <w:b/>
          <w:sz w:val="28"/>
          <w:szCs w:val="28"/>
        </w:rPr>
        <w:t>중복</w:t>
      </w:r>
      <w:r w:rsidRPr="0039548C">
        <w:rPr>
          <w:rFonts w:ascii="Arial" w:hint="eastAsia"/>
          <w:b/>
          <w:sz w:val="28"/>
          <w:szCs w:val="28"/>
        </w:rPr>
        <w:t xml:space="preserve"> </w:t>
      </w:r>
      <w:r w:rsidRPr="0039548C">
        <w:rPr>
          <w:rFonts w:ascii="Arial" w:hint="eastAsia"/>
          <w:b/>
          <w:sz w:val="28"/>
          <w:szCs w:val="28"/>
        </w:rPr>
        <w:t>예제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9548C" w:rsidTr="0039548C">
        <w:tc>
          <w:tcPr>
            <w:tcW w:w="8494" w:type="dxa"/>
          </w:tcPr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>/*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 xml:space="preserve"> * yeon4.cpp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 xml:space="preserve"> *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 xml:space="preserve"> *  Created on: 2017. 11. 27.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 xml:space="preserve"> *      Author: Yoo DongHyuk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 xml:space="preserve"> */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>#include&lt;iostream&gt;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>using namespace std;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>class vector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>{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>private: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double x, y;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>public: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vector(double xvalue = 0.0, double yvalue = 0.0) : x(xvalue), y(yvalue){}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void display()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{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ab/>
            </w:r>
            <w:r w:rsidRPr="0039548C">
              <w:rPr>
                <w:rFonts w:ascii="Arial"/>
              </w:rPr>
              <w:tab/>
              <w:t>cout &lt;&lt; "(" &lt;&lt; x &lt;&lt; "," &lt;&lt; y &lt;&lt; ")" &lt;&lt; endl;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}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friend bool operator==(const vector&amp; v1, const vector&amp; v2);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 w:hint="eastAsia"/>
              </w:rPr>
            </w:pPr>
            <w:r w:rsidRPr="0039548C">
              <w:rPr>
                <w:rFonts w:ascii="Arial" w:hint="eastAsia"/>
              </w:rPr>
              <w:tab/>
              <w:t>friend bool operator!=(const vector&amp; v1, const vector&amp; v2);//==, !=</w:t>
            </w:r>
            <w:r w:rsidRPr="0039548C">
              <w:rPr>
                <w:rFonts w:ascii="Arial" w:hint="eastAsia"/>
              </w:rPr>
              <w:t>연산자함수</w:t>
            </w:r>
            <w:r w:rsidRPr="0039548C">
              <w:rPr>
                <w:rFonts w:ascii="Arial" w:hint="eastAsia"/>
              </w:rPr>
              <w:t xml:space="preserve"> </w:t>
            </w:r>
            <w:r w:rsidRPr="0039548C">
              <w:rPr>
                <w:rFonts w:ascii="Arial" w:hint="eastAsia"/>
              </w:rPr>
              <w:t>선언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>};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>bool operator==(const vector&amp; v1, const vector&amp; v2)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>{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return v1.x == v2.x &amp;&amp; v2.y == v2.y;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>}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>bool operator!=(const vector&amp; v1, const vector&amp; v2)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>{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return !(v1 == v2);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>}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>int main()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>{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vector v1(1, 2), v2(1, 2);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vector v3(5, 6), v4(7, 8);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if(v1 == v2)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ab/>
            </w:r>
            <w:r w:rsidRPr="0039548C">
              <w:rPr>
                <w:rFonts w:ascii="Arial"/>
              </w:rPr>
              <w:tab/>
              <w:t>cout &lt;&lt; "true" &lt;&lt; endl;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if(v3 != v4)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ab/>
            </w:r>
            <w:r w:rsidRPr="0039548C">
              <w:rPr>
                <w:rFonts w:ascii="Arial"/>
              </w:rPr>
              <w:tab/>
              <w:t>cout &lt;&lt; "false" &lt;&lt; endl;</w:t>
            </w: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</w:p>
          <w:p w:rsidR="0039548C" w:rsidRPr="0039548C" w:rsidRDefault="0039548C" w:rsidP="0039548C">
            <w:pPr>
              <w:pStyle w:val="a4"/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ab/>
              <w:t>return 0;</w:t>
            </w:r>
          </w:p>
          <w:p w:rsidR="0039548C" w:rsidRPr="0039548C" w:rsidRDefault="0039548C" w:rsidP="0039548C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3420"/>
              </w:tabs>
              <w:rPr>
                <w:rFonts w:ascii="Arial"/>
              </w:rPr>
            </w:pPr>
            <w:r w:rsidRPr="0039548C">
              <w:rPr>
                <w:rFonts w:ascii="Arial"/>
              </w:rPr>
              <w:t>}</w:t>
            </w:r>
          </w:p>
        </w:tc>
      </w:tr>
    </w:tbl>
    <w:p w:rsidR="0039548C" w:rsidRDefault="0039548C" w:rsidP="0039548C">
      <w:pPr>
        <w:pStyle w:val="a4"/>
        <w:tabs>
          <w:tab w:val="left" w:pos="3420"/>
        </w:tabs>
        <w:rPr>
          <w:rFonts w:ascii="Arial"/>
          <w:b/>
          <w:sz w:val="28"/>
          <w:szCs w:val="28"/>
        </w:rPr>
      </w:pPr>
      <w:r>
        <w:rPr>
          <w:rFonts w:ascii="Arial"/>
          <w:b/>
          <w:sz w:val="28"/>
          <w:szCs w:val="28"/>
        </w:rPr>
        <w:lastRenderedPageBreak/>
        <w:t xml:space="preserve"> </w:t>
      </w:r>
      <w:r>
        <w:rPr>
          <w:rFonts w:ascii="Arial" w:hint="eastAsia"/>
          <w:b/>
          <w:sz w:val="28"/>
          <w:szCs w:val="28"/>
        </w:rPr>
        <w:t>결과</w:t>
      </w:r>
      <w:r>
        <w:rPr>
          <w:rFonts w:ascii="Arial" w:hint="eastAsia"/>
          <w:b/>
          <w:sz w:val="28"/>
          <w:szCs w:val="28"/>
        </w:rPr>
        <w:t xml:space="preserve"> </w:t>
      </w:r>
      <w:r>
        <w:rPr>
          <w:rFonts w:ascii="Arial" w:hint="eastAsia"/>
          <w:b/>
          <w:sz w:val="28"/>
          <w:szCs w:val="28"/>
        </w:rPr>
        <w:t>화면</w:t>
      </w:r>
    </w:p>
    <w:p w:rsidR="0039548C" w:rsidRPr="004E5ADD" w:rsidRDefault="0039548C" w:rsidP="0039548C">
      <w:pPr>
        <w:pStyle w:val="a4"/>
        <w:tabs>
          <w:tab w:val="left" w:pos="3420"/>
        </w:tabs>
        <w:rPr>
          <w:rFonts w:ascii="Arial"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13365A02" wp14:editId="3CA97B7F">
            <wp:extent cx="1238250" cy="11049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548C" w:rsidRPr="004E5ADD">
      <w:endnotePr>
        <w:numFmt w:val="decimal"/>
      </w:endnotePr>
      <w:pgSz w:w="11906" w:h="16838"/>
      <w:pgMar w:top="1984" w:right="1701" w:bottom="1701" w:left="1701" w:header="1134" w:footer="85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84C" w:rsidRDefault="00F2384C" w:rsidP="00CD6CC5">
      <w:pPr>
        <w:spacing w:after="0" w:line="240" w:lineRule="auto"/>
      </w:pPr>
      <w:r>
        <w:separator/>
      </w:r>
    </w:p>
  </w:endnote>
  <w:endnote w:type="continuationSeparator" w:id="0">
    <w:p w:rsidR="00F2384C" w:rsidRDefault="00F2384C" w:rsidP="00CD6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Hollyhock">
    <w:altName w:val="Times New Roman"/>
    <w:panose1 w:val="00000000000000000000"/>
    <w:charset w:val="00"/>
    <w:family w:val="roman"/>
    <w:notTrueType/>
    <w:pitch w:val="default"/>
  </w:font>
  <w:font w:name="휴먼고딕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84C" w:rsidRDefault="00F2384C" w:rsidP="00CD6CC5">
      <w:pPr>
        <w:spacing w:after="0" w:line="240" w:lineRule="auto"/>
      </w:pPr>
      <w:r>
        <w:separator/>
      </w:r>
    </w:p>
  </w:footnote>
  <w:footnote w:type="continuationSeparator" w:id="0">
    <w:p w:rsidR="00F2384C" w:rsidRDefault="00F2384C" w:rsidP="00CD6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1C7E"/>
    <w:multiLevelType w:val="multilevel"/>
    <w:tmpl w:val="7C4876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252C1C"/>
    <w:multiLevelType w:val="multilevel"/>
    <w:tmpl w:val="C8501B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attachedTemplate r:id="rId1"/>
  <w:defaultTabStop w:val="800"/>
  <w:drawingGridHorizontalSpacing w:val="1000"/>
  <w:drawingGridVerticalSpacing w:val="10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DD"/>
    <w:rsid w:val="00070744"/>
    <w:rsid w:val="00183445"/>
    <w:rsid w:val="002B564D"/>
    <w:rsid w:val="00381133"/>
    <w:rsid w:val="0039548C"/>
    <w:rsid w:val="003B46F0"/>
    <w:rsid w:val="003C56E7"/>
    <w:rsid w:val="004E5ADD"/>
    <w:rsid w:val="00623A84"/>
    <w:rsid w:val="00794893"/>
    <w:rsid w:val="00797581"/>
    <w:rsid w:val="007B24CA"/>
    <w:rsid w:val="0082769D"/>
    <w:rsid w:val="00951AD1"/>
    <w:rsid w:val="009C2082"/>
    <w:rsid w:val="009C4261"/>
    <w:rsid w:val="009F76F0"/>
    <w:rsid w:val="00BC2E9F"/>
    <w:rsid w:val="00C30EFF"/>
    <w:rsid w:val="00CD6CC5"/>
    <w:rsid w:val="00E32F68"/>
    <w:rsid w:val="00E550D5"/>
    <w:rsid w:val="00F2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944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4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5">
    <w:name w:val="caption"/>
    <w:basedOn w:val="a"/>
    <w:next w:val="a"/>
    <w:qFormat/>
    <w:rPr>
      <w:b/>
      <w:bCs/>
    </w:rPr>
  </w:style>
  <w:style w:type="paragraph" w:styleId="a6">
    <w:name w:val="header"/>
    <w:basedOn w:val="a"/>
    <w:link w:val="Char"/>
    <w:uiPriority w:val="99"/>
    <w:unhideWhenUsed/>
    <w:rsid w:val="00CD6C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D6CC5"/>
  </w:style>
  <w:style w:type="paragraph" w:styleId="a7">
    <w:name w:val="footer"/>
    <w:basedOn w:val="a"/>
    <w:link w:val="Char0"/>
    <w:uiPriority w:val="99"/>
    <w:unhideWhenUsed/>
    <w:rsid w:val="00CD6C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D6CC5"/>
  </w:style>
  <w:style w:type="paragraph" w:styleId="a8">
    <w:name w:val="Balloon Text"/>
    <w:basedOn w:val="a"/>
    <w:link w:val="Char1"/>
    <w:uiPriority w:val="99"/>
    <w:semiHidden/>
    <w:unhideWhenUsed/>
    <w:rsid w:val="00CD6CC5"/>
    <w:pPr>
      <w:spacing w:after="0" w:line="240" w:lineRule="auto"/>
    </w:pPr>
    <w:rPr>
      <w:rFonts w:ascii="Cambria" w:hAnsi="Cambria"/>
      <w:sz w:val="18"/>
      <w:szCs w:val="18"/>
    </w:rPr>
  </w:style>
  <w:style w:type="character" w:customStyle="1" w:styleId="Char1">
    <w:name w:val="풍선 도움말 텍스트 Char"/>
    <w:link w:val="a8"/>
    <w:uiPriority w:val="99"/>
    <w:semiHidden/>
    <w:rsid w:val="00CD6CC5"/>
    <w:rPr>
      <w:rFonts w:ascii="Cambria" w:eastAsia="맑은 고딕" w:hAnsi="Cambria" w:cs="Times New Roman"/>
      <w:sz w:val="18"/>
      <w:szCs w:val="18"/>
    </w:rPr>
  </w:style>
  <w:style w:type="table" w:styleId="a9">
    <w:name w:val="Table Grid"/>
    <w:basedOn w:val="a1"/>
    <w:uiPriority w:val="59"/>
    <w:rsid w:val="00CD6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0976;&#46041;&#54785;\Documents\&#49324;&#50857;&#51088;%20&#51648;&#51221;%20Office%20&#49436;&#49885;%20&#54028;&#51068;\&#52980;&#54504;&#53552;%20&#54532;&#47196;&#44536;&#47000;&#48141;%20&#48143;%20&#49892;&#49845;%20&#48372;&#44256;&#49436;%20&#54805;&#4988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컴퓨터 프로그래밍 및 실습 보고서 형식.dotx</Template>
  <TotalTime>0</TotalTime>
  <Pages>28</Pages>
  <Words>1482</Words>
  <Characters>8453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2017-11-28T03:45:00Z</dcterms:created>
  <dcterms:modified xsi:type="dcterms:W3CDTF">2017-11-28T04:02:00Z</dcterms:modified>
</cp:coreProperties>
</file>