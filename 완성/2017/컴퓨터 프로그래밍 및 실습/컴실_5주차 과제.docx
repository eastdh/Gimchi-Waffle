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D1" w:rsidRPr="003C56E7" w:rsidRDefault="003C56E7" w:rsidP="00951AD1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0" b="0"/>
            <wp:wrapTopAndBottom/>
            <wp:docPr id="3" name="_x20096584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6E7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19050" t="24765" r="20320" b="22860"/>
                <wp:wrapNone/>
                <wp:docPr id="1" name="_x200964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97A2E" id="_x20096472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263.1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" strokeweight="2.83pt">
                <w10:wrap anchorx="page" anchory="page"/>
              </v:line>
            </w:pict>
          </mc:Fallback>
        </mc:AlternateContent>
      </w:r>
      <w:r w:rsidR="00951AD1" w:rsidRPr="003C56E7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  <w:r w:rsidR="007B24CA" w:rsidRPr="003C56E7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</w:t>
      </w:r>
      <w:r w:rsidR="0029540D">
        <w:rPr>
          <w:rFonts w:ascii="HCI Hollyhock" w:eastAsia="휴먼고딕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="00951AD1" w:rsidRPr="003C56E7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6"/>
      </w:tblGrid>
      <w:tr w:rsidR="00951AD1" w:rsidRPr="00951AD1" w:rsidTr="003C56E7">
        <w:trPr>
          <w:trHeight w:val="623"/>
          <w:jc w:val="right"/>
        </w:trPr>
        <w:tc>
          <w:tcPr>
            <w:tcW w:w="484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 201</w:t>
            </w:r>
            <w:r>
              <w:rPr>
                <w:rFonts w:ascii="HCI Hollyhock" w:eastAsia="휴먼고딕" w:hAnsi="굴림" w:cs="굴림" w:hint="eastAsia"/>
                <w:sz w:val="28"/>
                <w:szCs w:val="28"/>
              </w:rPr>
              <w:t>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년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29540D">
              <w:rPr>
                <w:rFonts w:ascii="굴림" w:eastAsia="휴먼고딕" w:hAnsi="굴림" w:cs="굴림"/>
                <w:sz w:val="28"/>
                <w:szCs w:val="28"/>
              </w:rPr>
              <w:t>11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월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29540D">
              <w:rPr>
                <w:rFonts w:ascii="굴림" w:eastAsia="휴먼고딕" w:hAnsi="굴림" w:cs="굴림"/>
                <w:sz w:val="28"/>
                <w:szCs w:val="28"/>
              </w:rPr>
              <w:t>21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일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컴퓨터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프로그래밍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및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실습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김정국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3C56E7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3C56E7">
              <w:rPr>
                <w:rFonts w:ascii="굴림" w:eastAsia="휴먼고딕" w:hAnsi="굴림" w:cs="굴림"/>
                <w:szCs w:val="28"/>
              </w:rPr>
              <w:t>컴퓨터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Pr="003C56E7">
              <w:rPr>
                <w:rFonts w:ascii="굴림" w:eastAsia="휴먼고딕" w:hAnsi="굴림" w:cs="굴림"/>
                <w:szCs w:val="28"/>
              </w:rPr>
              <w:t>전자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Pr="003C56E7">
              <w:rPr>
                <w:rFonts w:ascii="굴림" w:eastAsia="휴먼고딕" w:hAnsi="굴림" w:cs="굴림"/>
                <w:szCs w:val="28"/>
              </w:rPr>
              <w:t>시스템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>공학부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="003C56E7">
              <w:rPr>
                <w:rFonts w:ascii="HCI Hollyhock" w:eastAsia="휴먼고딕" w:hAnsi="굴림" w:cs="굴림"/>
                <w:sz w:val="28"/>
                <w:szCs w:val="28"/>
              </w:rPr>
              <w:t>201702234</w:t>
            </w:r>
          </w:p>
        </w:tc>
      </w:tr>
      <w:tr w:rsidR="00951AD1" w:rsidRPr="00951AD1" w:rsidTr="003C56E7">
        <w:trPr>
          <w:trHeight w:val="562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 w:rsidR="003C56E7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유동혁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3C56E7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0" b="0"/>
            <wp:wrapNone/>
            <wp:docPr id="4" name="_x20094672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E32F68" w:rsidRDefault="003C56E7">
      <w:pPr>
        <w:pStyle w:val="a4"/>
      </w:pPr>
      <w:r>
        <w:rPr>
          <w:rFonts w:ascii="Arial"/>
          <w:b/>
          <w:sz w:val="30"/>
        </w:rPr>
        <w:t>1</w:t>
      </w:r>
      <w:r w:rsidR="009C4261">
        <w:rPr>
          <w:rFonts w:ascii="Arial"/>
          <w:b/>
          <w:sz w:val="30"/>
        </w:rPr>
        <w:t xml:space="preserve">. </w:t>
      </w:r>
      <w:r w:rsidR="00F814B7">
        <w:rPr>
          <w:rFonts w:ascii="Arial" w:hint="eastAsia"/>
          <w:b/>
          <w:sz w:val="30"/>
        </w:rPr>
        <w:t>직원</w:t>
      </w:r>
      <w:r w:rsidR="00F814B7">
        <w:rPr>
          <w:rFonts w:ascii="Arial" w:hint="eastAsia"/>
          <w:b/>
          <w:sz w:val="30"/>
        </w:rPr>
        <w:t xml:space="preserve"> /</w:t>
      </w:r>
      <w:r w:rsidR="00F814B7">
        <w:rPr>
          <w:rFonts w:ascii="Arial"/>
          <w:b/>
          <w:sz w:val="30"/>
        </w:rPr>
        <w:t xml:space="preserve"> </w:t>
      </w:r>
      <w:r w:rsidR="00F814B7">
        <w:rPr>
          <w:rFonts w:ascii="Arial" w:hint="eastAsia"/>
          <w:b/>
          <w:sz w:val="30"/>
        </w:rPr>
        <w:t>프로그래머</w:t>
      </w:r>
      <w:r w:rsidR="00F814B7">
        <w:rPr>
          <w:rFonts w:ascii="Arial" w:hint="eastAsia"/>
          <w:b/>
          <w:sz w:val="30"/>
        </w:rPr>
        <w:t xml:space="preserve"> </w:t>
      </w:r>
      <w:r w:rsidR="00F814B7">
        <w:rPr>
          <w:rFonts w:ascii="Arial"/>
          <w:b/>
          <w:sz w:val="30"/>
        </w:rPr>
        <w:t xml:space="preserve">/ </w:t>
      </w:r>
      <w:r w:rsidR="00F814B7">
        <w:rPr>
          <w:rFonts w:ascii="Arial" w:hint="eastAsia"/>
          <w:b/>
          <w:sz w:val="30"/>
        </w:rPr>
        <w:t>매니저</w:t>
      </w:r>
      <w:r w:rsidR="00F814B7">
        <w:rPr>
          <w:rFonts w:ascii="Arial" w:hint="eastAsia"/>
          <w:b/>
          <w:sz w:val="30"/>
        </w:rPr>
        <w:t xml:space="preserve"> </w:t>
      </w:r>
      <w:r w:rsidR="00E550D5">
        <w:rPr>
          <w:rFonts w:ascii="Arial" w:hint="eastAsia"/>
          <w:b/>
          <w:sz w:val="30"/>
        </w:rPr>
        <w:t>프로그램</w:t>
      </w:r>
    </w:p>
    <w:p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81133" w:rsidRPr="00FD05EE" w:rsidRDefault="00623A84" w:rsidP="00381133">
      <w:pPr>
        <w:pStyle w:val="a4"/>
        <w:ind w:left="800"/>
        <w:rPr>
          <w:rFonts w:ascii="Arial"/>
        </w:rPr>
      </w:pPr>
      <w:r w:rsidRPr="00FD05EE">
        <w:rPr>
          <w:rFonts w:ascii="Arial" w:hint="eastAsia"/>
        </w:rPr>
        <w:t xml:space="preserve">-&gt; </w:t>
      </w:r>
      <w:r w:rsidR="00FD05EE" w:rsidRPr="00FD05EE">
        <w:rPr>
          <w:rFonts w:ascii="Arial" w:hint="eastAsia"/>
        </w:rPr>
        <w:t>직원</w:t>
      </w:r>
      <w:r w:rsidR="00FD05EE" w:rsidRPr="00FD05EE">
        <w:rPr>
          <w:rFonts w:ascii="Arial" w:hint="eastAsia"/>
        </w:rPr>
        <w:t xml:space="preserve"> </w:t>
      </w:r>
      <w:r w:rsidR="00FD05EE" w:rsidRPr="00FD05EE">
        <w:rPr>
          <w:rFonts w:ascii="Arial" w:hint="eastAsia"/>
        </w:rPr>
        <w:t>클래스</w:t>
      </w:r>
      <w:r w:rsidR="00FD05EE" w:rsidRPr="00FD05EE">
        <w:rPr>
          <w:rFonts w:ascii="Arial" w:hint="eastAsia"/>
        </w:rPr>
        <w:t>:</w:t>
      </w:r>
      <w:r w:rsidR="00FD05EE" w:rsidRPr="00FD05EE">
        <w:rPr>
          <w:rFonts w:ascii="Arial"/>
        </w:rPr>
        <w:t xml:space="preserve"> </w:t>
      </w:r>
      <w:r w:rsidR="00FD05EE" w:rsidRPr="00FD05EE">
        <w:rPr>
          <w:rFonts w:ascii="Arial" w:hint="eastAsia"/>
        </w:rPr>
        <w:t>사원번호</w:t>
      </w:r>
      <w:r w:rsidR="00FD05EE" w:rsidRPr="00FD05EE">
        <w:rPr>
          <w:rFonts w:ascii="Arial" w:hint="eastAsia"/>
        </w:rPr>
        <w:t>,</w:t>
      </w:r>
      <w:r w:rsidR="00FD05EE" w:rsidRPr="00FD05EE">
        <w:rPr>
          <w:rFonts w:ascii="Arial"/>
        </w:rPr>
        <w:t xml:space="preserve"> </w:t>
      </w:r>
      <w:r w:rsidR="00FD05EE" w:rsidRPr="00FD05EE">
        <w:rPr>
          <w:rFonts w:ascii="Arial" w:hint="eastAsia"/>
        </w:rPr>
        <w:t>이름</w:t>
      </w:r>
      <w:r w:rsidR="00FD05EE" w:rsidRPr="00FD05EE">
        <w:rPr>
          <w:rFonts w:ascii="Arial"/>
        </w:rPr>
        <w:t xml:space="preserve">, </w:t>
      </w:r>
      <w:r w:rsidR="00FD05EE" w:rsidRPr="00FD05EE">
        <w:rPr>
          <w:rFonts w:ascii="Arial" w:hint="eastAsia"/>
        </w:rPr>
        <w:t>급여</w:t>
      </w:r>
    </w:p>
    <w:p w:rsidR="00FD05EE" w:rsidRDefault="00FD05EE" w:rsidP="00381133">
      <w:pPr>
        <w:pStyle w:val="a4"/>
        <w:ind w:left="800"/>
        <w:rPr>
          <w:rFonts w:ascii="Arial"/>
        </w:rPr>
      </w:pPr>
      <w:r w:rsidRPr="00FD05EE">
        <w:rPr>
          <w:rFonts w:ascii="Arial"/>
        </w:rPr>
        <w:tab/>
      </w:r>
      <w:r w:rsidRPr="00FD05EE">
        <w:rPr>
          <w:rFonts w:ascii="Arial" w:hint="eastAsia"/>
        </w:rPr>
        <w:t>프로그래머</w:t>
      </w:r>
      <w:r w:rsidRPr="00FD05EE">
        <w:rPr>
          <w:rFonts w:ascii="Arial" w:hint="eastAsia"/>
        </w:rPr>
        <w:t xml:space="preserve"> </w:t>
      </w:r>
      <w:r w:rsidRPr="00FD05EE">
        <w:rPr>
          <w:rFonts w:ascii="Arial" w:hint="eastAsia"/>
        </w:rPr>
        <w:t>클래스</w:t>
      </w:r>
      <w:r>
        <w:rPr>
          <w:rFonts w:ascii="Arial" w:hint="eastAsia"/>
        </w:rPr>
        <w:t>:</w:t>
      </w:r>
      <w:r>
        <w:rPr>
          <w:rFonts w:ascii="Arial"/>
        </w:rPr>
        <w:t xml:space="preserve"> </w:t>
      </w:r>
      <w:r>
        <w:rPr>
          <w:rFonts w:ascii="Arial" w:hint="eastAsia"/>
        </w:rPr>
        <w:t>언어</w:t>
      </w:r>
    </w:p>
    <w:p w:rsidR="00FD05EE" w:rsidRPr="00FD05EE" w:rsidRDefault="00FD05EE" w:rsidP="00381133">
      <w:pPr>
        <w:pStyle w:val="a4"/>
        <w:ind w:left="800"/>
        <w:rPr>
          <w:rFonts w:ascii="Arial" w:hint="eastAsia"/>
        </w:rPr>
      </w:pPr>
      <w:r>
        <w:rPr>
          <w:rFonts w:ascii="Arial"/>
        </w:rPr>
        <w:tab/>
      </w:r>
      <w:r>
        <w:rPr>
          <w:rFonts w:ascii="Arial" w:hint="eastAsia"/>
        </w:rPr>
        <w:t>매니저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</w:t>
      </w:r>
      <w:r>
        <w:rPr>
          <w:rFonts w:ascii="Arial" w:hint="eastAsia"/>
        </w:rPr>
        <w:t>:</w:t>
      </w:r>
      <w:r>
        <w:rPr>
          <w:rFonts w:ascii="Arial"/>
        </w:rPr>
        <w:t xml:space="preserve"> </w:t>
      </w:r>
      <w:r>
        <w:rPr>
          <w:rFonts w:ascii="Arial" w:hint="eastAsia"/>
        </w:rPr>
        <w:t>부서</w:t>
      </w:r>
    </w:p>
    <w:p w:rsidR="00E32F68" w:rsidRDefault="003C56E7">
      <w:pPr>
        <w:pStyle w:val="a4"/>
        <w:rPr>
          <w:rFonts w:ascii="Arial"/>
          <w:b/>
        </w:rPr>
      </w:pPr>
      <w:r>
        <w:rPr>
          <w:rFonts w:ascii="Arial"/>
          <w:b/>
        </w:rPr>
        <w:t>1.2</w:t>
      </w:r>
      <w:r w:rsidR="009C4261">
        <w:rPr>
          <w:rFonts w:ascii="Arial"/>
          <w:b/>
        </w:rPr>
        <w:t xml:space="preserve">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:rsidR="00381133" w:rsidRPr="00FD05EE" w:rsidRDefault="00381133">
      <w:pPr>
        <w:pStyle w:val="a4"/>
        <w:rPr>
          <w:rFonts w:ascii="Arial"/>
        </w:rPr>
      </w:pPr>
      <w:r w:rsidRPr="00FD05EE">
        <w:rPr>
          <w:rFonts w:ascii="Arial" w:hint="eastAsia"/>
        </w:rPr>
        <w:tab/>
      </w:r>
      <w:r w:rsidR="00623A84" w:rsidRPr="00FD05EE">
        <w:rPr>
          <w:rFonts w:ascii="Arial" w:hint="eastAsia"/>
        </w:rPr>
        <w:t xml:space="preserve">-&gt; </w:t>
      </w:r>
      <w:r w:rsidR="00EA030C">
        <w:rPr>
          <w:rFonts w:ascii="Arial" w:hint="eastAsia"/>
        </w:rPr>
        <w:t>프린트</w:t>
      </w:r>
      <w:r w:rsidR="00EA030C">
        <w:rPr>
          <w:rFonts w:ascii="Arial" w:hint="eastAsia"/>
        </w:rPr>
        <w:t xml:space="preserve"> </w:t>
      </w:r>
      <w:r w:rsidR="00EA030C">
        <w:rPr>
          <w:rFonts w:ascii="Arial" w:hint="eastAsia"/>
        </w:rPr>
        <w:t>함수를</w:t>
      </w:r>
      <w:r w:rsidR="00EA030C">
        <w:rPr>
          <w:rFonts w:ascii="Arial" w:hint="eastAsia"/>
        </w:rPr>
        <w:t xml:space="preserve"> </w:t>
      </w:r>
      <w:r w:rsidR="00EA030C">
        <w:rPr>
          <w:rFonts w:ascii="Arial" w:hint="eastAsia"/>
        </w:rPr>
        <w:t>하위</w:t>
      </w:r>
      <w:r w:rsidR="00EA030C">
        <w:rPr>
          <w:rFonts w:ascii="Arial" w:hint="eastAsia"/>
        </w:rPr>
        <w:t xml:space="preserve"> </w:t>
      </w:r>
      <w:r w:rsidR="00EA030C">
        <w:rPr>
          <w:rFonts w:ascii="Arial" w:hint="eastAsia"/>
        </w:rPr>
        <w:t>클래스에서도</w:t>
      </w:r>
      <w:r w:rsidR="00EA030C">
        <w:rPr>
          <w:rFonts w:ascii="Arial" w:hint="eastAsia"/>
        </w:rPr>
        <w:t xml:space="preserve"> </w:t>
      </w:r>
      <w:r w:rsidR="00EA030C">
        <w:rPr>
          <w:rFonts w:ascii="Arial" w:hint="eastAsia"/>
        </w:rPr>
        <w:t>사용하기</w:t>
      </w:r>
      <w:r w:rsidR="00EA030C">
        <w:rPr>
          <w:rFonts w:ascii="Arial" w:hint="eastAsia"/>
        </w:rPr>
        <w:t xml:space="preserve"> </w:t>
      </w:r>
      <w:r w:rsidR="00EA030C">
        <w:rPr>
          <w:rFonts w:ascii="Arial" w:hint="eastAsia"/>
        </w:rPr>
        <w:t>위해서</w:t>
      </w:r>
      <w:r w:rsidR="00EA030C">
        <w:rPr>
          <w:rFonts w:ascii="Arial" w:hint="eastAsia"/>
        </w:rPr>
        <w:t xml:space="preserve"> </w:t>
      </w:r>
      <w:r w:rsidR="00EA030C">
        <w:rPr>
          <w:rFonts w:ascii="Arial" w:hint="eastAsia"/>
        </w:rPr>
        <w:t>가상</w:t>
      </w:r>
      <w:r w:rsidR="00EA030C">
        <w:rPr>
          <w:rFonts w:ascii="Arial"/>
        </w:rPr>
        <w:t xml:space="preserve"> </w:t>
      </w:r>
      <w:r w:rsidR="00EA030C">
        <w:rPr>
          <w:rFonts w:ascii="Arial" w:hint="eastAsia"/>
        </w:rPr>
        <w:t>함수를</w:t>
      </w:r>
      <w:r w:rsidR="00EA030C">
        <w:rPr>
          <w:rFonts w:ascii="Arial" w:hint="eastAsia"/>
        </w:rPr>
        <w:t xml:space="preserve"> </w:t>
      </w:r>
      <w:r w:rsidR="00EA030C">
        <w:rPr>
          <w:rFonts w:ascii="Arial" w:hint="eastAsia"/>
        </w:rPr>
        <w:t>이용</w:t>
      </w:r>
      <w:r w:rsidR="00623A84" w:rsidRPr="00FD05EE">
        <w:rPr>
          <w:rFonts w:ascii="Arial"/>
        </w:rPr>
        <w:br/>
      </w:r>
      <w:r w:rsidR="00623A84" w:rsidRPr="00FD05EE">
        <w:rPr>
          <w:rFonts w:ascii="Arial" w:hint="eastAsia"/>
        </w:rPr>
        <w:tab/>
        <w:t xml:space="preserve"> </w:t>
      </w:r>
    </w:p>
    <w:p w:rsidR="00CD6CC5" w:rsidRDefault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#include&lt;iostream&gt;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#include&lt;string&gt;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using namespace std;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class jick//</w:t>
            </w:r>
            <w:r w:rsidRPr="00752546">
              <w:rPr>
                <w:rFonts w:ascii="Arial" w:hint="eastAsia"/>
              </w:rPr>
              <w:t>최상위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</w:t>
            </w:r>
            <w:r w:rsidRPr="00752546">
              <w:rPr>
                <w:rFonts w:ascii="Arial" w:hint="eastAsia"/>
              </w:rPr>
              <w:t xml:space="preserve">: </w:t>
            </w:r>
            <w:r w:rsidRPr="00752546">
              <w:rPr>
                <w:rFonts w:ascii="Arial" w:hint="eastAsia"/>
              </w:rPr>
              <w:t>직원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protected://</w:t>
            </w:r>
            <w:r w:rsidRPr="00752546">
              <w:rPr>
                <w:rFonts w:ascii="Arial" w:hint="eastAsia"/>
              </w:rPr>
              <w:t>하위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물려주는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변수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int num, won;//</w:t>
            </w:r>
            <w:r w:rsidRPr="00752546">
              <w:rPr>
                <w:rFonts w:ascii="Arial" w:hint="eastAsia"/>
              </w:rPr>
              <w:t>사원번호</w:t>
            </w:r>
            <w:r w:rsidRPr="00752546">
              <w:rPr>
                <w:rFonts w:ascii="Arial" w:hint="eastAsia"/>
              </w:rPr>
              <w:t xml:space="preserve">, </w:t>
            </w:r>
            <w:r w:rsidRPr="00752546">
              <w:rPr>
                <w:rFonts w:ascii="Arial" w:hint="eastAsia"/>
              </w:rPr>
              <w:t>급여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string name;//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public: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jick();//</w:t>
            </w:r>
            <w:r w:rsidRPr="00752546">
              <w:rPr>
                <w:rFonts w:ascii="Arial" w:hint="eastAsia"/>
              </w:rPr>
              <w:t>직원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디폴트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jick(int n, string m, int w);//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virtual void print();//</w:t>
            </w:r>
            <w:r w:rsidRPr="00752546">
              <w:rPr>
                <w:rFonts w:ascii="Arial" w:hint="eastAsia"/>
              </w:rPr>
              <w:t>직원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  <w:r w:rsidRPr="00752546">
              <w:rPr>
                <w:rFonts w:ascii="Arial" w:hint="eastAsia"/>
              </w:rPr>
              <w:t xml:space="preserve">: </w:t>
            </w:r>
            <w:r w:rsidRPr="00752546">
              <w:rPr>
                <w:rFonts w:ascii="Arial" w:hint="eastAsia"/>
              </w:rPr>
              <w:t>가상함수를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사용해</w:t>
            </w:r>
            <w:r w:rsidRPr="00752546">
              <w:rPr>
                <w:rFonts w:ascii="Arial" w:hint="eastAsia"/>
              </w:rPr>
              <w:t xml:space="preserve">, </w:t>
            </w:r>
            <w:r w:rsidRPr="00752546">
              <w:rPr>
                <w:rFonts w:ascii="Arial" w:hint="eastAsia"/>
              </w:rPr>
              <w:t>하위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클래스에서도</w:t>
            </w:r>
            <w:r w:rsidRPr="00752546">
              <w:rPr>
                <w:rFonts w:ascii="Arial" w:hint="eastAsia"/>
              </w:rPr>
              <w:t xml:space="preserve"> print</w:t>
            </w:r>
            <w:r w:rsidRPr="00752546">
              <w:rPr>
                <w:rFonts w:ascii="Arial" w:hint="eastAsia"/>
              </w:rPr>
              <w:t>라는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lastRenderedPageBreak/>
              <w:t>함수명을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사용할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수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있게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만듬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jick::jick()//</w:t>
            </w:r>
            <w:r w:rsidRPr="00752546">
              <w:rPr>
                <w:rFonts w:ascii="Arial" w:hint="eastAsia"/>
              </w:rPr>
              <w:t>직원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디폴트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num = 00000;//</w:t>
            </w:r>
            <w:r w:rsidRPr="00752546">
              <w:rPr>
                <w:rFonts w:ascii="Arial" w:hint="eastAsia"/>
              </w:rPr>
              <w:t>번호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name = "</w:t>
            </w:r>
            <w:r w:rsidRPr="00752546">
              <w:rPr>
                <w:rFonts w:ascii="Arial" w:hint="eastAsia"/>
              </w:rPr>
              <w:t>미설정</w:t>
            </w:r>
            <w:r w:rsidRPr="00752546">
              <w:rPr>
                <w:rFonts w:ascii="Arial" w:hint="eastAsia"/>
              </w:rPr>
              <w:t>";//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won = 0;//</w:t>
            </w:r>
            <w:r w:rsidRPr="00752546">
              <w:rPr>
                <w:rFonts w:ascii="Arial" w:hint="eastAsia"/>
              </w:rPr>
              <w:t>급여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jick::jick(int n, string m, int w)//</w:t>
            </w:r>
            <w:r w:rsidRPr="00752546">
              <w:rPr>
                <w:rFonts w:ascii="Arial" w:hint="eastAsia"/>
              </w:rPr>
              <w:t>직원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num = n;//</w:t>
            </w:r>
            <w:r w:rsidRPr="00752546">
              <w:rPr>
                <w:rFonts w:ascii="Arial" w:hint="eastAsia"/>
              </w:rPr>
              <w:t>번호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name = m;//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won = w;//</w:t>
            </w:r>
            <w:r w:rsidRPr="00752546">
              <w:rPr>
                <w:rFonts w:ascii="Arial" w:hint="eastAsia"/>
              </w:rPr>
              <w:t>급여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jick::print()//</w:t>
            </w:r>
            <w:r w:rsidRPr="00752546">
              <w:rPr>
                <w:rFonts w:ascii="Arial" w:hint="eastAsia"/>
              </w:rPr>
              <w:t>직원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사원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번호</w:t>
            </w:r>
            <w:r w:rsidRPr="00752546">
              <w:rPr>
                <w:rFonts w:ascii="Arial" w:hint="eastAsia"/>
              </w:rPr>
              <w:t>: " &lt;&lt; num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이름</w:t>
            </w:r>
            <w:r w:rsidRPr="00752546">
              <w:rPr>
                <w:rFonts w:ascii="Arial" w:hint="eastAsia"/>
              </w:rPr>
              <w:t>: " &lt;&lt; name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급여</w:t>
            </w:r>
            <w:r w:rsidRPr="00752546">
              <w:rPr>
                <w:rFonts w:ascii="Arial" w:hint="eastAsia"/>
              </w:rPr>
              <w:t>: " &lt;&lt; won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class prog : public jick//</w:t>
            </w:r>
            <w:r w:rsidRPr="00752546">
              <w:rPr>
                <w:rFonts w:ascii="Arial" w:hint="eastAsia"/>
              </w:rPr>
              <w:t>직원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클래스의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하위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프로그래머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private: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string lang;//</w:t>
            </w:r>
            <w:r w:rsidRPr="00752546">
              <w:rPr>
                <w:rFonts w:ascii="Arial" w:hint="eastAsia"/>
              </w:rPr>
              <w:t>언어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public: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prog(int n, string m, int w, string l);//</w:t>
            </w:r>
            <w:r w:rsidRPr="00752546">
              <w:rPr>
                <w:rFonts w:ascii="Arial" w:hint="eastAsia"/>
              </w:rPr>
              <w:t>프로그래머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void print();//</w:t>
            </w:r>
            <w:r w:rsidRPr="00752546">
              <w:rPr>
                <w:rFonts w:ascii="Arial" w:hint="eastAsia"/>
              </w:rPr>
              <w:t>프로그래머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prog::prog(int n, string m, int w, string l)//</w:t>
            </w:r>
            <w:r w:rsidRPr="00752546">
              <w:rPr>
                <w:rFonts w:ascii="Arial" w:hint="eastAsia"/>
              </w:rPr>
              <w:t>프로그래머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num = n;//</w:t>
            </w:r>
            <w:r w:rsidRPr="00752546">
              <w:rPr>
                <w:rFonts w:ascii="Arial" w:hint="eastAsia"/>
              </w:rPr>
              <w:t>사원번호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name = m;//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won = w;//</w:t>
            </w:r>
            <w:r w:rsidRPr="00752546">
              <w:rPr>
                <w:rFonts w:ascii="Arial" w:hint="eastAsia"/>
              </w:rPr>
              <w:t>급여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lang = l;//</w:t>
            </w:r>
            <w:r w:rsidRPr="00752546">
              <w:rPr>
                <w:rFonts w:ascii="Arial" w:hint="eastAsia"/>
              </w:rPr>
              <w:t>언어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prog::print()//</w:t>
            </w:r>
            <w:r w:rsidRPr="00752546">
              <w:rPr>
                <w:rFonts w:ascii="Arial" w:hint="eastAsia"/>
              </w:rPr>
              <w:t>프로그래머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사원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번호</w:t>
            </w:r>
            <w:r w:rsidRPr="00752546">
              <w:rPr>
                <w:rFonts w:ascii="Arial" w:hint="eastAsia"/>
              </w:rPr>
              <w:t>: " &lt;&lt; num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이름</w:t>
            </w:r>
            <w:r w:rsidRPr="00752546">
              <w:rPr>
                <w:rFonts w:ascii="Arial" w:hint="eastAsia"/>
              </w:rPr>
              <w:t>: " &lt;&lt; name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급여</w:t>
            </w:r>
            <w:r w:rsidRPr="00752546">
              <w:rPr>
                <w:rFonts w:ascii="Arial" w:hint="eastAsia"/>
              </w:rPr>
              <w:t>: " &lt;&lt; won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언어</w:t>
            </w:r>
            <w:r w:rsidRPr="00752546">
              <w:rPr>
                <w:rFonts w:ascii="Arial" w:hint="eastAsia"/>
              </w:rPr>
              <w:t>: " &lt;&lt; lang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class man : public jick//</w:t>
            </w:r>
            <w:r w:rsidRPr="00752546">
              <w:rPr>
                <w:rFonts w:ascii="Arial" w:hint="eastAsia"/>
              </w:rPr>
              <w:t>직원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클래스의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하위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매니저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private: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string bu;//</w:t>
            </w:r>
            <w:r w:rsidRPr="00752546">
              <w:rPr>
                <w:rFonts w:ascii="Arial" w:hint="eastAsia"/>
              </w:rPr>
              <w:t>부서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public: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lastRenderedPageBreak/>
              <w:tab/>
              <w:t>man(int n, string m, int w, string b);//</w:t>
            </w:r>
            <w:r w:rsidRPr="00752546">
              <w:rPr>
                <w:rFonts w:ascii="Arial" w:hint="eastAsia"/>
              </w:rPr>
              <w:t>매니저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void print();//</w:t>
            </w:r>
            <w:r w:rsidRPr="00752546">
              <w:rPr>
                <w:rFonts w:ascii="Arial" w:hint="eastAsia"/>
              </w:rPr>
              <w:t>매니저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man::man(int n, string m, int w, string b)//</w:t>
            </w:r>
            <w:r w:rsidRPr="00752546">
              <w:rPr>
                <w:rFonts w:ascii="Arial" w:hint="eastAsia"/>
              </w:rPr>
              <w:t>매니저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num = n;//</w:t>
            </w:r>
            <w:r w:rsidRPr="00752546">
              <w:rPr>
                <w:rFonts w:ascii="Arial" w:hint="eastAsia"/>
              </w:rPr>
              <w:t>사번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name = m;//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won = w;//</w:t>
            </w:r>
            <w:r w:rsidRPr="00752546">
              <w:rPr>
                <w:rFonts w:ascii="Arial" w:hint="eastAsia"/>
              </w:rPr>
              <w:t>급여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bu = b;//</w:t>
            </w:r>
            <w:r w:rsidRPr="00752546">
              <w:rPr>
                <w:rFonts w:ascii="Arial" w:hint="eastAsia"/>
              </w:rPr>
              <w:t>부서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man::print()//</w:t>
            </w:r>
            <w:r w:rsidRPr="00752546">
              <w:rPr>
                <w:rFonts w:ascii="Arial" w:hint="eastAsia"/>
              </w:rPr>
              <w:t>매니저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사원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번호</w:t>
            </w:r>
            <w:r w:rsidRPr="00752546">
              <w:rPr>
                <w:rFonts w:ascii="Arial" w:hint="eastAsia"/>
              </w:rPr>
              <w:t>: " &lt;&lt; num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이름</w:t>
            </w:r>
            <w:r w:rsidRPr="00752546">
              <w:rPr>
                <w:rFonts w:ascii="Arial" w:hint="eastAsia"/>
              </w:rPr>
              <w:t>: " &lt;&lt; name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급여</w:t>
            </w:r>
            <w:r w:rsidRPr="00752546">
              <w:rPr>
                <w:rFonts w:ascii="Arial" w:hint="eastAsia"/>
              </w:rPr>
              <w:t>: " &lt;&lt; won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부서</w:t>
            </w:r>
            <w:r w:rsidRPr="00752546">
              <w:rPr>
                <w:rFonts w:ascii="Arial" w:hint="eastAsia"/>
              </w:rPr>
              <w:t>: " &lt;&lt; bu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int main()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jick a;//</w:t>
            </w:r>
            <w:r w:rsidRPr="00752546">
              <w:rPr>
                <w:rFonts w:ascii="Arial" w:hint="eastAsia"/>
              </w:rPr>
              <w:t>직원</w:t>
            </w:r>
            <w:r w:rsidRPr="00752546">
              <w:rPr>
                <w:rFonts w:ascii="Arial" w:hint="eastAsia"/>
              </w:rPr>
              <w:t xml:space="preserve"> a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jick b(12345, "</w:t>
            </w:r>
            <w:r w:rsidRPr="00752546">
              <w:rPr>
                <w:rFonts w:ascii="Arial" w:hint="eastAsia"/>
              </w:rPr>
              <w:t>김병호</w:t>
            </w:r>
            <w:r w:rsidRPr="00752546">
              <w:rPr>
                <w:rFonts w:ascii="Arial" w:hint="eastAsia"/>
              </w:rPr>
              <w:t>", 5000000);//</w:t>
            </w:r>
            <w:r w:rsidRPr="00752546">
              <w:rPr>
                <w:rFonts w:ascii="Arial" w:hint="eastAsia"/>
              </w:rPr>
              <w:t>직원</w:t>
            </w:r>
            <w:r w:rsidRPr="00752546">
              <w:rPr>
                <w:rFonts w:ascii="Arial" w:hint="eastAsia"/>
              </w:rPr>
              <w:t xml:space="preserve"> b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prog c(56789, "</w:t>
            </w:r>
            <w:r w:rsidRPr="00752546">
              <w:rPr>
                <w:rFonts w:ascii="Arial" w:hint="eastAsia"/>
              </w:rPr>
              <w:t>오순철</w:t>
            </w:r>
            <w:r w:rsidRPr="00752546">
              <w:rPr>
                <w:rFonts w:ascii="Arial" w:hint="eastAsia"/>
              </w:rPr>
              <w:t>", 4000000, "C</w:t>
            </w:r>
            <w:r w:rsidRPr="00752546">
              <w:rPr>
                <w:rFonts w:ascii="Arial" w:hint="eastAsia"/>
              </w:rPr>
              <w:t>언어</w:t>
            </w:r>
            <w:r w:rsidRPr="00752546">
              <w:rPr>
                <w:rFonts w:ascii="Arial" w:hint="eastAsia"/>
              </w:rPr>
              <w:t>");//</w:t>
            </w:r>
            <w:r w:rsidRPr="00752546">
              <w:rPr>
                <w:rFonts w:ascii="Arial" w:hint="eastAsia"/>
              </w:rPr>
              <w:t>프로그래머</w:t>
            </w:r>
            <w:r w:rsidRPr="00752546">
              <w:rPr>
                <w:rFonts w:ascii="Arial" w:hint="eastAsia"/>
              </w:rPr>
              <w:t xml:space="preserve"> c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man d(65432, "</w:t>
            </w:r>
            <w:r w:rsidRPr="00752546">
              <w:rPr>
                <w:rFonts w:ascii="Arial" w:hint="eastAsia"/>
              </w:rPr>
              <w:t>박금주</w:t>
            </w:r>
            <w:r w:rsidRPr="00752546">
              <w:rPr>
                <w:rFonts w:ascii="Arial" w:hint="eastAsia"/>
              </w:rPr>
              <w:t>", 4200000, "</w:t>
            </w:r>
            <w:r w:rsidRPr="00752546">
              <w:rPr>
                <w:rFonts w:ascii="Arial" w:hint="eastAsia"/>
              </w:rPr>
              <w:t>디자인팀</w:t>
            </w:r>
            <w:r w:rsidRPr="00752546">
              <w:rPr>
                <w:rFonts w:ascii="Arial" w:hint="eastAsia"/>
              </w:rPr>
              <w:t>");//</w:t>
            </w:r>
            <w:r w:rsidRPr="00752546">
              <w:rPr>
                <w:rFonts w:ascii="Arial" w:hint="eastAsia"/>
              </w:rPr>
              <w:t>매니저</w:t>
            </w:r>
            <w:r w:rsidRPr="00752546">
              <w:rPr>
                <w:rFonts w:ascii="Arial" w:hint="eastAsia"/>
              </w:rPr>
              <w:t xml:space="preserve"> d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a.print();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lastRenderedPageBreak/>
              <w:tab/>
              <w:t>cout &lt;&lt; "-------------------------"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b.print();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c.print();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d.print();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return 0;</w:t>
            </w:r>
          </w:p>
          <w:p w:rsidR="00623A84" w:rsidRPr="009C4261" w:rsidRDefault="00752546" w:rsidP="0075254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752546">
              <w:rPr>
                <w:rFonts w:ascii="Arial"/>
              </w:rPr>
              <w:t>}</w:t>
            </w:r>
          </w:p>
        </w:tc>
      </w:tr>
    </w:tbl>
    <w:p w:rsidR="00381133" w:rsidRDefault="00381133">
      <w:pPr>
        <w:pStyle w:val="a4"/>
        <w:rPr>
          <w:rFonts w:ascii="Arial"/>
          <w:b/>
        </w:rPr>
      </w:pPr>
    </w:p>
    <w:p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381133" w:rsidRPr="009C4261" w:rsidRDefault="00EA030C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384A0824" wp14:editId="5073AF77">
                  <wp:extent cx="5400040" cy="3763010"/>
                  <wp:effectExtent l="0" t="0" r="0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6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2. </w:t>
      </w:r>
      <w:r w:rsidR="00EA030C">
        <w:rPr>
          <w:rFonts w:ascii="Arial" w:hint="eastAsia"/>
          <w:b/>
          <w:sz w:val="30"/>
        </w:rPr>
        <w:t>사람</w:t>
      </w:r>
      <w:r w:rsidR="00EA030C">
        <w:rPr>
          <w:rFonts w:ascii="Arial" w:hint="eastAsia"/>
          <w:b/>
          <w:sz w:val="30"/>
        </w:rPr>
        <w:t xml:space="preserve"> /</w:t>
      </w:r>
      <w:r w:rsidR="00EA030C">
        <w:rPr>
          <w:rFonts w:ascii="Arial"/>
          <w:b/>
          <w:sz w:val="30"/>
        </w:rPr>
        <w:t xml:space="preserve"> </w:t>
      </w:r>
      <w:r w:rsidR="00EA030C">
        <w:rPr>
          <w:rFonts w:ascii="Arial" w:hint="eastAsia"/>
          <w:b/>
          <w:sz w:val="30"/>
        </w:rPr>
        <w:t>강의자</w:t>
      </w:r>
      <w:r w:rsidR="00EA030C">
        <w:rPr>
          <w:rFonts w:ascii="Arial"/>
          <w:b/>
          <w:sz w:val="30"/>
        </w:rPr>
        <w:t xml:space="preserve"> / </w:t>
      </w:r>
      <w:r w:rsidR="00EA030C">
        <w:rPr>
          <w:rFonts w:ascii="Arial" w:hint="eastAsia"/>
          <w:b/>
          <w:sz w:val="30"/>
        </w:rPr>
        <w:t>학생</w:t>
      </w:r>
      <w:r w:rsidR="00EA030C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C56E7" w:rsidRDefault="003C56E7" w:rsidP="003C56E7">
      <w:pPr>
        <w:pStyle w:val="a4"/>
        <w:ind w:left="800"/>
        <w:rPr>
          <w:rFonts w:ascii="Arial"/>
        </w:rPr>
      </w:pPr>
      <w:r w:rsidRPr="00EA030C">
        <w:rPr>
          <w:rFonts w:ascii="Arial" w:hint="eastAsia"/>
        </w:rPr>
        <w:t xml:space="preserve">-&gt; </w:t>
      </w:r>
      <w:r w:rsidR="00EA030C">
        <w:rPr>
          <w:rFonts w:ascii="Arial" w:hint="eastAsia"/>
        </w:rPr>
        <w:t>사람</w:t>
      </w:r>
      <w:r w:rsidR="00EA030C">
        <w:rPr>
          <w:rFonts w:ascii="Arial" w:hint="eastAsia"/>
        </w:rPr>
        <w:t xml:space="preserve"> </w:t>
      </w:r>
      <w:r w:rsidR="00EA030C">
        <w:rPr>
          <w:rFonts w:ascii="Arial" w:hint="eastAsia"/>
        </w:rPr>
        <w:t>클래스</w:t>
      </w:r>
      <w:r w:rsidR="00EA030C">
        <w:rPr>
          <w:rFonts w:ascii="Arial" w:hint="eastAsia"/>
        </w:rPr>
        <w:t>:</w:t>
      </w:r>
      <w:r w:rsidR="00EA030C">
        <w:rPr>
          <w:rFonts w:ascii="Arial"/>
        </w:rPr>
        <w:t xml:space="preserve"> </w:t>
      </w:r>
      <w:r w:rsidR="00EA030C">
        <w:rPr>
          <w:rFonts w:ascii="Arial" w:hint="eastAsia"/>
        </w:rPr>
        <w:t>이름</w:t>
      </w:r>
      <w:r w:rsidR="00EA030C">
        <w:rPr>
          <w:rFonts w:ascii="Arial" w:hint="eastAsia"/>
        </w:rPr>
        <w:t>,</w:t>
      </w:r>
      <w:r w:rsidR="00EA030C">
        <w:rPr>
          <w:rFonts w:ascii="Arial"/>
        </w:rPr>
        <w:t xml:space="preserve"> </w:t>
      </w:r>
      <w:r w:rsidR="00EA030C">
        <w:rPr>
          <w:rFonts w:ascii="Arial" w:hint="eastAsia"/>
        </w:rPr>
        <w:t>생년월일</w:t>
      </w:r>
    </w:p>
    <w:p w:rsidR="00EA030C" w:rsidRDefault="00EA030C" w:rsidP="003C56E7">
      <w:pPr>
        <w:pStyle w:val="a4"/>
        <w:ind w:left="800"/>
        <w:rPr>
          <w:rFonts w:ascii="Arial"/>
        </w:rPr>
      </w:pPr>
      <w:r>
        <w:rPr>
          <w:rFonts w:ascii="Arial"/>
        </w:rPr>
        <w:tab/>
      </w:r>
      <w:r>
        <w:rPr>
          <w:rFonts w:ascii="Arial" w:hint="eastAsia"/>
        </w:rPr>
        <w:t>강의자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</w:t>
      </w:r>
      <w:r>
        <w:rPr>
          <w:rFonts w:ascii="Arial" w:hint="eastAsia"/>
        </w:rPr>
        <w:t>:</w:t>
      </w:r>
      <w:r>
        <w:rPr>
          <w:rFonts w:ascii="Arial"/>
        </w:rPr>
        <w:t xml:space="preserve"> </w:t>
      </w:r>
      <w:r>
        <w:rPr>
          <w:rFonts w:ascii="Arial" w:hint="eastAsia"/>
        </w:rPr>
        <w:t>강의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과목</w:t>
      </w:r>
    </w:p>
    <w:p w:rsidR="00EA030C" w:rsidRDefault="00EA030C" w:rsidP="003C56E7">
      <w:pPr>
        <w:pStyle w:val="a4"/>
        <w:ind w:left="800"/>
        <w:rPr>
          <w:rFonts w:ascii="Arial"/>
        </w:rPr>
      </w:pPr>
      <w:r>
        <w:rPr>
          <w:rFonts w:ascii="Arial"/>
        </w:rPr>
        <w:tab/>
      </w:r>
      <w:r>
        <w:rPr>
          <w:rFonts w:ascii="Arial" w:hint="eastAsia"/>
        </w:rPr>
        <w:t>학생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</w:t>
      </w:r>
      <w:r>
        <w:rPr>
          <w:rFonts w:ascii="Arial" w:hint="eastAsia"/>
        </w:rPr>
        <w:t>:</w:t>
      </w:r>
      <w:r>
        <w:rPr>
          <w:rFonts w:ascii="Arial"/>
        </w:rPr>
        <w:t xml:space="preserve"> </w:t>
      </w:r>
      <w:r>
        <w:rPr>
          <w:rFonts w:ascii="Arial" w:hint="eastAsia"/>
        </w:rPr>
        <w:t>전공</w:t>
      </w:r>
    </w:p>
    <w:p w:rsidR="00BD6297" w:rsidRPr="00EA030C" w:rsidRDefault="00BD6297" w:rsidP="003C56E7">
      <w:pPr>
        <w:pStyle w:val="a4"/>
        <w:ind w:left="800"/>
        <w:rPr>
          <w:rFonts w:ascii="Arial" w:hint="eastAsia"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2.2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3C56E7" w:rsidRPr="00EA030C" w:rsidRDefault="003C56E7" w:rsidP="003C56E7">
      <w:pPr>
        <w:pStyle w:val="a4"/>
        <w:rPr>
          <w:rFonts w:ascii="Arial"/>
        </w:rPr>
      </w:pPr>
      <w:r w:rsidRPr="00EA030C">
        <w:rPr>
          <w:rFonts w:ascii="Arial" w:hint="eastAsia"/>
        </w:rPr>
        <w:tab/>
        <w:t xml:space="preserve">-&gt; </w:t>
      </w:r>
      <w:r w:rsidR="00BD6297">
        <w:rPr>
          <w:rFonts w:ascii="Arial" w:hint="eastAsia"/>
        </w:rPr>
        <w:t>프린트</w:t>
      </w:r>
      <w:r w:rsidR="00BD6297">
        <w:rPr>
          <w:rFonts w:ascii="Arial" w:hint="eastAsia"/>
        </w:rPr>
        <w:t xml:space="preserve"> </w:t>
      </w:r>
      <w:r w:rsidR="00BD6297">
        <w:rPr>
          <w:rFonts w:ascii="Arial" w:hint="eastAsia"/>
        </w:rPr>
        <w:t>함수를</w:t>
      </w:r>
      <w:r w:rsidR="00BD6297">
        <w:rPr>
          <w:rFonts w:ascii="Arial" w:hint="eastAsia"/>
        </w:rPr>
        <w:t xml:space="preserve"> </w:t>
      </w:r>
      <w:r w:rsidR="00BD6297">
        <w:rPr>
          <w:rFonts w:ascii="Arial" w:hint="eastAsia"/>
        </w:rPr>
        <w:t>하위</w:t>
      </w:r>
      <w:r w:rsidR="00BD6297">
        <w:rPr>
          <w:rFonts w:ascii="Arial" w:hint="eastAsia"/>
        </w:rPr>
        <w:t xml:space="preserve"> </w:t>
      </w:r>
      <w:r w:rsidR="00BD6297">
        <w:rPr>
          <w:rFonts w:ascii="Arial" w:hint="eastAsia"/>
        </w:rPr>
        <w:t>클래스에서도</w:t>
      </w:r>
      <w:r w:rsidR="00BD6297">
        <w:rPr>
          <w:rFonts w:ascii="Arial" w:hint="eastAsia"/>
        </w:rPr>
        <w:t xml:space="preserve"> </w:t>
      </w:r>
      <w:r w:rsidR="00BD6297">
        <w:rPr>
          <w:rFonts w:ascii="Arial" w:hint="eastAsia"/>
        </w:rPr>
        <w:t>사용하기</w:t>
      </w:r>
      <w:r w:rsidR="00BD6297">
        <w:rPr>
          <w:rFonts w:ascii="Arial" w:hint="eastAsia"/>
        </w:rPr>
        <w:t xml:space="preserve"> </w:t>
      </w:r>
      <w:r w:rsidR="00BD6297">
        <w:rPr>
          <w:rFonts w:ascii="Arial" w:hint="eastAsia"/>
        </w:rPr>
        <w:t>위해</w:t>
      </w:r>
      <w:r w:rsidR="00BD6297">
        <w:rPr>
          <w:rFonts w:ascii="Arial" w:hint="eastAsia"/>
        </w:rPr>
        <w:t xml:space="preserve"> </w:t>
      </w:r>
      <w:r w:rsidR="00BD6297">
        <w:rPr>
          <w:rFonts w:ascii="Arial" w:hint="eastAsia"/>
        </w:rPr>
        <w:t>가상</w:t>
      </w:r>
      <w:r w:rsidR="00BD6297">
        <w:rPr>
          <w:rFonts w:ascii="Arial" w:hint="eastAsia"/>
        </w:rPr>
        <w:t xml:space="preserve"> </w:t>
      </w:r>
      <w:r w:rsidR="00BD6297">
        <w:rPr>
          <w:rFonts w:ascii="Arial" w:hint="eastAsia"/>
        </w:rPr>
        <w:t>함수를</w:t>
      </w:r>
      <w:r w:rsidR="00BD6297">
        <w:rPr>
          <w:rFonts w:ascii="Arial" w:hint="eastAsia"/>
        </w:rPr>
        <w:t xml:space="preserve"> </w:t>
      </w:r>
      <w:r w:rsidR="00BD6297">
        <w:rPr>
          <w:rFonts w:ascii="Arial" w:hint="eastAsia"/>
        </w:rPr>
        <w:t>이용</w:t>
      </w:r>
      <w:r w:rsidRPr="00EA030C">
        <w:rPr>
          <w:rFonts w:ascii="Arial"/>
        </w:rPr>
        <w:br/>
      </w:r>
      <w:r w:rsidRPr="00EA030C">
        <w:rPr>
          <w:rFonts w:ascii="Arial" w:hint="eastAsia"/>
        </w:rPr>
        <w:tab/>
        <w:t xml:space="preserve"> 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#include&lt;iostream&gt;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#include&lt;string&gt;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using namespace std;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class person//</w:t>
            </w:r>
            <w:r w:rsidRPr="00752546">
              <w:rPr>
                <w:rFonts w:ascii="Arial" w:hint="eastAsia"/>
              </w:rPr>
              <w:t>최상위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</w:t>
            </w:r>
            <w:r w:rsidRPr="00752546">
              <w:rPr>
                <w:rFonts w:ascii="Arial" w:hint="eastAsia"/>
              </w:rPr>
              <w:t xml:space="preserve"> person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protected://</w:t>
            </w:r>
            <w:r w:rsidRPr="00752546">
              <w:rPr>
                <w:rFonts w:ascii="Arial" w:hint="eastAsia"/>
              </w:rPr>
              <w:t>하위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물려주는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변수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string name;//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int birth;//</w:t>
            </w:r>
            <w:r w:rsidRPr="00752546">
              <w:rPr>
                <w:rFonts w:ascii="Arial" w:hint="eastAsia"/>
              </w:rPr>
              <w:t>생년월일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public: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 xml:space="preserve">person();//person </w:t>
            </w:r>
            <w:r w:rsidRPr="00752546">
              <w:rPr>
                <w:rFonts w:ascii="Arial" w:hint="eastAsia"/>
              </w:rPr>
              <w:t>디폴트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 xml:space="preserve">person(string n, int b);//person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virtual void print();//</w:t>
            </w:r>
            <w:r w:rsidRPr="00752546">
              <w:rPr>
                <w:rFonts w:ascii="Arial" w:hint="eastAsia"/>
              </w:rPr>
              <w:t>가상함수를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이용해</w:t>
            </w:r>
            <w:r w:rsidRPr="00752546">
              <w:rPr>
                <w:rFonts w:ascii="Arial" w:hint="eastAsia"/>
              </w:rPr>
              <w:t xml:space="preserve"> print</w:t>
            </w:r>
            <w:r w:rsidRPr="00752546">
              <w:rPr>
                <w:rFonts w:ascii="Arial" w:hint="eastAsia"/>
              </w:rPr>
              <w:t>함수명을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하위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클래스에서도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사용가능하게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함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 xml:space="preserve">person::person()//person </w:t>
            </w:r>
            <w:r w:rsidRPr="00752546">
              <w:rPr>
                <w:rFonts w:ascii="Arial" w:hint="eastAsia"/>
              </w:rPr>
              <w:t>디폴트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name = "</w:t>
            </w:r>
            <w:r w:rsidRPr="00752546">
              <w:rPr>
                <w:rFonts w:ascii="Arial" w:hint="eastAsia"/>
              </w:rPr>
              <w:t>미설정</w:t>
            </w:r>
            <w:r w:rsidRPr="00752546">
              <w:rPr>
                <w:rFonts w:ascii="Arial" w:hint="eastAsia"/>
              </w:rPr>
              <w:t>";//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birth = 20170000;//</w:t>
            </w:r>
            <w:r w:rsidRPr="00752546">
              <w:rPr>
                <w:rFonts w:ascii="Arial" w:hint="eastAsia"/>
              </w:rPr>
              <w:t>생년월일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 xml:space="preserve">person::person(string n, int b)//person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name = n;//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birth = b;//</w:t>
            </w:r>
            <w:r w:rsidRPr="00752546">
              <w:rPr>
                <w:rFonts w:ascii="Arial" w:hint="eastAsia"/>
              </w:rPr>
              <w:t>생년월일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person::print()//person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이름</w:t>
            </w:r>
            <w:r w:rsidRPr="00752546">
              <w:rPr>
                <w:rFonts w:ascii="Arial" w:hint="eastAsia"/>
              </w:rPr>
              <w:t>: " &lt;&lt; name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생년월일</w:t>
            </w:r>
            <w:r w:rsidRPr="00752546">
              <w:rPr>
                <w:rFonts w:ascii="Arial" w:hint="eastAsia"/>
              </w:rPr>
              <w:t>: " &lt;&lt; birth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class gang : public person//person</w:t>
            </w:r>
            <w:r w:rsidRPr="00752546">
              <w:rPr>
                <w:rFonts w:ascii="Arial" w:hint="eastAsia"/>
              </w:rPr>
              <w:t>클래스의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하위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강의자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private: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string gwa;//</w:t>
            </w:r>
            <w:r w:rsidRPr="00752546">
              <w:rPr>
                <w:rFonts w:ascii="Arial" w:hint="eastAsia"/>
              </w:rPr>
              <w:t>강의과목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public: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gang(string n, int b, string g);//</w:t>
            </w:r>
            <w:r w:rsidRPr="00752546">
              <w:rPr>
                <w:rFonts w:ascii="Arial" w:hint="eastAsia"/>
              </w:rPr>
              <w:t>강의자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void print();//</w:t>
            </w:r>
            <w:r w:rsidRPr="00752546">
              <w:rPr>
                <w:rFonts w:ascii="Arial" w:hint="eastAsia"/>
              </w:rPr>
              <w:t>강의자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lastRenderedPageBreak/>
              <w:t>gang::gang(string n, int b, string g)//</w:t>
            </w:r>
            <w:r w:rsidRPr="00752546">
              <w:rPr>
                <w:rFonts w:ascii="Arial" w:hint="eastAsia"/>
              </w:rPr>
              <w:t>강의자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name = n;//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birth = b;//</w:t>
            </w:r>
            <w:r w:rsidRPr="00752546">
              <w:rPr>
                <w:rFonts w:ascii="Arial" w:hint="eastAsia"/>
              </w:rPr>
              <w:t>생년월일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gwa = g;//</w:t>
            </w:r>
            <w:r w:rsidRPr="00752546">
              <w:rPr>
                <w:rFonts w:ascii="Arial" w:hint="eastAsia"/>
              </w:rPr>
              <w:t>강의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과목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gang::print()//</w:t>
            </w:r>
            <w:r w:rsidRPr="00752546">
              <w:rPr>
                <w:rFonts w:ascii="Arial" w:hint="eastAsia"/>
              </w:rPr>
              <w:t>강의자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이름</w:t>
            </w:r>
            <w:r w:rsidRPr="00752546">
              <w:rPr>
                <w:rFonts w:ascii="Arial" w:hint="eastAsia"/>
              </w:rPr>
              <w:t>: " &lt;&lt; name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생년월일</w:t>
            </w:r>
            <w:r w:rsidRPr="00752546">
              <w:rPr>
                <w:rFonts w:ascii="Arial" w:hint="eastAsia"/>
              </w:rPr>
              <w:t>: " &lt;&lt; birth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강의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과목</w:t>
            </w:r>
            <w:r w:rsidRPr="00752546">
              <w:rPr>
                <w:rFonts w:ascii="Arial" w:hint="eastAsia"/>
              </w:rPr>
              <w:t>: " &lt;&lt; gwa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class stud : public person//person</w:t>
            </w:r>
            <w:r w:rsidRPr="00752546">
              <w:rPr>
                <w:rFonts w:ascii="Arial" w:hint="eastAsia"/>
              </w:rPr>
              <w:t>클래스의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하위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학생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private: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string jeon;//</w:t>
            </w:r>
            <w:r w:rsidRPr="00752546">
              <w:rPr>
                <w:rFonts w:ascii="Arial" w:hint="eastAsia"/>
              </w:rPr>
              <w:t>전공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과목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public: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stud(string n, int b, string j);//</w:t>
            </w:r>
            <w:r w:rsidRPr="00752546">
              <w:rPr>
                <w:rFonts w:ascii="Arial" w:hint="eastAsia"/>
              </w:rPr>
              <w:t>학생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void print();//</w:t>
            </w:r>
            <w:r w:rsidRPr="00752546">
              <w:rPr>
                <w:rFonts w:ascii="Arial" w:hint="eastAsia"/>
              </w:rPr>
              <w:t>학생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stud::stud(string n , int b, string j)//</w:t>
            </w:r>
            <w:r w:rsidRPr="00752546">
              <w:rPr>
                <w:rFonts w:ascii="Arial" w:hint="eastAsia"/>
              </w:rPr>
              <w:t>학생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name = n;//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birth = b;//</w:t>
            </w:r>
            <w:r w:rsidRPr="00752546">
              <w:rPr>
                <w:rFonts w:ascii="Arial" w:hint="eastAsia"/>
              </w:rPr>
              <w:t>생년월일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lastRenderedPageBreak/>
              <w:tab/>
              <w:t>jeon = j;//</w:t>
            </w:r>
            <w:r w:rsidRPr="00752546">
              <w:rPr>
                <w:rFonts w:ascii="Arial" w:hint="eastAsia"/>
              </w:rPr>
              <w:t>전공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과목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stud::print()//</w:t>
            </w:r>
            <w:r w:rsidRPr="00752546">
              <w:rPr>
                <w:rFonts w:ascii="Arial" w:hint="eastAsia"/>
              </w:rPr>
              <w:t>학생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이름</w:t>
            </w:r>
            <w:r w:rsidRPr="00752546">
              <w:rPr>
                <w:rFonts w:ascii="Arial" w:hint="eastAsia"/>
              </w:rPr>
              <w:t>: " &lt;&lt; name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생년월일</w:t>
            </w:r>
            <w:r w:rsidRPr="00752546">
              <w:rPr>
                <w:rFonts w:ascii="Arial" w:hint="eastAsia"/>
              </w:rPr>
              <w:t>: " &lt;&lt; birth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전공</w:t>
            </w:r>
            <w:r w:rsidRPr="00752546">
              <w:rPr>
                <w:rFonts w:ascii="Arial" w:hint="eastAsia"/>
              </w:rPr>
              <w:t>: " &lt;&lt; jeon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int main()</w:t>
            </w:r>
          </w:p>
          <w:p w:rsid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BD6297" w:rsidRPr="00752546" w:rsidRDefault="00BD6297" w:rsidP="00752546">
            <w:pPr>
              <w:pStyle w:val="a4"/>
              <w:rPr>
                <w:rFonts w:ascii="Arial" w:hint="eastAsia"/>
              </w:rPr>
            </w:pPr>
            <w:bookmarkStart w:id="0" w:name="_GoBack"/>
            <w:bookmarkEnd w:id="0"/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 xml:space="preserve">person a;//a 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person b("</w:t>
            </w:r>
            <w:r w:rsidRPr="00752546">
              <w:rPr>
                <w:rFonts w:ascii="Arial" w:hint="eastAsia"/>
              </w:rPr>
              <w:t>김병호</w:t>
            </w:r>
            <w:r w:rsidRPr="00752546">
              <w:rPr>
                <w:rFonts w:ascii="Arial" w:hint="eastAsia"/>
              </w:rPr>
              <w:t xml:space="preserve">", 19981114);//b 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gang c("</w:t>
            </w:r>
            <w:r w:rsidRPr="00752546">
              <w:rPr>
                <w:rFonts w:ascii="Arial" w:hint="eastAsia"/>
              </w:rPr>
              <w:t>오순철</w:t>
            </w:r>
            <w:r w:rsidRPr="00752546">
              <w:rPr>
                <w:rFonts w:ascii="Arial" w:hint="eastAsia"/>
              </w:rPr>
              <w:t>", 19851028, "C</w:t>
            </w:r>
            <w:r w:rsidRPr="00752546">
              <w:rPr>
                <w:rFonts w:ascii="Arial" w:hint="eastAsia"/>
              </w:rPr>
              <w:t>언어</w:t>
            </w:r>
            <w:r w:rsidRPr="00752546">
              <w:rPr>
                <w:rFonts w:ascii="Arial" w:hint="eastAsia"/>
              </w:rPr>
              <w:t xml:space="preserve">");//c 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stud d("</w:t>
            </w:r>
            <w:r w:rsidRPr="00752546">
              <w:rPr>
                <w:rFonts w:ascii="Arial" w:hint="eastAsia"/>
              </w:rPr>
              <w:t>박금주</w:t>
            </w:r>
            <w:r w:rsidRPr="00752546">
              <w:rPr>
                <w:rFonts w:ascii="Arial" w:hint="eastAsia"/>
              </w:rPr>
              <w:t>", 19981110, "</w:t>
            </w:r>
            <w:r w:rsidRPr="00752546">
              <w:rPr>
                <w:rFonts w:ascii="Arial" w:hint="eastAsia"/>
              </w:rPr>
              <w:t>컴퓨터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공학</w:t>
            </w:r>
            <w:r w:rsidRPr="00752546">
              <w:rPr>
                <w:rFonts w:ascii="Arial" w:hint="eastAsia"/>
              </w:rPr>
              <w:t xml:space="preserve">");//d 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a.print();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b.print();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c.print();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d.print();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return 0;</w:t>
            </w:r>
          </w:p>
          <w:p w:rsidR="003C56E7" w:rsidRPr="009C4261" w:rsidRDefault="00752546" w:rsidP="0075254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752546">
              <w:rPr>
                <w:rFonts w:ascii="Arial"/>
              </w:rPr>
              <w:t>}</w:t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BD6297" w:rsidRDefault="00BD6297" w:rsidP="003C56E7">
      <w:pPr>
        <w:pStyle w:val="a4"/>
        <w:rPr>
          <w:rFonts w:ascii="Arial" w:hint="eastAsia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 xml:space="preserve">2.4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3C56E7" w:rsidRPr="009C4261" w:rsidRDefault="00EA030C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6F1CFFE5" wp14:editId="1857F5A6">
                  <wp:extent cx="5400040" cy="3176270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7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3. </w:t>
      </w:r>
      <w:r w:rsidR="00EA030C">
        <w:rPr>
          <w:rFonts w:ascii="Arial" w:hint="eastAsia"/>
          <w:b/>
          <w:sz w:val="30"/>
        </w:rPr>
        <w:t>계좌</w:t>
      </w:r>
      <w:r w:rsidR="00EA030C">
        <w:rPr>
          <w:rFonts w:ascii="Arial"/>
          <w:b/>
          <w:sz w:val="30"/>
        </w:rPr>
        <w:t xml:space="preserve"> / </w:t>
      </w:r>
      <w:r w:rsidR="00EA030C">
        <w:rPr>
          <w:rFonts w:ascii="Arial" w:hint="eastAsia"/>
          <w:b/>
          <w:sz w:val="30"/>
        </w:rPr>
        <w:t>이자</w:t>
      </w:r>
      <w:r w:rsidR="00EA030C">
        <w:rPr>
          <w:rFonts w:ascii="Arial" w:hint="eastAsia"/>
          <w:b/>
          <w:sz w:val="30"/>
        </w:rPr>
        <w:t xml:space="preserve"> </w:t>
      </w:r>
      <w:r w:rsidR="00EA030C">
        <w:rPr>
          <w:rFonts w:ascii="Arial"/>
          <w:b/>
          <w:sz w:val="30"/>
        </w:rPr>
        <w:t xml:space="preserve">/ </w:t>
      </w:r>
      <w:r w:rsidR="00EA030C">
        <w:rPr>
          <w:rFonts w:ascii="Arial" w:hint="eastAsia"/>
          <w:b/>
          <w:sz w:val="30"/>
        </w:rPr>
        <w:t>적금</w:t>
      </w:r>
      <w:r w:rsidR="00EA030C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C56E7" w:rsidRDefault="003C56E7" w:rsidP="003C56E7">
      <w:pPr>
        <w:pStyle w:val="a4"/>
        <w:ind w:left="800"/>
        <w:rPr>
          <w:rFonts w:ascii="Arial"/>
        </w:rPr>
      </w:pPr>
      <w:r w:rsidRPr="00FF3942">
        <w:rPr>
          <w:rFonts w:ascii="Arial" w:hint="eastAsia"/>
        </w:rPr>
        <w:t xml:space="preserve">-&gt; </w:t>
      </w:r>
      <w:r w:rsidR="00FF3942">
        <w:rPr>
          <w:rFonts w:ascii="Arial" w:hint="eastAsia"/>
        </w:rPr>
        <w:t>계좌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클래스</w:t>
      </w:r>
      <w:r w:rsidR="00FF3942">
        <w:rPr>
          <w:rFonts w:ascii="Arial" w:hint="eastAsia"/>
        </w:rPr>
        <w:t>:</w:t>
      </w:r>
      <w:r w:rsidR="00FF3942">
        <w:rPr>
          <w:rFonts w:ascii="Arial"/>
        </w:rPr>
        <w:t xml:space="preserve"> </w:t>
      </w:r>
      <w:r w:rsidR="00FF3942">
        <w:rPr>
          <w:rFonts w:ascii="Arial" w:hint="eastAsia"/>
        </w:rPr>
        <w:t>계좌번호</w:t>
      </w:r>
      <w:r w:rsidR="00FF3942">
        <w:rPr>
          <w:rFonts w:ascii="Arial" w:hint="eastAsia"/>
        </w:rPr>
        <w:t>,</w:t>
      </w:r>
      <w:r w:rsidR="00FF3942">
        <w:rPr>
          <w:rFonts w:ascii="Arial"/>
        </w:rPr>
        <w:t xml:space="preserve"> </w:t>
      </w:r>
      <w:r w:rsidR="00FF3942">
        <w:rPr>
          <w:rFonts w:ascii="Arial" w:hint="eastAsia"/>
        </w:rPr>
        <w:t>잔액</w:t>
      </w:r>
      <w:r w:rsidR="00FF3942">
        <w:rPr>
          <w:rFonts w:ascii="Arial" w:hint="eastAsia"/>
        </w:rPr>
        <w:t>,</w:t>
      </w:r>
      <w:r w:rsidR="00FF3942">
        <w:rPr>
          <w:rFonts w:ascii="Arial"/>
        </w:rPr>
        <w:t xml:space="preserve"> </w:t>
      </w:r>
      <w:r w:rsidR="00FF3942">
        <w:rPr>
          <w:rFonts w:ascii="Arial" w:hint="eastAsia"/>
        </w:rPr>
        <w:t>입금함수</w:t>
      </w:r>
      <w:r w:rsidR="00FF3942">
        <w:rPr>
          <w:rFonts w:ascii="Arial" w:hint="eastAsia"/>
        </w:rPr>
        <w:t>,</w:t>
      </w:r>
      <w:r w:rsidR="00FF3942">
        <w:rPr>
          <w:rFonts w:ascii="Arial"/>
        </w:rPr>
        <w:t xml:space="preserve"> </w:t>
      </w:r>
      <w:r w:rsidR="00FF3942">
        <w:rPr>
          <w:rFonts w:ascii="Arial" w:hint="eastAsia"/>
        </w:rPr>
        <w:t>출금함수</w:t>
      </w:r>
    </w:p>
    <w:p w:rsidR="00FF3942" w:rsidRDefault="00FF3942" w:rsidP="003C56E7">
      <w:pPr>
        <w:pStyle w:val="a4"/>
        <w:ind w:left="800"/>
        <w:rPr>
          <w:rFonts w:ascii="Arial"/>
        </w:rPr>
      </w:pPr>
      <w:r>
        <w:rPr>
          <w:rFonts w:ascii="Arial"/>
        </w:rPr>
        <w:tab/>
      </w:r>
      <w:r>
        <w:rPr>
          <w:rFonts w:ascii="Arial" w:hint="eastAsia"/>
        </w:rPr>
        <w:t>이자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</w:t>
      </w:r>
      <w:r>
        <w:rPr>
          <w:rFonts w:ascii="Arial" w:hint="eastAsia"/>
        </w:rPr>
        <w:t>:</w:t>
      </w:r>
      <w:r>
        <w:rPr>
          <w:rFonts w:ascii="Arial"/>
        </w:rPr>
        <w:t xml:space="preserve"> </w:t>
      </w:r>
      <w:r>
        <w:rPr>
          <w:rFonts w:ascii="Arial" w:hint="eastAsia"/>
        </w:rPr>
        <w:t>이자율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이자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계산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</w:t>
      </w:r>
    </w:p>
    <w:p w:rsidR="00FF3942" w:rsidRDefault="00FF3942" w:rsidP="003C56E7">
      <w:pPr>
        <w:pStyle w:val="a4"/>
        <w:ind w:left="800"/>
        <w:rPr>
          <w:rFonts w:ascii="Arial"/>
        </w:rPr>
      </w:pPr>
      <w:r>
        <w:rPr>
          <w:rFonts w:ascii="Arial"/>
        </w:rPr>
        <w:tab/>
      </w:r>
      <w:r>
        <w:rPr>
          <w:rFonts w:ascii="Arial" w:hint="eastAsia"/>
        </w:rPr>
        <w:t>적금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</w:t>
      </w:r>
      <w:r>
        <w:rPr>
          <w:rFonts w:ascii="Arial" w:hint="eastAsia"/>
        </w:rPr>
        <w:t>:</w:t>
      </w:r>
      <w:r>
        <w:rPr>
          <w:rFonts w:ascii="Arial"/>
        </w:rPr>
        <w:t xml:space="preserve"> </w:t>
      </w:r>
      <w:r>
        <w:rPr>
          <w:rFonts w:ascii="Arial" w:hint="eastAsia"/>
        </w:rPr>
        <w:t>적금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계좌번호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적금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금액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적금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잔액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적금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계산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</w:t>
      </w:r>
    </w:p>
    <w:p w:rsidR="00BD6297" w:rsidRPr="00FF3942" w:rsidRDefault="00BD6297" w:rsidP="003C56E7">
      <w:pPr>
        <w:pStyle w:val="a4"/>
        <w:ind w:left="800"/>
        <w:rPr>
          <w:rFonts w:ascii="Arial" w:hint="eastAsia"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3.2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B71520" w:rsidRDefault="003C56E7" w:rsidP="003C56E7">
      <w:pPr>
        <w:pStyle w:val="a4"/>
        <w:rPr>
          <w:rFonts w:ascii="Arial" w:hint="eastAsia"/>
        </w:rPr>
      </w:pPr>
      <w:r w:rsidRPr="001D3EC2">
        <w:rPr>
          <w:rFonts w:ascii="Arial" w:hint="eastAsia"/>
        </w:rPr>
        <w:tab/>
      </w:r>
      <w:r w:rsidR="00B71520">
        <w:rPr>
          <w:rFonts w:ascii="Arial"/>
        </w:rPr>
        <w:t xml:space="preserve">-&gt; </w:t>
      </w:r>
      <w:r w:rsidR="00B71520">
        <w:rPr>
          <w:rFonts w:ascii="Arial" w:hint="eastAsia"/>
        </w:rPr>
        <w:t>이자</w:t>
      </w:r>
      <w:r w:rsidR="00B71520">
        <w:rPr>
          <w:rFonts w:ascii="Arial" w:hint="eastAsia"/>
        </w:rPr>
        <w:t xml:space="preserve"> </w:t>
      </w:r>
      <w:r w:rsidR="00B71520">
        <w:rPr>
          <w:rFonts w:ascii="Arial" w:hint="eastAsia"/>
        </w:rPr>
        <w:t>계산</w:t>
      </w:r>
      <w:r w:rsidR="00B71520">
        <w:rPr>
          <w:rFonts w:ascii="Arial" w:hint="eastAsia"/>
        </w:rPr>
        <w:t xml:space="preserve"> </w:t>
      </w:r>
      <w:r w:rsidR="00B71520">
        <w:rPr>
          <w:rFonts w:ascii="Arial" w:hint="eastAsia"/>
        </w:rPr>
        <w:t>함수</w:t>
      </w:r>
      <w:r w:rsidR="00B71520">
        <w:rPr>
          <w:rFonts w:ascii="Arial" w:hint="eastAsia"/>
        </w:rPr>
        <w:t>:</w:t>
      </w:r>
      <w:r w:rsidR="00B71520">
        <w:rPr>
          <w:rFonts w:ascii="Arial"/>
        </w:rPr>
        <w:t xml:space="preserve"> </w:t>
      </w:r>
      <w:r w:rsidR="00BD6297">
        <w:rPr>
          <w:rFonts w:ascii="Arial" w:hint="eastAsia"/>
        </w:rPr>
        <w:t>이자</w:t>
      </w:r>
      <w:r w:rsidR="00BD6297">
        <w:rPr>
          <w:rFonts w:ascii="Arial" w:hint="eastAsia"/>
        </w:rPr>
        <w:t xml:space="preserve"> </w:t>
      </w:r>
      <w:r w:rsidR="00BD6297">
        <w:rPr>
          <w:rFonts w:ascii="Arial"/>
        </w:rPr>
        <w:t xml:space="preserve">= </w:t>
      </w:r>
      <w:r w:rsidR="00BD6297">
        <w:rPr>
          <w:rFonts w:ascii="Arial" w:hint="eastAsia"/>
        </w:rPr>
        <w:t>입력</w:t>
      </w:r>
      <w:r w:rsidR="00BD6297">
        <w:rPr>
          <w:rFonts w:ascii="Arial" w:hint="eastAsia"/>
        </w:rPr>
        <w:t xml:space="preserve"> </w:t>
      </w:r>
      <w:r w:rsidR="00BD6297">
        <w:rPr>
          <w:rFonts w:ascii="Arial" w:hint="eastAsia"/>
        </w:rPr>
        <w:t>받은</w:t>
      </w:r>
      <w:r w:rsidR="00BD6297">
        <w:rPr>
          <w:rFonts w:ascii="Arial" w:hint="eastAsia"/>
        </w:rPr>
        <w:t xml:space="preserve"> </w:t>
      </w:r>
      <w:r w:rsidR="00BD6297">
        <w:rPr>
          <w:rFonts w:ascii="Arial" w:hint="eastAsia"/>
        </w:rPr>
        <w:t>이자율</w:t>
      </w:r>
      <w:r w:rsidR="00BD6297">
        <w:rPr>
          <w:rFonts w:ascii="Arial" w:hint="eastAsia"/>
        </w:rPr>
        <w:t xml:space="preserve"> </w:t>
      </w:r>
      <w:r w:rsidR="00BD6297">
        <w:rPr>
          <w:rFonts w:ascii="Arial"/>
        </w:rPr>
        <w:t xml:space="preserve">* </w:t>
      </w:r>
      <w:r w:rsidR="00BD6297">
        <w:rPr>
          <w:rFonts w:ascii="Arial" w:hint="eastAsia"/>
        </w:rPr>
        <w:t>현재</w:t>
      </w:r>
      <w:r w:rsidR="00BD6297">
        <w:rPr>
          <w:rFonts w:ascii="Arial" w:hint="eastAsia"/>
        </w:rPr>
        <w:t xml:space="preserve"> </w:t>
      </w:r>
      <w:r w:rsidR="00BD6297">
        <w:rPr>
          <w:rFonts w:ascii="Arial" w:hint="eastAsia"/>
        </w:rPr>
        <w:t>잔액</w:t>
      </w:r>
      <w:r w:rsidR="00BD6297">
        <w:rPr>
          <w:rFonts w:ascii="Arial" w:hint="eastAsia"/>
        </w:rPr>
        <w:t xml:space="preserve"> </w:t>
      </w:r>
      <w:r w:rsidR="00BD6297">
        <w:rPr>
          <w:rFonts w:ascii="Arial"/>
        </w:rPr>
        <w:t>/ 100</w:t>
      </w:r>
    </w:p>
    <w:p w:rsidR="00BD6297" w:rsidRDefault="00B71520" w:rsidP="003C56E7">
      <w:pPr>
        <w:pStyle w:val="a4"/>
        <w:rPr>
          <w:rFonts w:ascii="Arial"/>
        </w:rPr>
      </w:pPr>
      <w:r>
        <w:rPr>
          <w:rFonts w:ascii="Arial"/>
        </w:rPr>
        <w:tab/>
      </w:r>
      <w:r w:rsidR="003C56E7" w:rsidRPr="001D3EC2">
        <w:rPr>
          <w:rFonts w:ascii="Arial" w:hint="eastAsia"/>
        </w:rPr>
        <w:t xml:space="preserve">-&gt; </w:t>
      </w:r>
      <w:r>
        <w:rPr>
          <w:rFonts w:ascii="Arial" w:hint="eastAsia"/>
        </w:rPr>
        <w:t>적금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계산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</w:t>
      </w:r>
      <w:r>
        <w:rPr>
          <w:rFonts w:ascii="Arial" w:hint="eastAsia"/>
        </w:rPr>
        <w:t>:</w:t>
      </w:r>
      <w:r>
        <w:rPr>
          <w:rFonts w:ascii="Arial"/>
        </w:rPr>
        <w:t xml:space="preserve"> </w:t>
      </w:r>
      <w:r w:rsidR="00BD6297">
        <w:rPr>
          <w:rFonts w:ascii="Arial" w:hint="eastAsia"/>
        </w:rPr>
        <w:t>잔액</w:t>
      </w:r>
      <w:r w:rsidR="00BD6297">
        <w:rPr>
          <w:rFonts w:ascii="Arial" w:hint="eastAsia"/>
        </w:rPr>
        <w:t xml:space="preserve"> </w:t>
      </w:r>
      <w:r w:rsidR="00BD6297">
        <w:rPr>
          <w:rFonts w:ascii="Arial"/>
        </w:rPr>
        <w:t xml:space="preserve">= </w:t>
      </w:r>
      <w:r w:rsidR="00BD6297">
        <w:rPr>
          <w:rFonts w:ascii="Arial" w:hint="eastAsia"/>
        </w:rPr>
        <w:t>기존</w:t>
      </w:r>
      <w:r w:rsidR="00BD6297">
        <w:rPr>
          <w:rFonts w:ascii="Arial" w:hint="eastAsia"/>
        </w:rPr>
        <w:t xml:space="preserve"> </w:t>
      </w:r>
      <w:r w:rsidR="00BD6297">
        <w:rPr>
          <w:rFonts w:ascii="Arial" w:hint="eastAsia"/>
        </w:rPr>
        <w:t>잔액</w:t>
      </w:r>
      <w:r w:rsidR="00BD6297">
        <w:rPr>
          <w:rFonts w:ascii="Arial" w:hint="eastAsia"/>
        </w:rPr>
        <w:t xml:space="preserve"> </w:t>
      </w:r>
      <w:r w:rsidR="00BD6297">
        <w:rPr>
          <w:rFonts w:ascii="Arial"/>
        </w:rPr>
        <w:t>–</w:t>
      </w:r>
      <w:r w:rsidR="00BD6297">
        <w:rPr>
          <w:rFonts w:ascii="Arial"/>
        </w:rPr>
        <w:t xml:space="preserve"> </w:t>
      </w:r>
      <w:r w:rsidR="00BD6297">
        <w:rPr>
          <w:rFonts w:ascii="Arial" w:hint="eastAsia"/>
        </w:rPr>
        <w:t>적금</w:t>
      </w:r>
      <w:r w:rsidR="00BD6297">
        <w:rPr>
          <w:rFonts w:ascii="Arial" w:hint="eastAsia"/>
        </w:rPr>
        <w:t xml:space="preserve"> </w:t>
      </w:r>
      <w:r w:rsidR="00BD6297">
        <w:rPr>
          <w:rFonts w:ascii="Arial" w:hint="eastAsia"/>
        </w:rPr>
        <w:t>금액</w:t>
      </w:r>
    </w:p>
    <w:p w:rsidR="003C56E7" w:rsidRPr="001D3EC2" w:rsidRDefault="00BD6297" w:rsidP="003C56E7">
      <w:pPr>
        <w:pStyle w:val="a4"/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 w:hint="eastAsia"/>
        </w:rPr>
        <w:t>적금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잔액</w:t>
      </w:r>
      <w:r>
        <w:rPr>
          <w:rFonts w:ascii="Arial" w:hint="eastAsia"/>
        </w:rPr>
        <w:t xml:space="preserve"> </w:t>
      </w:r>
      <w:r>
        <w:rPr>
          <w:rFonts w:ascii="Arial"/>
        </w:rPr>
        <w:t xml:space="preserve">= </w:t>
      </w:r>
      <w:r>
        <w:rPr>
          <w:rFonts w:ascii="Arial" w:hint="eastAsia"/>
        </w:rPr>
        <w:t>기존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적금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잔액</w:t>
      </w:r>
      <w:r>
        <w:rPr>
          <w:rFonts w:ascii="Arial" w:hint="eastAsia"/>
        </w:rPr>
        <w:t xml:space="preserve"> </w:t>
      </w:r>
      <w:r>
        <w:rPr>
          <w:rFonts w:ascii="Arial"/>
        </w:rPr>
        <w:t xml:space="preserve">+ </w:t>
      </w:r>
      <w:r>
        <w:rPr>
          <w:rFonts w:ascii="Arial" w:hint="eastAsia"/>
        </w:rPr>
        <w:t>적금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금액</w:t>
      </w:r>
      <w:r w:rsidR="003C56E7" w:rsidRPr="001D3EC2">
        <w:rPr>
          <w:rFonts w:ascii="Arial"/>
        </w:rPr>
        <w:br/>
      </w:r>
      <w:r w:rsidR="003C56E7" w:rsidRPr="001D3EC2">
        <w:rPr>
          <w:rFonts w:ascii="Arial" w:hint="eastAsia"/>
        </w:rPr>
        <w:tab/>
        <w:t xml:space="preserve"> 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752546" w:rsidRPr="00752546" w:rsidRDefault="00EA030C" w:rsidP="00752546">
            <w:pPr>
              <w:pStyle w:val="a4"/>
              <w:rPr>
                <w:rFonts w:ascii="Arial"/>
              </w:rPr>
            </w:pPr>
            <w:r>
              <w:rPr>
                <w:rFonts w:ascii="Arial"/>
              </w:rPr>
              <w:t>#</w:t>
            </w:r>
            <w:r w:rsidR="00752546" w:rsidRPr="00752546">
              <w:rPr>
                <w:rFonts w:ascii="Arial"/>
              </w:rPr>
              <w:t>include&lt;iostream&gt;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#include&lt;string&gt;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using namespace std;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class gyae//</w:t>
            </w:r>
            <w:r w:rsidRPr="00752546">
              <w:rPr>
                <w:rFonts w:ascii="Arial" w:hint="eastAsia"/>
              </w:rPr>
              <w:t>최상위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계좌클래스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protected://</w:t>
            </w:r>
            <w:r w:rsidRPr="00752546">
              <w:rPr>
                <w:rFonts w:ascii="Arial" w:hint="eastAsia"/>
              </w:rPr>
              <w:t>하위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물려주는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변수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string num;//</w:t>
            </w:r>
            <w:r w:rsidRPr="00752546">
              <w:rPr>
                <w:rFonts w:ascii="Arial" w:hint="eastAsia"/>
              </w:rPr>
              <w:t>계좌번호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int jan;//</w:t>
            </w:r>
            <w:r w:rsidRPr="00752546">
              <w:rPr>
                <w:rFonts w:ascii="Arial" w:hint="eastAsia"/>
              </w:rPr>
              <w:t>잔액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public: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gyae();//</w:t>
            </w:r>
            <w:r w:rsidRPr="00752546">
              <w:rPr>
                <w:rFonts w:ascii="Arial" w:hint="eastAsia"/>
              </w:rPr>
              <w:t>계좌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디폴트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gyae(string n, int j);//</w:t>
            </w:r>
            <w:r w:rsidRPr="00752546">
              <w:rPr>
                <w:rFonts w:ascii="Arial" w:hint="eastAsia"/>
              </w:rPr>
              <w:t>계좌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lastRenderedPageBreak/>
              <w:tab/>
              <w:t>void ip(int i);//</w:t>
            </w:r>
            <w:r w:rsidRPr="00752546">
              <w:rPr>
                <w:rFonts w:ascii="Arial" w:hint="eastAsia"/>
              </w:rPr>
              <w:t>입금함수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void chul(int c);//</w:t>
            </w:r>
            <w:r w:rsidRPr="00752546">
              <w:rPr>
                <w:rFonts w:ascii="Arial" w:hint="eastAsia"/>
              </w:rPr>
              <w:t>출금함수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virtual void print();//</w:t>
            </w:r>
            <w:r w:rsidRPr="00752546">
              <w:rPr>
                <w:rFonts w:ascii="Arial" w:hint="eastAsia"/>
              </w:rPr>
              <w:t>프린트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가상함수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gyae::gyae()//</w:t>
            </w:r>
            <w:r w:rsidRPr="00752546">
              <w:rPr>
                <w:rFonts w:ascii="Arial" w:hint="eastAsia"/>
              </w:rPr>
              <w:t>계좌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디폴트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num = "620-111222-333";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jan = 1000000;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gyae::gyae(string n, int j)//</w:t>
            </w:r>
            <w:r w:rsidRPr="00752546">
              <w:rPr>
                <w:rFonts w:ascii="Arial" w:hint="eastAsia"/>
              </w:rPr>
              <w:t>계좌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num = n;//</w:t>
            </w:r>
            <w:r w:rsidRPr="00752546">
              <w:rPr>
                <w:rFonts w:ascii="Arial" w:hint="eastAsia"/>
              </w:rPr>
              <w:t>계좌번호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설정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jan = j;//</w:t>
            </w:r>
            <w:r w:rsidRPr="00752546">
              <w:rPr>
                <w:rFonts w:ascii="Arial" w:hint="eastAsia"/>
              </w:rPr>
              <w:t>잔액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설정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gyae::ip(int i)//</w:t>
            </w:r>
            <w:r w:rsidRPr="00752546">
              <w:rPr>
                <w:rFonts w:ascii="Arial" w:hint="eastAsia"/>
              </w:rPr>
              <w:t>입금함수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jan += i;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gyae::chul(int c)//</w:t>
            </w:r>
            <w:r w:rsidRPr="00752546">
              <w:rPr>
                <w:rFonts w:ascii="Arial" w:hint="eastAsia"/>
              </w:rPr>
              <w:t>출금함수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jan -= c;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gyae::print()//</w:t>
            </w:r>
            <w:r w:rsidRPr="00752546">
              <w:rPr>
                <w:rFonts w:ascii="Arial" w:hint="eastAsia"/>
              </w:rPr>
              <w:t>계좌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계좌번호</w:t>
            </w:r>
            <w:r w:rsidRPr="00752546">
              <w:rPr>
                <w:rFonts w:ascii="Arial" w:hint="eastAsia"/>
              </w:rPr>
              <w:t>: " &lt;&lt; num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lastRenderedPageBreak/>
              <w:tab/>
              <w:t>cout &lt;&lt; "</w:t>
            </w:r>
            <w:r w:rsidRPr="00752546">
              <w:rPr>
                <w:rFonts w:ascii="Arial" w:hint="eastAsia"/>
              </w:rPr>
              <w:t>잔액</w:t>
            </w:r>
            <w:r w:rsidRPr="00752546">
              <w:rPr>
                <w:rFonts w:ascii="Arial" w:hint="eastAsia"/>
              </w:rPr>
              <w:t>: " &lt;&lt; jan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class yee : public gyae//</w:t>
            </w:r>
            <w:r w:rsidRPr="00752546">
              <w:rPr>
                <w:rFonts w:ascii="Arial" w:hint="eastAsia"/>
              </w:rPr>
              <w:t>계좌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클래스의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하위클래스</w:t>
            </w:r>
            <w:r w:rsidRPr="00752546">
              <w:rPr>
                <w:rFonts w:ascii="Arial" w:hint="eastAsia"/>
              </w:rPr>
              <w:t xml:space="preserve">: </w:t>
            </w:r>
            <w:r w:rsidRPr="00752546">
              <w:rPr>
                <w:rFonts w:ascii="Arial" w:hint="eastAsia"/>
              </w:rPr>
              <w:t>이자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private: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int yul, ija;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public: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yee(string n, int j, int y);//</w:t>
            </w:r>
            <w:r w:rsidRPr="00752546">
              <w:rPr>
                <w:rFonts w:ascii="Arial" w:hint="eastAsia"/>
              </w:rPr>
              <w:t>이자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void print();//</w:t>
            </w:r>
            <w:r w:rsidRPr="00752546">
              <w:rPr>
                <w:rFonts w:ascii="Arial" w:hint="eastAsia"/>
              </w:rPr>
              <w:t>이자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yee::yee(string n, int j, int y)//</w:t>
            </w:r>
            <w:r w:rsidRPr="00752546">
              <w:rPr>
                <w:rFonts w:ascii="Arial" w:hint="eastAsia"/>
              </w:rPr>
              <w:t>이자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num = n;//</w:t>
            </w:r>
            <w:r w:rsidRPr="00752546">
              <w:rPr>
                <w:rFonts w:ascii="Arial" w:hint="eastAsia"/>
              </w:rPr>
              <w:t>계좌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설정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jan = j;//</w:t>
            </w:r>
            <w:r w:rsidRPr="00752546">
              <w:rPr>
                <w:rFonts w:ascii="Arial" w:hint="eastAsia"/>
              </w:rPr>
              <w:t>잔액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설정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yul = y;//</w:t>
            </w:r>
            <w:r w:rsidRPr="00752546">
              <w:rPr>
                <w:rFonts w:ascii="Arial" w:hint="eastAsia"/>
              </w:rPr>
              <w:t>이자율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설정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ija = jan / 100 * yul;//</w:t>
            </w:r>
            <w:r w:rsidRPr="00752546">
              <w:rPr>
                <w:rFonts w:ascii="Arial" w:hint="eastAsia"/>
              </w:rPr>
              <w:t>이자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설정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yee::print()//</w:t>
            </w:r>
            <w:r w:rsidRPr="00752546">
              <w:rPr>
                <w:rFonts w:ascii="Arial" w:hint="eastAsia"/>
              </w:rPr>
              <w:t>이자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계좌번호</w:t>
            </w:r>
            <w:r w:rsidRPr="00752546">
              <w:rPr>
                <w:rFonts w:ascii="Arial" w:hint="eastAsia"/>
              </w:rPr>
              <w:t>: " &lt;&lt; num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잔액</w:t>
            </w:r>
            <w:r w:rsidRPr="00752546">
              <w:rPr>
                <w:rFonts w:ascii="Arial" w:hint="eastAsia"/>
              </w:rPr>
              <w:t>: " &lt;&lt; jan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이자율</w:t>
            </w:r>
            <w:r w:rsidRPr="00752546">
              <w:rPr>
                <w:rFonts w:ascii="Arial" w:hint="eastAsia"/>
              </w:rPr>
              <w:t>: " &lt;&lt; yul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이자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금액</w:t>
            </w:r>
            <w:r w:rsidRPr="00752546">
              <w:rPr>
                <w:rFonts w:ascii="Arial" w:hint="eastAsia"/>
              </w:rPr>
              <w:t>: " &lt;&lt; ija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lastRenderedPageBreak/>
              <w:t>class juck : public gyae//</w:t>
            </w:r>
            <w:r w:rsidRPr="00752546">
              <w:rPr>
                <w:rFonts w:ascii="Arial" w:hint="eastAsia"/>
              </w:rPr>
              <w:t>계좌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클래스의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하위클래스</w:t>
            </w:r>
            <w:r w:rsidRPr="00752546">
              <w:rPr>
                <w:rFonts w:ascii="Arial" w:hint="eastAsia"/>
              </w:rPr>
              <w:t xml:space="preserve">: </w:t>
            </w:r>
            <w:r w:rsidRPr="00752546">
              <w:rPr>
                <w:rFonts w:ascii="Arial" w:hint="eastAsia"/>
              </w:rPr>
              <w:t>적금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private: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string jucknum;//</w:t>
            </w:r>
            <w:r w:rsidRPr="00752546">
              <w:rPr>
                <w:rFonts w:ascii="Arial" w:hint="eastAsia"/>
              </w:rPr>
              <w:t>적금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계좌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번호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int juckjan, wonjan, juckack;//</w:t>
            </w:r>
            <w:r w:rsidRPr="00752546">
              <w:rPr>
                <w:rFonts w:ascii="Arial" w:hint="eastAsia"/>
              </w:rPr>
              <w:t>적금잔액</w:t>
            </w:r>
            <w:r w:rsidRPr="00752546">
              <w:rPr>
                <w:rFonts w:ascii="Arial" w:hint="eastAsia"/>
              </w:rPr>
              <w:t xml:space="preserve">, </w:t>
            </w:r>
            <w:r w:rsidRPr="00752546">
              <w:rPr>
                <w:rFonts w:ascii="Arial" w:hint="eastAsia"/>
              </w:rPr>
              <w:t>원래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계좌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잔액</w:t>
            </w:r>
            <w:r w:rsidRPr="00752546">
              <w:rPr>
                <w:rFonts w:ascii="Arial" w:hint="eastAsia"/>
              </w:rPr>
              <w:t xml:space="preserve">, </w:t>
            </w:r>
            <w:r w:rsidRPr="00752546">
              <w:rPr>
                <w:rFonts w:ascii="Arial" w:hint="eastAsia"/>
              </w:rPr>
              <w:t>적금금액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public: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juck(string jn, int jj);//</w:t>
            </w:r>
            <w:r w:rsidRPr="00752546">
              <w:rPr>
                <w:rFonts w:ascii="Arial" w:hint="eastAsia"/>
              </w:rPr>
              <w:t>적금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void juckfunc(int ja);//</w:t>
            </w:r>
            <w:r w:rsidRPr="00752546">
              <w:rPr>
                <w:rFonts w:ascii="Arial" w:hint="eastAsia"/>
              </w:rPr>
              <w:t>적금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함수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void print();//</w:t>
            </w:r>
            <w:r w:rsidRPr="00752546">
              <w:rPr>
                <w:rFonts w:ascii="Arial" w:hint="eastAsia"/>
              </w:rPr>
              <w:t>적금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juck::juck(string jn, int jj)//</w:t>
            </w:r>
            <w:r w:rsidRPr="00752546">
              <w:rPr>
                <w:rFonts w:ascii="Arial" w:hint="eastAsia"/>
              </w:rPr>
              <w:t>적금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jucknum = jn;//</w:t>
            </w:r>
            <w:r w:rsidRPr="00752546">
              <w:rPr>
                <w:rFonts w:ascii="Arial" w:hint="eastAsia"/>
              </w:rPr>
              <w:t>적금계좌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juckjan = jj;//</w:t>
            </w:r>
            <w:r w:rsidRPr="00752546">
              <w:rPr>
                <w:rFonts w:ascii="Arial" w:hint="eastAsia"/>
              </w:rPr>
              <w:t>적금잔액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wonjan = 1000000;//</w:t>
            </w:r>
            <w:r w:rsidRPr="00752546">
              <w:rPr>
                <w:rFonts w:ascii="Arial" w:hint="eastAsia"/>
              </w:rPr>
              <w:t>원래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계좌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잔액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juckack = 0;//</w:t>
            </w:r>
            <w:r w:rsidRPr="00752546">
              <w:rPr>
                <w:rFonts w:ascii="Arial" w:hint="eastAsia"/>
              </w:rPr>
              <w:t>적금금액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juck::juckfunc(int ja)//</w:t>
            </w:r>
            <w:r w:rsidRPr="00752546">
              <w:rPr>
                <w:rFonts w:ascii="Arial" w:hint="eastAsia"/>
              </w:rPr>
              <w:t>적금함수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juckack = ja;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wonjan -= ja;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juckjan += ja;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juck::print()//</w:t>
            </w:r>
            <w:r w:rsidRPr="00752546">
              <w:rPr>
                <w:rFonts w:ascii="Arial" w:hint="eastAsia"/>
              </w:rPr>
              <w:t>적금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lastRenderedPageBreak/>
              <w:tab/>
              <w:t>cout &lt;&lt; "</w:t>
            </w:r>
            <w:r w:rsidRPr="00752546">
              <w:rPr>
                <w:rFonts w:ascii="Arial" w:hint="eastAsia"/>
              </w:rPr>
              <w:t>계좌번호</w:t>
            </w:r>
            <w:r w:rsidRPr="00752546">
              <w:rPr>
                <w:rFonts w:ascii="Arial" w:hint="eastAsia"/>
              </w:rPr>
              <w:t>: 620-111222-333"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잔액</w:t>
            </w:r>
            <w:r w:rsidRPr="00752546">
              <w:rPr>
                <w:rFonts w:ascii="Arial" w:hint="eastAsia"/>
              </w:rPr>
              <w:t>: " &lt;&lt; wonjan &lt;&lt; endl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적금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계좌번호</w:t>
            </w:r>
            <w:r w:rsidRPr="00752546">
              <w:rPr>
                <w:rFonts w:ascii="Arial" w:hint="eastAsia"/>
              </w:rPr>
              <w:t>: " &lt;&lt; jucknum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적금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금액</w:t>
            </w:r>
            <w:r w:rsidRPr="00752546">
              <w:rPr>
                <w:rFonts w:ascii="Arial" w:hint="eastAsia"/>
              </w:rPr>
              <w:t>: " &lt;&lt; juckack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적금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잔액</w:t>
            </w:r>
            <w:r w:rsidRPr="00752546">
              <w:rPr>
                <w:rFonts w:ascii="Arial" w:hint="eastAsia"/>
              </w:rPr>
              <w:t>: " &lt;&lt; juckjan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int main()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gyae a;//</w:t>
            </w:r>
            <w:r w:rsidRPr="00752546">
              <w:rPr>
                <w:rFonts w:ascii="Arial" w:hint="eastAsia"/>
              </w:rPr>
              <w:t>계좌</w:t>
            </w:r>
            <w:r w:rsidRPr="00752546">
              <w:rPr>
                <w:rFonts w:ascii="Arial" w:hint="eastAsia"/>
              </w:rPr>
              <w:t xml:space="preserve"> a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gyae b("620-123456-789", 1500000);//</w:t>
            </w:r>
            <w:r w:rsidRPr="00752546">
              <w:rPr>
                <w:rFonts w:ascii="Arial" w:hint="eastAsia"/>
              </w:rPr>
              <w:t>계좌</w:t>
            </w:r>
            <w:r w:rsidRPr="00752546">
              <w:rPr>
                <w:rFonts w:ascii="Arial" w:hint="eastAsia"/>
              </w:rPr>
              <w:t xml:space="preserve"> b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yee c("620-123456-789", 1000000, 3);//</w:t>
            </w:r>
            <w:r w:rsidRPr="00752546">
              <w:rPr>
                <w:rFonts w:ascii="Arial" w:hint="eastAsia"/>
              </w:rPr>
              <w:t>이자</w:t>
            </w:r>
            <w:r w:rsidRPr="00752546">
              <w:rPr>
                <w:rFonts w:ascii="Arial" w:hint="eastAsia"/>
              </w:rPr>
              <w:t xml:space="preserve"> c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juck d("620-987654-123", 0);//</w:t>
            </w:r>
            <w:r w:rsidRPr="00752546">
              <w:rPr>
                <w:rFonts w:ascii="Arial" w:hint="eastAsia"/>
              </w:rPr>
              <w:t>적금</w:t>
            </w:r>
            <w:r w:rsidRPr="00752546">
              <w:rPr>
                <w:rFonts w:ascii="Arial" w:hint="eastAsia"/>
              </w:rPr>
              <w:t xml:space="preserve"> d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b.ip(5000);//</w:t>
            </w:r>
            <w:r w:rsidRPr="00752546">
              <w:rPr>
                <w:rFonts w:ascii="Arial" w:hint="eastAsia"/>
              </w:rPr>
              <w:t>입금함수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b.chul(7000);//</w:t>
            </w:r>
            <w:r w:rsidRPr="00752546">
              <w:rPr>
                <w:rFonts w:ascii="Arial" w:hint="eastAsia"/>
              </w:rPr>
              <w:t>출금함수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d.juckfunc(200000);//</w:t>
            </w:r>
            <w:r w:rsidRPr="00752546">
              <w:rPr>
                <w:rFonts w:ascii="Arial" w:hint="eastAsia"/>
              </w:rPr>
              <w:t>적금함수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a.print();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b.print();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c.print();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d.print();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d.juckfunc(100000);//</w:t>
            </w:r>
            <w:r w:rsidRPr="00752546">
              <w:rPr>
                <w:rFonts w:ascii="Arial" w:hint="eastAsia"/>
              </w:rPr>
              <w:t>적금함수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d.print();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return 0;</w:t>
            </w:r>
          </w:p>
          <w:p w:rsidR="003C56E7" w:rsidRPr="009C4261" w:rsidRDefault="00752546" w:rsidP="0075254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752546">
              <w:rPr>
                <w:rFonts w:ascii="Arial"/>
              </w:rPr>
              <w:t>}</w:t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3.</w:t>
      </w:r>
      <w:r>
        <w:rPr>
          <w:rFonts w:ascii="Arial"/>
          <w:b/>
        </w:rPr>
        <w:t>4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3C56E7" w:rsidRPr="009C4261" w:rsidRDefault="00EA030C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12C2235A" wp14:editId="27811982">
                  <wp:extent cx="5400040" cy="501459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01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4. </w:t>
      </w:r>
      <w:r w:rsidR="00FF3942">
        <w:rPr>
          <w:rFonts w:ascii="Arial" w:hint="eastAsia"/>
          <w:b/>
          <w:sz w:val="30"/>
        </w:rPr>
        <w:t>근로자</w:t>
      </w:r>
      <w:r w:rsidR="00FF3942">
        <w:rPr>
          <w:rFonts w:ascii="Arial" w:hint="eastAsia"/>
          <w:b/>
          <w:sz w:val="30"/>
        </w:rPr>
        <w:t xml:space="preserve"> </w:t>
      </w:r>
      <w:r w:rsidR="00FF3942">
        <w:rPr>
          <w:rFonts w:ascii="Arial"/>
          <w:b/>
          <w:sz w:val="30"/>
        </w:rPr>
        <w:t xml:space="preserve">/ </w:t>
      </w:r>
      <w:r w:rsidR="00FF3942">
        <w:rPr>
          <w:rFonts w:ascii="Arial" w:hint="eastAsia"/>
          <w:b/>
          <w:sz w:val="30"/>
        </w:rPr>
        <w:t>시간</w:t>
      </w:r>
      <w:r w:rsidR="00FF3942">
        <w:rPr>
          <w:rFonts w:ascii="Arial" w:hint="eastAsia"/>
          <w:b/>
          <w:sz w:val="30"/>
        </w:rPr>
        <w:t xml:space="preserve"> </w:t>
      </w:r>
      <w:r w:rsidR="00FF3942">
        <w:rPr>
          <w:rFonts w:ascii="Arial" w:hint="eastAsia"/>
          <w:b/>
          <w:sz w:val="30"/>
        </w:rPr>
        <w:t>근로자</w:t>
      </w:r>
      <w:r w:rsidR="00FF3942">
        <w:rPr>
          <w:rFonts w:ascii="Arial" w:hint="eastAsia"/>
          <w:b/>
          <w:sz w:val="30"/>
        </w:rPr>
        <w:t xml:space="preserve"> </w:t>
      </w:r>
      <w:r w:rsidR="00FF3942">
        <w:rPr>
          <w:rFonts w:ascii="Arial"/>
          <w:b/>
          <w:sz w:val="30"/>
        </w:rPr>
        <w:t xml:space="preserve">/ </w:t>
      </w:r>
      <w:r w:rsidR="00FF3942">
        <w:rPr>
          <w:rFonts w:ascii="Arial" w:hint="eastAsia"/>
          <w:b/>
          <w:sz w:val="30"/>
        </w:rPr>
        <w:t>월급</w:t>
      </w:r>
      <w:r w:rsidR="00FF3942">
        <w:rPr>
          <w:rFonts w:ascii="Arial" w:hint="eastAsia"/>
          <w:b/>
          <w:sz w:val="30"/>
        </w:rPr>
        <w:t xml:space="preserve"> </w:t>
      </w:r>
      <w:r w:rsidR="00FF3942">
        <w:rPr>
          <w:rFonts w:ascii="Arial" w:hint="eastAsia"/>
          <w:b/>
          <w:sz w:val="30"/>
        </w:rPr>
        <w:t>근로자</w:t>
      </w:r>
      <w:r w:rsidR="00FF3942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3C56E7" w:rsidRDefault="003C56E7" w:rsidP="003C56E7">
      <w:pPr>
        <w:pStyle w:val="a4"/>
        <w:numPr>
          <w:ilvl w:val="1"/>
          <w:numId w:val="2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C56E7" w:rsidRDefault="003C56E7" w:rsidP="003C56E7">
      <w:pPr>
        <w:pStyle w:val="a4"/>
        <w:ind w:left="800"/>
        <w:rPr>
          <w:rFonts w:ascii="Arial"/>
        </w:rPr>
      </w:pPr>
      <w:r w:rsidRPr="00FF3942">
        <w:rPr>
          <w:rFonts w:ascii="Arial" w:hint="eastAsia"/>
        </w:rPr>
        <w:t xml:space="preserve">-&gt; </w:t>
      </w:r>
      <w:r w:rsidR="00FF3942">
        <w:rPr>
          <w:rFonts w:ascii="Arial" w:hint="eastAsia"/>
        </w:rPr>
        <w:t>근로자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클래스</w:t>
      </w:r>
      <w:r w:rsidR="00FF3942">
        <w:rPr>
          <w:rFonts w:ascii="Arial" w:hint="eastAsia"/>
        </w:rPr>
        <w:t>:</w:t>
      </w:r>
      <w:r w:rsidR="00FF3942">
        <w:rPr>
          <w:rFonts w:ascii="Arial"/>
        </w:rPr>
        <w:t xml:space="preserve"> </w:t>
      </w:r>
      <w:r w:rsidR="00FF3942">
        <w:rPr>
          <w:rFonts w:ascii="Arial" w:hint="eastAsia"/>
        </w:rPr>
        <w:t>이름</w:t>
      </w:r>
      <w:r w:rsidR="00FF3942">
        <w:rPr>
          <w:rFonts w:ascii="Arial" w:hint="eastAsia"/>
        </w:rPr>
        <w:t>,</w:t>
      </w:r>
      <w:r w:rsidR="00FF3942">
        <w:rPr>
          <w:rFonts w:ascii="Arial"/>
        </w:rPr>
        <w:t xml:space="preserve"> </w:t>
      </w:r>
      <w:r w:rsidR="00FF3942">
        <w:rPr>
          <w:rFonts w:ascii="Arial" w:hint="eastAsia"/>
        </w:rPr>
        <w:t>시간당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임금</w:t>
      </w:r>
    </w:p>
    <w:p w:rsidR="00FF3942" w:rsidRDefault="00FF3942" w:rsidP="003C56E7">
      <w:pPr>
        <w:pStyle w:val="a4"/>
        <w:ind w:left="800"/>
        <w:rPr>
          <w:rFonts w:ascii="Arial"/>
        </w:rPr>
      </w:pPr>
      <w:r>
        <w:rPr>
          <w:rFonts w:ascii="Arial"/>
        </w:rPr>
        <w:tab/>
      </w:r>
      <w:r>
        <w:rPr>
          <w:rFonts w:ascii="Arial" w:hint="eastAsia"/>
        </w:rPr>
        <w:t>시간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근로자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</w:t>
      </w:r>
      <w:r>
        <w:rPr>
          <w:rFonts w:ascii="Arial" w:hint="eastAsia"/>
        </w:rPr>
        <w:t>:</w:t>
      </w:r>
      <w:r>
        <w:rPr>
          <w:rFonts w:ascii="Arial"/>
        </w:rPr>
        <w:t xml:space="preserve"> </w:t>
      </w:r>
      <w:r>
        <w:rPr>
          <w:rFonts w:ascii="Arial" w:hint="eastAsia"/>
        </w:rPr>
        <w:t>일한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시간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주급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계산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</w:t>
      </w:r>
    </w:p>
    <w:p w:rsidR="00FF3942" w:rsidRDefault="00FF3942" w:rsidP="003C56E7">
      <w:pPr>
        <w:pStyle w:val="a4"/>
        <w:ind w:left="800"/>
        <w:rPr>
          <w:rFonts w:ascii="Arial"/>
        </w:rPr>
      </w:pPr>
      <w:r>
        <w:rPr>
          <w:rFonts w:ascii="Arial"/>
        </w:rPr>
        <w:tab/>
      </w:r>
      <w:r>
        <w:rPr>
          <w:rFonts w:ascii="Arial" w:hint="eastAsia"/>
        </w:rPr>
        <w:t>월급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근로자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</w:t>
      </w:r>
      <w:r>
        <w:rPr>
          <w:rFonts w:ascii="Arial" w:hint="eastAsia"/>
        </w:rPr>
        <w:t>:</w:t>
      </w:r>
      <w:r>
        <w:rPr>
          <w:rFonts w:ascii="Arial"/>
        </w:rPr>
        <w:t xml:space="preserve"> </w:t>
      </w:r>
      <w:r>
        <w:rPr>
          <w:rFonts w:ascii="Arial" w:hint="eastAsia"/>
        </w:rPr>
        <w:t>일한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시간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일한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개월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수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월급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계산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</w:t>
      </w:r>
    </w:p>
    <w:p w:rsidR="00BD6297" w:rsidRPr="00FF3942" w:rsidRDefault="00BD6297" w:rsidP="003C56E7">
      <w:pPr>
        <w:pStyle w:val="a4"/>
        <w:ind w:left="800"/>
        <w:rPr>
          <w:rFonts w:ascii="Arial" w:hint="eastAsia"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4.2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3C56E7" w:rsidRDefault="003C56E7" w:rsidP="003C56E7">
      <w:pPr>
        <w:pStyle w:val="a4"/>
        <w:rPr>
          <w:rFonts w:ascii="Arial"/>
        </w:rPr>
      </w:pPr>
      <w:r w:rsidRPr="00FF3942">
        <w:rPr>
          <w:rFonts w:ascii="Arial" w:hint="eastAsia"/>
        </w:rPr>
        <w:tab/>
        <w:t xml:space="preserve">-&gt; </w:t>
      </w:r>
      <w:r w:rsidR="00FF3942">
        <w:rPr>
          <w:rFonts w:ascii="Arial" w:hint="eastAsia"/>
        </w:rPr>
        <w:t>주급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계산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함수</w:t>
      </w:r>
      <w:r w:rsidR="00FF3942">
        <w:rPr>
          <w:rFonts w:ascii="Arial" w:hint="eastAsia"/>
        </w:rPr>
        <w:t>:</w:t>
      </w:r>
      <w:r w:rsidR="00FF3942">
        <w:rPr>
          <w:rFonts w:ascii="Arial"/>
        </w:rPr>
        <w:t xml:space="preserve"> </w:t>
      </w:r>
      <w:r w:rsidR="00FF3942">
        <w:rPr>
          <w:rFonts w:ascii="Arial" w:hint="eastAsia"/>
        </w:rPr>
        <w:t>만약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일한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시간이</w:t>
      </w:r>
      <w:r w:rsidR="00FF3942">
        <w:rPr>
          <w:rFonts w:ascii="Arial" w:hint="eastAsia"/>
        </w:rPr>
        <w:t xml:space="preserve"> </w:t>
      </w:r>
      <w:r w:rsidR="00FF3942">
        <w:rPr>
          <w:rFonts w:ascii="Arial"/>
        </w:rPr>
        <w:t>40</w:t>
      </w:r>
      <w:r w:rsidR="00FF3942">
        <w:rPr>
          <w:rFonts w:ascii="Arial" w:hint="eastAsia"/>
        </w:rPr>
        <w:t>시간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이하면</w:t>
      </w:r>
      <w:r w:rsidR="00FF3942">
        <w:rPr>
          <w:rFonts w:ascii="Arial" w:hint="eastAsia"/>
        </w:rPr>
        <w:t>,</w:t>
      </w:r>
      <w:r w:rsidR="00FF3942">
        <w:rPr>
          <w:rFonts w:ascii="Arial"/>
        </w:rPr>
        <w:t xml:space="preserve"> </w:t>
      </w:r>
      <w:r w:rsidR="00FF3942">
        <w:rPr>
          <w:rFonts w:ascii="Arial" w:hint="eastAsia"/>
        </w:rPr>
        <w:t>주급</w:t>
      </w:r>
      <w:r w:rsidR="00FF3942">
        <w:rPr>
          <w:rFonts w:ascii="Arial"/>
        </w:rPr>
        <w:t xml:space="preserve"> = </w:t>
      </w:r>
      <w:r w:rsidR="00FF3942">
        <w:rPr>
          <w:rFonts w:ascii="Arial" w:hint="eastAsia"/>
        </w:rPr>
        <w:t>시간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임금</w:t>
      </w:r>
      <w:r w:rsidR="00FF3942">
        <w:rPr>
          <w:rFonts w:ascii="Arial" w:hint="eastAsia"/>
        </w:rPr>
        <w:t xml:space="preserve"> </w:t>
      </w:r>
      <w:r w:rsidR="00FF3942">
        <w:rPr>
          <w:rFonts w:ascii="Arial"/>
        </w:rPr>
        <w:t xml:space="preserve">* </w:t>
      </w:r>
      <w:r w:rsidR="00FF3942">
        <w:rPr>
          <w:rFonts w:ascii="Arial" w:hint="eastAsia"/>
        </w:rPr>
        <w:t>일한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시간</w:t>
      </w:r>
      <w:r w:rsidR="00FF3942">
        <w:rPr>
          <w:rFonts w:ascii="Arial" w:hint="eastAsia"/>
        </w:rPr>
        <w:t xml:space="preserve"> </w:t>
      </w:r>
      <w:r w:rsidR="00FF3942">
        <w:rPr>
          <w:rFonts w:ascii="Arial"/>
        </w:rPr>
        <w:tab/>
      </w:r>
      <w:r w:rsidR="00FF3942">
        <w:rPr>
          <w:rFonts w:ascii="Arial" w:hint="eastAsia"/>
        </w:rPr>
        <w:t>만약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일한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시간이</w:t>
      </w:r>
      <w:r w:rsidR="00FF3942">
        <w:rPr>
          <w:rFonts w:ascii="Arial" w:hint="eastAsia"/>
        </w:rPr>
        <w:t xml:space="preserve"> </w:t>
      </w:r>
      <w:r w:rsidR="00FF3942">
        <w:rPr>
          <w:rFonts w:ascii="Arial"/>
        </w:rPr>
        <w:t>40</w:t>
      </w:r>
      <w:r w:rsidR="00FF3942">
        <w:rPr>
          <w:rFonts w:ascii="Arial" w:hint="eastAsia"/>
        </w:rPr>
        <w:t>시간을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초과하면</w:t>
      </w:r>
      <w:r w:rsidR="00FF3942">
        <w:rPr>
          <w:rFonts w:ascii="Arial" w:hint="eastAsia"/>
        </w:rPr>
        <w:t>,</w:t>
      </w:r>
      <w:r w:rsidR="00FF3942">
        <w:rPr>
          <w:rFonts w:ascii="Arial"/>
        </w:rPr>
        <w:t xml:space="preserve"> </w:t>
      </w:r>
      <w:r w:rsidR="00FF3942">
        <w:rPr>
          <w:rFonts w:ascii="Arial" w:hint="eastAsia"/>
        </w:rPr>
        <w:t>주급</w:t>
      </w:r>
      <w:r w:rsidR="00FF3942">
        <w:rPr>
          <w:rFonts w:ascii="Arial" w:hint="eastAsia"/>
        </w:rPr>
        <w:t xml:space="preserve"> </w:t>
      </w:r>
      <w:r w:rsidR="00FF3942">
        <w:rPr>
          <w:rFonts w:ascii="Arial"/>
        </w:rPr>
        <w:t xml:space="preserve">= </w:t>
      </w:r>
      <w:r w:rsidR="00FF3942">
        <w:rPr>
          <w:rFonts w:ascii="Arial" w:hint="eastAsia"/>
        </w:rPr>
        <w:t>시간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임금</w:t>
      </w:r>
      <w:r w:rsidR="00FF3942">
        <w:rPr>
          <w:rFonts w:ascii="Arial" w:hint="eastAsia"/>
        </w:rPr>
        <w:t xml:space="preserve"> </w:t>
      </w:r>
      <w:r w:rsidR="00FF3942">
        <w:rPr>
          <w:rFonts w:ascii="Arial"/>
        </w:rPr>
        <w:t xml:space="preserve">* </w:t>
      </w:r>
      <w:r w:rsidR="00FF3942">
        <w:rPr>
          <w:rFonts w:ascii="Arial" w:hint="eastAsia"/>
        </w:rPr>
        <w:t>4</w:t>
      </w:r>
      <w:r w:rsidR="00FF3942">
        <w:rPr>
          <w:rFonts w:ascii="Arial"/>
        </w:rPr>
        <w:t>0</w:t>
      </w:r>
      <w:r w:rsidR="00FF3942">
        <w:rPr>
          <w:rFonts w:ascii="Arial" w:hint="eastAsia"/>
        </w:rPr>
        <w:t>시간</w:t>
      </w:r>
      <w:r w:rsidR="00FF3942">
        <w:rPr>
          <w:rFonts w:ascii="Arial" w:hint="eastAsia"/>
        </w:rPr>
        <w:t xml:space="preserve"> </w:t>
      </w:r>
      <w:r w:rsidR="00FF3942">
        <w:rPr>
          <w:rFonts w:ascii="Arial"/>
        </w:rPr>
        <w:t xml:space="preserve">+ </w:t>
      </w:r>
      <w:r w:rsidR="00FF3942">
        <w:rPr>
          <w:rFonts w:ascii="Arial" w:hint="eastAsia"/>
        </w:rPr>
        <w:t>시간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임금</w:t>
      </w:r>
      <w:r w:rsidR="00FF3942">
        <w:rPr>
          <w:rFonts w:ascii="Arial" w:hint="eastAsia"/>
        </w:rPr>
        <w:t xml:space="preserve"> </w:t>
      </w:r>
      <w:r w:rsidR="00FF3942">
        <w:rPr>
          <w:rFonts w:ascii="Arial"/>
        </w:rPr>
        <w:t>* 40</w:t>
      </w:r>
      <w:r w:rsidR="00FF3942">
        <w:rPr>
          <w:rFonts w:ascii="Arial" w:hint="eastAsia"/>
        </w:rPr>
        <w:t>시간을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초과한</w:t>
      </w:r>
      <w:r w:rsidR="00FF3942">
        <w:rPr>
          <w:rFonts w:ascii="Arial" w:hint="eastAsia"/>
        </w:rPr>
        <w:t xml:space="preserve"> </w:t>
      </w:r>
      <w:r w:rsidR="00FF3942">
        <w:rPr>
          <w:rFonts w:ascii="Arial" w:hint="eastAsia"/>
        </w:rPr>
        <w:t>시간</w:t>
      </w:r>
      <w:r w:rsidR="00FF3942">
        <w:rPr>
          <w:rFonts w:ascii="Arial" w:hint="eastAsia"/>
        </w:rPr>
        <w:t xml:space="preserve"> </w:t>
      </w:r>
      <w:r w:rsidR="00FF3942">
        <w:rPr>
          <w:rFonts w:ascii="Arial"/>
        </w:rPr>
        <w:t>* 1.5</w:t>
      </w:r>
    </w:p>
    <w:p w:rsidR="00FF3942" w:rsidRDefault="00FF3942" w:rsidP="003C56E7">
      <w:pPr>
        <w:pStyle w:val="a4"/>
        <w:rPr>
          <w:rFonts w:ascii="Arial"/>
        </w:rPr>
      </w:pPr>
      <w:r>
        <w:rPr>
          <w:rFonts w:ascii="Arial"/>
        </w:rPr>
        <w:tab/>
        <w:t xml:space="preserve">-&gt; </w:t>
      </w:r>
      <w:r>
        <w:rPr>
          <w:rFonts w:ascii="Arial" w:hint="eastAsia"/>
        </w:rPr>
        <w:t>월급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계산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</w:t>
      </w:r>
      <w:r>
        <w:rPr>
          <w:rFonts w:ascii="Arial" w:hint="eastAsia"/>
        </w:rPr>
        <w:t>:</w:t>
      </w:r>
      <w:r>
        <w:rPr>
          <w:rFonts w:ascii="Arial"/>
        </w:rPr>
        <w:t xml:space="preserve"> </w:t>
      </w:r>
      <w:r>
        <w:rPr>
          <w:rFonts w:ascii="Arial" w:hint="eastAsia"/>
        </w:rPr>
        <w:t>월급</w:t>
      </w:r>
      <w:r>
        <w:rPr>
          <w:rFonts w:ascii="Arial" w:hint="eastAsia"/>
        </w:rPr>
        <w:t xml:space="preserve"> </w:t>
      </w:r>
      <w:r>
        <w:rPr>
          <w:rFonts w:ascii="Arial"/>
        </w:rPr>
        <w:t xml:space="preserve">= </w:t>
      </w:r>
      <w:r>
        <w:rPr>
          <w:rFonts w:ascii="Arial" w:hint="eastAsia"/>
        </w:rPr>
        <w:t>시간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임금</w:t>
      </w:r>
      <w:r>
        <w:rPr>
          <w:rFonts w:ascii="Arial" w:hint="eastAsia"/>
        </w:rPr>
        <w:t xml:space="preserve"> </w:t>
      </w:r>
      <w:r>
        <w:rPr>
          <w:rFonts w:ascii="Arial"/>
        </w:rPr>
        <w:t>* 50</w:t>
      </w:r>
      <w:r>
        <w:rPr>
          <w:rFonts w:ascii="Arial" w:hint="eastAsia"/>
        </w:rPr>
        <w:t>시간</w:t>
      </w:r>
      <w:r>
        <w:rPr>
          <w:rFonts w:ascii="Arial" w:hint="eastAsia"/>
        </w:rPr>
        <w:t xml:space="preserve"> </w:t>
      </w:r>
      <w:r>
        <w:rPr>
          <w:rFonts w:ascii="Arial"/>
        </w:rPr>
        <w:t xml:space="preserve">* </w:t>
      </w:r>
      <w:r>
        <w:rPr>
          <w:rFonts w:ascii="Arial" w:hint="eastAsia"/>
        </w:rPr>
        <w:t>일한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개월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수</w:t>
      </w:r>
    </w:p>
    <w:p w:rsidR="00BD6297" w:rsidRPr="00FF3942" w:rsidRDefault="00BD6297" w:rsidP="003C56E7">
      <w:pPr>
        <w:pStyle w:val="a4"/>
        <w:rPr>
          <w:rFonts w:ascii="Arial" w:hint="eastAsia"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/*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 xml:space="preserve"> * 5-4.cpp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 xml:space="preserve"> *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 xml:space="preserve"> *  Created on: 2017. 11. 21.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 xml:space="preserve"> *      Author: Yoo DongHyuk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 xml:space="preserve"> */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#include&lt;iostream&gt;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#include&lt;string&gt;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using namespace std;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class geun//</w:t>
            </w:r>
            <w:r w:rsidRPr="00752546">
              <w:rPr>
                <w:rFonts w:ascii="Arial" w:hint="eastAsia"/>
              </w:rPr>
              <w:t>최상위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</w:t>
            </w:r>
            <w:r w:rsidRPr="00752546">
              <w:rPr>
                <w:rFonts w:ascii="Arial" w:hint="eastAsia"/>
              </w:rPr>
              <w:t xml:space="preserve">: </w:t>
            </w:r>
            <w:r w:rsidRPr="00752546">
              <w:rPr>
                <w:rFonts w:ascii="Arial" w:hint="eastAsia"/>
              </w:rPr>
              <w:t>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protected://</w:t>
            </w:r>
            <w:r w:rsidRPr="00752546">
              <w:rPr>
                <w:rFonts w:ascii="Arial" w:hint="eastAsia"/>
              </w:rPr>
              <w:t>하위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물려주는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변수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lastRenderedPageBreak/>
              <w:tab/>
              <w:t>string name;//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int im;//</w:t>
            </w:r>
            <w:r w:rsidRPr="00752546">
              <w:rPr>
                <w:rFonts w:ascii="Arial" w:hint="eastAsia"/>
              </w:rPr>
              <w:t>시간당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임금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public: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geun();//</w:t>
            </w:r>
            <w:r w:rsidRPr="00752546">
              <w:rPr>
                <w:rFonts w:ascii="Arial" w:hint="eastAsia"/>
              </w:rPr>
              <w:t>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디폴트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geun(string n, int i);//</w:t>
            </w:r>
            <w:r w:rsidRPr="00752546">
              <w:rPr>
                <w:rFonts w:ascii="Arial" w:hint="eastAsia"/>
              </w:rPr>
              <w:t>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virtual void print();//</w:t>
            </w:r>
            <w:r w:rsidRPr="00752546">
              <w:rPr>
                <w:rFonts w:ascii="Arial" w:hint="eastAsia"/>
              </w:rPr>
              <w:t>프린트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geun::geun()//</w:t>
            </w:r>
            <w:r w:rsidRPr="00752546">
              <w:rPr>
                <w:rFonts w:ascii="Arial" w:hint="eastAsia"/>
              </w:rPr>
              <w:t>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디폴트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name = "</w:t>
            </w:r>
            <w:r w:rsidRPr="00752546">
              <w:rPr>
                <w:rFonts w:ascii="Arial" w:hint="eastAsia"/>
              </w:rPr>
              <w:t>미설정</w:t>
            </w:r>
            <w:r w:rsidRPr="00752546">
              <w:rPr>
                <w:rFonts w:ascii="Arial" w:hint="eastAsia"/>
              </w:rPr>
              <w:t>";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im = 10000;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geun::geun(string n, int i)//</w:t>
            </w:r>
            <w:r w:rsidRPr="00752546">
              <w:rPr>
                <w:rFonts w:ascii="Arial" w:hint="eastAsia"/>
              </w:rPr>
              <w:t>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name = n;//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im = i;//</w:t>
            </w:r>
            <w:r w:rsidRPr="00752546">
              <w:rPr>
                <w:rFonts w:ascii="Arial" w:hint="eastAsia"/>
              </w:rPr>
              <w:t>임금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geun::print()//</w:t>
            </w:r>
            <w:r w:rsidRPr="00752546">
              <w:rPr>
                <w:rFonts w:ascii="Arial" w:hint="eastAsia"/>
              </w:rPr>
              <w:t>프린트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이름</w:t>
            </w:r>
            <w:r w:rsidRPr="00752546">
              <w:rPr>
                <w:rFonts w:ascii="Arial" w:hint="eastAsia"/>
              </w:rPr>
              <w:t>: " &lt;&lt; name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시간당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임금</w:t>
            </w:r>
            <w:r w:rsidRPr="00752546">
              <w:rPr>
                <w:rFonts w:ascii="Arial" w:hint="eastAsia"/>
              </w:rPr>
              <w:t>: " &lt;&lt; im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class si : public geun//</w:t>
            </w:r>
            <w:r w:rsidRPr="00752546">
              <w:rPr>
                <w:rFonts w:ascii="Arial" w:hint="eastAsia"/>
              </w:rPr>
              <w:t>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함수의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하위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시간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lastRenderedPageBreak/>
              <w:t>private: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int work, jugeup;//</w:t>
            </w:r>
            <w:r w:rsidRPr="00752546">
              <w:rPr>
                <w:rFonts w:ascii="Arial" w:hint="eastAsia"/>
              </w:rPr>
              <w:t>일한시간</w:t>
            </w:r>
            <w:r w:rsidRPr="00752546">
              <w:rPr>
                <w:rFonts w:ascii="Arial" w:hint="eastAsia"/>
              </w:rPr>
              <w:t xml:space="preserve">, </w:t>
            </w:r>
            <w:r w:rsidRPr="00752546">
              <w:rPr>
                <w:rFonts w:ascii="Arial" w:hint="eastAsia"/>
              </w:rPr>
              <w:t>계산된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주급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public: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si(string n, int i, int w);//</w:t>
            </w:r>
            <w:r w:rsidRPr="00752546">
              <w:rPr>
                <w:rFonts w:ascii="Arial" w:hint="eastAsia"/>
              </w:rPr>
              <w:t>시간근로자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void print();//</w:t>
            </w:r>
            <w:r w:rsidRPr="00752546">
              <w:rPr>
                <w:rFonts w:ascii="Arial" w:hint="eastAsia"/>
              </w:rPr>
              <w:t>시간근로자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si::si(string n, int i, int w)//</w:t>
            </w:r>
            <w:r w:rsidRPr="00752546">
              <w:rPr>
                <w:rFonts w:ascii="Arial" w:hint="eastAsia"/>
              </w:rPr>
              <w:t>시간근로자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name = n;//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im = i;//</w:t>
            </w:r>
            <w:r w:rsidRPr="00752546">
              <w:rPr>
                <w:rFonts w:ascii="Arial" w:hint="eastAsia"/>
              </w:rPr>
              <w:t>임금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work = w;//</w:t>
            </w:r>
            <w:r w:rsidRPr="00752546">
              <w:rPr>
                <w:rFonts w:ascii="Arial" w:hint="eastAsia"/>
              </w:rPr>
              <w:t>일한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시간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if(work &lt;= 40)//</w:t>
            </w:r>
            <w:r w:rsidRPr="00752546">
              <w:rPr>
                <w:rFonts w:ascii="Arial" w:hint="eastAsia"/>
              </w:rPr>
              <w:t>만약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일한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시간이</w:t>
            </w:r>
            <w:r w:rsidRPr="00752546">
              <w:rPr>
                <w:rFonts w:ascii="Arial" w:hint="eastAsia"/>
              </w:rPr>
              <w:t xml:space="preserve"> 40</w:t>
            </w:r>
            <w:r w:rsidRPr="00752546">
              <w:rPr>
                <w:rFonts w:ascii="Arial" w:hint="eastAsia"/>
              </w:rPr>
              <w:t>시간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이하면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</w:r>
            <w:r w:rsidRPr="00752546">
              <w:rPr>
                <w:rFonts w:ascii="Arial" w:hint="eastAsia"/>
              </w:rPr>
              <w:tab/>
              <w:t>jugeup = im * work;//</w:t>
            </w:r>
            <w:r w:rsidRPr="00752546">
              <w:rPr>
                <w:rFonts w:ascii="Arial" w:hint="eastAsia"/>
              </w:rPr>
              <w:t>시간당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임금</w:t>
            </w:r>
            <w:r w:rsidRPr="00752546">
              <w:rPr>
                <w:rFonts w:ascii="Arial" w:hint="eastAsia"/>
              </w:rPr>
              <w:t xml:space="preserve"> * </w:t>
            </w:r>
            <w:r w:rsidRPr="00752546">
              <w:rPr>
                <w:rFonts w:ascii="Arial" w:hint="eastAsia"/>
              </w:rPr>
              <w:t>일한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시간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else if(work &gt; 40)//</w:t>
            </w:r>
            <w:r w:rsidRPr="00752546">
              <w:rPr>
                <w:rFonts w:ascii="Arial" w:hint="eastAsia"/>
              </w:rPr>
              <w:t>만약</w:t>
            </w:r>
            <w:r w:rsidRPr="00752546">
              <w:rPr>
                <w:rFonts w:ascii="Arial" w:hint="eastAsia"/>
              </w:rPr>
              <w:t xml:space="preserve"> 40</w:t>
            </w:r>
            <w:r w:rsidRPr="00752546">
              <w:rPr>
                <w:rFonts w:ascii="Arial" w:hint="eastAsia"/>
              </w:rPr>
              <w:t>시간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초과면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</w:r>
            <w:r w:rsidRPr="00752546">
              <w:rPr>
                <w:rFonts w:ascii="Arial" w:hint="eastAsia"/>
              </w:rPr>
              <w:tab/>
              <w:t>jugeup = im*40 + im*(work-40)*3/2;//</w:t>
            </w:r>
            <w:r w:rsidRPr="00752546">
              <w:rPr>
                <w:rFonts w:ascii="Arial" w:hint="eastAsia"/>
              </w:rPr>
              <w:t>시간당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임금</w:t>
            </w:r>
            <w:r w:rsidRPr="00752546">
              <w:rPr>
                <w:rFonts w:ascii="Arial" w:hint="eastAsia"/>
              </w:rPr>
              <w:t xml:space="preserve"> * 40</w:t>
            </w:r>
            <w:r w:rsidRPr="00752546">
              <w:rPr>
                <w:rFonts w:ascii="Arial" w:hint="eastAsia"/>
              </w:rPr>
              <w:t>시간</w:t>
            </w:r>
            <w:r w:rsidRPr="00752546">
              <w:rPr>
                <w:rFonts w:ascii="Arial" w:hint="eastAsia"/>
              </w:rPr>
              <w:t xml:space="preserve"> + </w:t>
            </w:r>
            <w:r w:rsidRPr="00752546">
              <w:rPr>
                <w:rFonts w:ascii="Arial" w:hint="eastAsia"/>
              </w:rPr>
              <w:t>시간당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임금</w:t>
            </w:r>
            <w:r w:rsidRPr="00752546">
              <w:rPr>
                <w:rFonts w:ascii="Arial" w:hint="eastAsia"/>
              </w:rPr>
              <w:t xml:space="preserve"> * </w:t>
            </w:r>
            <w:r w:rsidRPr="00752546">
              <w:rPr>
                <w:rFonts w:ascii="Arial" w:hint="eastAsia"/>
              </w:rPr>
              <w:t>초과시간</w:t>
            </w:r>
            <w:r w:rsidRPr="00752546">
              <w:rPr>
                <w:rFonts w:ascii="Arial" w:hint="eastAsia"/>
              </w:rPr>
              <w:t xml:space="preserve"> * 1.5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si::print()//</w:t>
            </w:r>
            <w:r w:rsidRPr="00752546">
              <w:rPr>
                <w:rFonts w:ascii="Arial" w:hint="eastAsia"/>
              </w:rPr>
              <w:t>시간근로자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이름</w:t>
            </w:r>
            <w:r w:rsidRPr="00752546">
              <w:rPr>
                <w:rFonts w:ascii="Arial" w:hint="eastAsia"/>
              </w:rPr>
              <w:t>: " &lt;&lt; name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lastRenderedPageBreak/>
              <w:tab/>
              <w:t>cout &lt;&lt; "</w:t>
            </w:r>
            <w:r w:rsidRPr="00752546">
              <w:rPr>
                <w:rFonts w:ascii="Arial" w:hint="eastAsia"/>
              </w:rPr>
              <w:t>시간당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임금</w:t>
            </w:r>
            <w:r w:rsidRPr="00752546">
              <w:rPr>
                <w:rFonts w:ascii="Arial" w:hint="eastAsia"/>
              </w:rPr>
              <w:t>: " &lt;&lt; im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일한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시간</w:t>
            </w:r>
            <w:r w:rsidRPr="00752546">
              <w:rPr>
                <w:rFonts w:ascii="Arial" w:hint="eastAsia"/>
              </w:rPr>
              <w:t>: " &lt;&lt; work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계산된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주급</w:t>
            </w:r>
            <w:r w:rsidRPr="00752546">
              <w:rPr>
                <w:rFonts w:ascii="Arial" w:hint="eastAsia"/>
              </w:rPr>
              <w:t>: " &lt;&lt; jugeup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class wol : public geun//</w:t>
            </w:r>
            <w:r w:rsidRPr="00752546">
              <w:rPr>
                <w:rFonts w:ascii="Arial" w:hint="eastAsia"/>
              </w:rPr>
              <w:t>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클래스의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하위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월급근로자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클래스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private: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int work, month, wolgeup;//</w:t>
            </w:r>
            <w:r w:rsidRPr="00752546">
              <w:rPr>
                <w:rFonts w:ascii="Arial" w:hint="eastAsia"/>
              </w:rPr>
              <w:t>일한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시간</w:t>
            </w:r>
            <w:r w:rsidRPr="00752546">
              <w:rPr>
                <w:rFonts w:ascii="Arial" w:hint="eastAsia"/>
              </w:rPr>
              <w:t xml:space="preserve">, </w:t>
            </w:r>
            <w:r w:rsidRPr="00752546">
              <w:rPr>
                <w:rFonts w:ascii="Arial" w:hint="eastAsia"/>
              </w:rPr>
              <w:t>일한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달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수</w:t>
            </w:r>
            <w:r w:rsidRPr="00752546">
              <w:rPr>
                <w:rFonts w:ascii="Arial" w:hint="eastAsia"/>
              </w:rPr>
              <w:t xml:space="preserve">, </w:t>
            </w:r>
            <w:r w:rsidRPr="00752546">
              <w:rPr>
                <w:rFonts w:ascii="Arial" w:hint="eastAsia"/>
              </w:rPr>
              <w:t>계산된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월급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public: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wol(string n, int i, int w, int m);//</w:t>
            </w:r>
            <w:r w:rsidRPr="00752546">
              <w:rPr>
                <w:rFonts w:ascii="Arial" w:hint="eastAsia"/>
              </w:rPr>
              <w:t>월급근로자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void print();//</w:t>
            </w:r>
            <w:r w:rsidRPr="00752546">
              <w:rPr>
                <w:rFonts w:ascii="Arial" w:hint="eastAsia"/>
              </w:rPr>
              <w:t>월급근로자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wol::wol(string n, int i, int w, int m)//</w:t>
            </w:r>
            <w:r w:rsidRPr="00752546">
              <w:rPr>
                <w:rFonts w:ascii="Arial" w:hint="eastAsia"/>
              </w:rPr>
              <w:t>월급근로자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생성자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name = n;//</w:t>
            </w:r>
            <w:r w:rsidRPr="00752546">
              <w:rPr>
                <w:rFonts w:ascii="Arial" w:hint="eastAsia"/>
              </w:rPr>
              <w:t>이름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im = i;//</w:t>
            </w:r>
            <w:r w:rsidRPr="00752546">
              <w:rPr>
                <w:rFonts w:ascii="Arial" w:hint="eastAsia"/>
              </w:rPr>
              <w:t>임금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work = w;//</w:t>
            </w:r>
            <w:r w:rsidRPr="00752546">
              <w:rPr>
                <w:rFonts w:ascii="Arial" w:hint="eastAsia"/>
              </w:rPr>
              <w:t>일한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시간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month = m;//</w:t>
            </w:r>
            <w:r w:rsidRPr="00752546">
              <w:rPr>
                <w:rFonts w:ascii="Arial" w:hint="eastAsia"/>
              </w:rPr>
              <w:t>일한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달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수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wolgeup = im * month * 50;//</w:t>
            </w:r>
            <w:r w:rsidRPr="00752546">
              <w:rPr>
                <w:rFonts w:ascii="Arial" w:hint="eastAsia"/>
              </w:rPr>
              <w:t>계산된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월급</w:t>
            </w:r>
            <w:r w:rsidRPr="00752546">
              <w:rPr>
                <w:rFonts w:ascii="Arial" w:hint="eastAsia"/>
              </w:rPr>
              <w:t xml:space="preserve"> = </w:t>
            </w:r>
            <w:r w:rsidRPr="00752546">
              <w:rPr>
                <w:rFonts w:ascii="Arial" w:hint="eastAsia"/>
              </w:rPr>
              <w:t>임금</w:t>
            </w:r>
            <w:r w:rsidRPr="00752546">
              <w:rPr>
                <w:rFonts w:ascii="Arial" w:hint="eastAsia"/>
              </w:rPr>
              <w:t xml:space="preserve"> * </w:t>
            </w:r>
            <w:r w:rsidRPr="00752546">
              <w:rPr>
                <w:rFonts w:ascii="Arial" w:hint="eastAsia"/>
              </w:rPr>
              <w:t>달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수</w:t>
            </w:r>
            <w:r w:rsidRPr="00752546">
              <w:rPr>
                <w:rFonts w:ascii="Arial" w:hint="eastAsia"/>
              </w:rPr>
              <w:t xml:space="preserve"> * 50</w:t>
            </w:r>
            <w:r w:rsidRPr="00752546">
              <w:rPr>
                <w:rFonts w:ascii="Arial" w:hint="eastAsia"/>
              </w:rPr>
              <w:t>시간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>void wol::print()//</w:t>
            </w:r>
            <w:r w:rsidRPr="00752546">
              <w:rPr>
                <w:rFonts w:ascii="Arial" w:hint="eastAsia"/>
              </w:rPr>
              <w:t>월급근로자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프린트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함수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이름</w:t>
            </w:r>
            <w:r w:rsidRPr="00752546">
              <w:rPr>
                <w:rFonts w:ascii="Arial" w:hint="eastAsia"/>
              </w:rPr>
              <w:t>: " &lt;&lt; name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시간당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임금</w:t>
            </w:r>
            <w:r w:rsidRPr="00752546">
              <w:rPr>
                <w:rFonts w:ascii="Arial" w:hint="eastAsia"/>
              </w:rPr>
              <w:t>: " &lt;&lt; im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lastRenderedPageBreak/>
              <w:tab/>
              <w:t>cout &lt;&lt; "</w:t>
            </w:r>
            <w:r w:rsidRPr="00752546">
              <w:rPr>
                <w:rFonts w:ascii="Arial" w:hint="eastAsia"/>
              </w:rPr>
              <w:t>일한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시간</w:t>
            </w:r>
            <w:r w:rsidRPr="00752546">
              <w:rPr>
                <w:rFonts w:ascii="Arial" w:hint="eastAsia"/>
              </w:rPr>
              <w:t>: " &lt;&lt; work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cout &lt;&lt; "</w:t>
            </w:r>
            <w:r w:rsidRPr="00752546">
              <w:rPr>
                <w:rFonts w:ascii="Arial" w:hint="eastAsia"/>
              </w:rPr>
              <w:t>계산된</w:t>
            </w:r>
            <w:r w:rsidRPr="00752546">
              <w:rPr>
                <w:rFonts w:ascii="Arial" w:hint="eastAsia"/>
              </w:rPr>
              <w:t xml:space="preserve"> </w:t>
            </w:r>
            <w:r w:rsidRPr="00752546">
              <w:rPr>
                <w:rFonts w:ascii="Arial" w:hint="eastAsia"/>
              </w:rPr>
              <w:t>월급</w:t>
            </w:r>
            <w:r w:rsidRPr="00752546">
              <w:rPr>
                <w:rFonts w:ascii="Arial" w:hint="eastAsia"/>
              </w:rPr>
              <w:t>: " &lt;&lt; wolgeup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int main()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{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geun a;//</w:t>
            </w:r>
            <w:r w:rsidRPr="00752546">
              <w:rPr>
                <w:rFonts w:ascii="Arial" w:hint="eastAsia"/>
              </w:rPr>
              <w:t>근로자</w:t>
            </w:r>
            <w:r w:rsidRPr="00752546">
              <w:rPr>
                <w:rFonts w:ascii="Arial" w:hint="eastAsia"/>
              </w:rPr>
              <w:t xml:space="preserve"> a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geun b("</w:t>
            </w:r>
            <w:r w:rsidRPr="00752546">
              <w:rPr>
                <w:rFonts w:ascii="Arial" w:hint="eastAsia"/>
              </w:rPr>
              <w:t>김병호</w:t>
            </w:r>
            <w:r w:rsidRPr="00752546">
              <w:rPr>
                <w:rFonts w:ascii="Arial" w:hint="eastAsia"/>
              </w:rPr>
              <w:t>", 10000);//</w:t>
            </w:r>
            <w:r w:rsidRPr="00752546">
              <w:rPr>
                <w:rFonts w:ascii="Arial" w:hint="eastAsia"/>
              </w:rPr>
              <w:t>근로자</w:t>
            </w:r>
            <w:r w:rsidRPr="00752546">
              <w:rPr>
                <w:rFonts w:ascii="Arial" w:hint="eastAsia"/>
              </w:rPr>
              <w:t xml:space="preserve"> b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si c("</w:t>
            </w:r>
            <w:r w:rsidRPr="00752546">
              <w:rPr>
                <w:rFonts w:ascii="Arial" w:hint="eastAsia"/>
              </w:rPr>
              <w:t>오순철</w:t>
            </w:r>
            <w:r w:rsidRPr="00752546">
              <w:rPr>
                <w:rFonts w:ascii="Arial" w:hint="eastAsia"/>
              </w:rPr>
              <w:t>", 15000, 30);//</w:t>
            </w:r>
            <w:r w:rsidRPr="00752546">
              <w:rPr>
                <w:rFonts w:ascii="Arial" w:hint="eastAsia"/>
              </w:rPr>
              <w:t>시간근로자</w:t>
            </w:r>
            <w:r w:rsidRPr="00752546">
              <w:rPr>
                <w:rFonts w:ascii="Arial" w:hint="eastAsia"/>
              </w:rPr>
              <w:t xml:space="preserve"> c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si d("</w:t>
            </w:r>
            <w:r w:rsidRPr="00752546">
              <w:rPr>
                <w:rFonts w:ascii="Arial" w:hint="eastAsia"/>
              </w:rPr>
              <w:t>김강호</w:t>
            </w:r>
            <w:r w:rsidRPr="00752546">
              <w:rPr>
                <w:rFonts w:ascii="Arial" w:hint="eastAsia"/>
              </w:rPr>
              <w:t>", 15000, 44);//</w:t>
            </w:r>
            <w:r w:rsidRPr="00752546">
              <w:rPr>
                <w:rFonts w:ascii="Arial" w:hint="eastAsia"/>
              </w:rPr>
              <w:t>시간근로자</w:t>
            </w:r>
            <w:r w:rsidRPr="00752546">
              <w:rPr>
                <w:rFonts w:ascii="Arial" w:hint="eastAsia"/>
              </w:rPr>
              <w:t xml:space="preserve"> d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wol e("</w:t>
            </w:r>
            <w:r w:rsidRPr="00752546">
              <w:rPr>
                <w:rFonts w:ascii="Arial" w:hint="eastAsia"/>
              </w:rPr>
              <w:t>박금주</w:t>
            </w:r>
            <w:r w:rsidRPr="00752546">
              <w:rPr>
                <w:rFonts w:ascii="Arial" w:hint="eastAsia"/>
              </w:rPr>
              <w:t>", 15000, 54, 3);//</w:t>
            </w:r>
            <w:r w:rsidRPr="00752546">
              <w:rPr>
                <w:rFonts w:ascii="Arial" w:hint="eastAsia"/>
              </w:rPr>
              <w:t>월급근로자</w:t>
            </w:r>
            <w:r w:rsidRPr="00752546">
              <w:rPr>
                <w:rFonts w:ascii="Arial" w:hint="eastAsia"/>
              </w:rPr>
              <w:t xml:space="preserve"> e</w:t>
            </w:r>
            <w:r w:rsidRPr="00752546">
              <w:rPr>
                <w:rFonts w:ascii="Arial" w:hint="eastAsia"/>
              </w:rPr>
              <w:t>생성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a.print();//a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b.print();//b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c.print();//c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d.print();//d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 w:hint="eastAsia"/>
              </w:rPr>
            </w:pPr>
            <w:r w:rsidRPr="00752546">
              <w:rPr>
                <w:rFonts w:ascii="Arial" w:hint="eastAsia"/>
              </w:rPr>
              <w:tab/>
              <w:t>e.print();//e</w:t>
            </w:r>
            <w:r w:rsidRPr="00752546">
              <w:rPr>
                <w:rFonts w:ascii="Arial" w:hint="eastAsia"/>
              </w:rPr>
              <w:t>프린트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cout &lt;&lt; "-----------------------" &lt;&lt; endl;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ab/>
              <w:t>return 0;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  <w:r w:rsidRPr="00752546">
              <w:rPr>
                <w:rFonts w:ascii="Arial"/>
              </w:rPr>
              <w:t>}</w:t>
            </w: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752546" w:rsidRPr="00752546" w:rsidRDefault="00752546" w:rsidP="00752546">
            <w:pPr>
              <w:pStyle w:val="a4"/>
              <w:rPr>
                <w:rFonts w:ascii="Arial"/>
              </w:rPr>
            </w:pPr>
          </w:p>
          <w:p w:rsidR="003C56E7" w:rsidRPr="009C4261" w:rsidRDefault="003C56E7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 xml:space="preserve">4.4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3C56E7" w:rsidRPr="009C4261" w:rsidRDefault="00EA030C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4F213643" wp14:editId="71C88367">
                  <wp:extent cx="5400040" cy="452183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52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CC5" w:rsidRPr="003C56E7" w:rsidRDefault="00CD6CC5" w:rsidP="003C56E7">
      <w:pPr>
        <w:pStyle w:val="a4"/>
        <w:rPr>
          <w:rFonts w:ascii="Arial"/>
          <w:b/>
        </w:rPr>
      </w:pPr>
    </w:p>
    <w:sectPr w:rsidR="00CD6CC5" w:rsidRPr="003C56E7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C11" w:rsidRDefault="00982C11" w:rsidP="00CD6CC5">
      <w:pPr>
        <w:spacing w:after="0" w:line="240" w:lineRule="auto"/>
      </w:pPr>
      <w:r>
        <w:separator/>
      </w:r>
    </w:p>
  </w:endnote>
  <w:endnote w:type="continuationSeparator" w:id="0">
    <w:p w:rsidR="00982C11" w:rsidRDefault="00982C11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C11" w:rsidRDefault="00982C11" w:rsidP="00CD6CC5">
      <w:pPr>
        <w:spacing w:after="0" w:line="240" w:lineRule="auto"/>
      </w:pPr>
      <w:r>
        <w:separator/>
      </w:r>
    </w:p>
  </w:footnote>
  <w:footnote w:type="continuationSeparator" w:id="0">
    <w:p w:rsidR="00982C11" w:rsidRDefault="00982C11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252C1C"/>
    <w:multiLevelType w:val="multilevel"/>
    <w:tmpl w:val="C8501B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attachedTemplate r:id="rId1"/>
  <w:defaultTabStop w:val="80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0D"/>
    <w:rsid w:val="00070744"/>
    <w:rsid w:val="00183445"/>
    <w:rsid w:val="001D3EC2"/>
    <w:rsid w:val="0029540D"/>
    <w:rsid w:val="002B564D"/>
    <w:rsid w:val="00381133"/>
    <w:rsid w:val="003B46F0"/>
    <w:rsid w:val="003C56E7"/>
    <w:rsid w:val="00623A84"/>
    <w:rsid w:val="00752546"/>
    <w:rsid w:val="00794893"/>
    <w:rsid w:val="00797581"/>
    <w:rsid w:val="007B24CA"/>
    <w:rsid w:val="0082769D"/>
    <w:rsid w:val="00930A6A"/>
    <w:rsid w:val="00951AD1"/>
    <w:rsid w:val="00982C11"/>
    <w:rsid w:val="009C2082"/>
    <w:rsid w:val="009C4261"/>
    <w:rsid w:val="009F76F0"/>
    <w:rsid w:val="00B71520"/>
    <w:rsid w:val="00BC2E9F"/>
    <w:rsid w:val="00BD6297"/>
    <w:rsid w:val="00C30EFF"/>
    <w:rsid w:val="00CD6CC5"/>
    <w:rsid w:val="00CD7771"/>
    <w:rsid w:val="00E32F68"/>
    <w:rsid w:val="00E550D5"/>
    <w:rsid w:val="00EA030C"/>
    <w:rsid w:val="00F814B7"/>
    <w:rsid w:val="00FD05EE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61A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52980;&#54504;&#53552;%20&#54532;&#47196;&#44536;&#47000;&#48141;%20&#48143;%20&#49892;&#49845;%20&#48372;&#44256;&#49436;%20&#54805;&#498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컴퓨터 프로그래밍 및 실습 보고서 형식.dotx</Template>
  <TotalTime>0</TotalTime>
  <Pages>23</Pages>
  <Words>1745</Words>
  <Characters>7645</Characters>
  <Application>Microsoft Office Word</Application>
  <DocSecurity>0</DocSecurity>
  <Lines>588</Lines>
  <Paragraphs>552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2017-11-19T10:23:00Z</dcterms:created>
  <dcterms:modified xsi:type="dcterms:W3CDTF">2017-11-20T18:51:00Z</dcterms:modified>
</cp:coreProperties>
</file>