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3C56E7" w:rsidRDefault="003C56E7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6E7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F8E89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" strokeweight="2.83pt">
                <w10:wrap anchorx="page" anchory="page"/>
              </v:line>
            </w:pict>
          </mc:Fallback>
        </mc:AlternateConten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E300BA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E300BA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</w:tblGrid>
      <w:tr w:rsidR="00951AD1" w:rsidRPr="00951AD1" w:rsidTr="003C56E7">
        <w:trPr>
          <w:trHeight w:val="623"/>
          <w:jc w:val="right"/>
        </w:trPr>
        <w:tc>
          <w:tcPr>
            <w:tcW w:w="484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E300BA">
              <w:rPr>
                <w:rFonts w:ascii="굴림" w:eastAsia="휴먼고딕" w:hAnsi="굴림" w:cs="굴림"/>
                <w:sz w:val="28"/>
                <w:szCs w:val="28"/>
              </w:rPr>
              <w:t>10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E300BA">
              <w:rPr>
                <w:rFonts w:ascii="굴림" w:eastAsia="휴먼고딕" w:hAnsi="굴림" w:cs="굴림"/>
                <w:sz w:val="28"/>
                <w:szCs w:val="28"/>
              </w:rPr>
              <w:t>10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프로그래밍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및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실습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3C56E7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3C56E7">
              <w:rPr>
                <w:rFonts w:ascii="굴림" w:eastAsia="휴먼고딕" w:hAnsi="굴림" w:cs="굴림"/>
                <w:szCs w:val="28"/>
              </w:rPr>
              <w:t>컴퓨터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전자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시스템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>공학부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3C56E7">
              <w:rPr>
                <w:rFonts w:ascii="HCI Hollyhock" w:eastAsia="휴먼고딕" w:hAnsi="굴림" w:cs="굴림"/>
                <w:sz w:val="28"/>
                <w:szCs w:val="28"/>
              </w:rPr>
              <w:t>201702234</w:t>
            </w:r>
          </w:p>
        </w:tc>
      </w:tr>
      <w:tr w:rsidR="00951AD1" w:rsidRPr="00951AD1" w:rsidTr="003C56E7">
        <w:trPr>
          <w:trHeight w:val="562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3C56E7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유동혁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3C56E7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3C56E7">
      <w:pPr>
        <w:pStyle w:val="a4"/>
      </w:pPr>
      <w:r>
        <w:rPr>
          <w:rFonts w:ascii="Arial"/>
          <w:b/>
          <w:sz w:val="30"/>
        </w:rPr>
        <w:t>1</w:t>
      </w:r>
      <w:r w:rsidR="009C4261">
        <w:rPr>
          <w:rFonts w:ascii="Arial"/>
          <w:b/>
          <w:sz w:val="30"/>
        </w:rPr>
        <w:t xml:space="preserve">. </w:t>
      </w:r>
      <w:r w:rsidR="00E300BA">
        <w:rPr>
          <w:rFonts w:ascii="Arial" w:hint="eastAsia"/>
          <w:b/>
          <w:sz w:val="30"/>
        </w:rPr>
        <w:t>문자</w:t>
      </w:r>
      <w:r w:rsidR="00E300BA">
        <w:rPr>
          <w:rFonts w:ascii="Arial" w:hint="eastAsia"/>
          <w:b/>
          <w:sz w:val="30"/>
        </w:rPr>
        <w:t xml:space="preserve"> </w:t>
      </w:r>
      <w:r w:rsidR="00E300BA">
        <w:rPr>
          <w:rFonts w:ascii="Arial" w:hint="eastAsia"/>
          <w:b/>
          <w:sz w:val="30"/>
        </w:rPr>
        <w:t>구분</w:t>
      </w:r>
      <w:r w:rsidR="00E300BA">
        <w:rPr>
          <w:rFonts w:ascii="Arial" w:hint="eastAsia"/>
          <w:b/>
          <w:sz w:val="30"/>
        </w:rPr>
        <w:t xml:space="preserve"> </w:t>
      </w:r>
      <w:r w:rsidR="00E550D5">
        <w:rPr>
          <w:rFonts w:ascii="Arial" w:hint="eastAsia"/>
          <w:b/>
          <w:sz w:val="30"/>
        </w:rPr>
        <w:t>프로그램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81133" w:rsidRPr="00E300BA" w:rsidRDefault="00623A84" w:rsidP="00381133">
      <w:pPr>
        <w:pStyle w:val="a4"/>
        <w:ind w:left="800"/>
        <w:rPr>
          <w:rFonts w:ascii="Arial"/>
        </w:rPr>
      </w:pPr>
      <w:r w:rsidRPr="00E300BA">
        <w:rPr>
          <w:rFonts w:ascii="Arial" w:hint="eastAsia"/>
        </w:rPr>
        <w:t xml:space="preserve">-&gt; </w:t>
      </w:r>
      <w:r w:rsidR="00E300BA">
        <w:rPr>
          <w:rFonts w:ascii="Arial" w:hint="eastAsia"/>
        </w:rPr>
        <w:t>문장을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구성하는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문자들을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분류함</w:t>
      </w:r>
    </w:p>
    <w:p w:rsidR="00E32F68" w:rsidRDefault="003C56E7">
      <w:pPr>
        <w:pStyle w:val="a4"/>
        <w:rPr>
          <w:rFonts w:ascii="Arial"/>
          <w:b/>
        </w:rPr>
      </w:pPr>
      <w:r>
        <w:rPr>
          <w:rFonts w:ascii="Arial"/>
          <w:b/>
        </w:rPr>
        <w:t>1.2</w:t>
      </w:r>
      <w:r w:rsidR="009C4261">
        <w:rPr>
          <w:rFonts w:ascii="Arial"/>
          <w:b/>
        </w:rPr>
        <w:t xml:space="preserve">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E300BA" w:rsidRDefault="00381133">
      <w:pPr>
        <w:pStyle w:val="a4"/>
        <w:rPr>
          <w:rFonts w:ascii="Arial"/>
        </w:rPr>
      </w:pPr>
      <w:r w:rsidRPr="00E300BA">
        <w:rPr>
          <w:rFonts w:ascii="Arial" w:hint="eastAsia"/>
        </w:rPr>
        <w:tab/>
      </w:r>
      <w:r w:rsidR="00623A84" w:rsidRPr="00E300BA">
        <w:rPr>
          <w:rFonts w:ascii="Arial" w:hint="eastAsia"/>
        </w:rPr>
        <w:t xml:space="preserve">-&gt; </w:t>
      </w:r>
      <w:r w:rsidR="00E300BA">
        <w:rPr>
          <w:rFonts w:ascii="Arial" w:hint="eastAsia"/>
        </w:rPr>
        <w:t>아스키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코드를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이용해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각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개수를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배열에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저장함</w:t>
      </w: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>#include &lt;iostream&gt;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>using namespace std;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>int main() {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  <w:t>char munjang[10000] = {0};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  <w:t>int count[4] = {0};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  <w:t>int x;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  <w:t>cin.getline(munjang, 10000);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</w:p>
          <w:p w:rsidR="00E300BA" w:rsidRPr="00E300BA" w:rsidRDefault="00E300BA" w:rsidP="00E300BA">
            <w:pPr>
              <w:pStyle w:val="a4"/>
              <w:rPr>
                <w:rFonts w:ascii="Arial" w:hint="eastAsia"/>
              </w:rPr>
            </w:pPr>
            <w:r w:rsidRPr="00E300BA">
              <w:rPr>
                <w:rFonts w:ascii="Arial" w:hint="eastAsia"/>
              </w:rPr>
              <w:tab/>
              <w:t>//</w:t>
            </w:r>
            <w:r w:rsidRPr="00E300BA">
              <w:rPr>
                <w:rFonts w:ascii="Arial" w:hint="eastAsia"/>
              </w:rPr>
              <w:t>아스키</w:t>
            </w:r>
            <w:r>
              <w:rPr>
                <w:rFonts w:ascii="Arial" w:hint="eastAsia"/>
              </w:rPr>
              <w:t xml:space="preserve"> </w:t>
            </w:r>
            <w:r w:rsidRPr="00E300BA">
              <w:rPr>
                <w:rFonts w:ascii="Arial" w:hint="eastAsia"/>
              </w:rPr>
              <w:t>코드</w:t>
            </w:r>
            <w:r>
              <w:rPr>
                <w:rFonts w:ascii="Arial" w:hint="eastAsia"/>
              </w:rPr>
              <w:t xml:space="preserve"> </w:t>
            </w:r>
            <w:r w:rsidRPr="00E300BA">
              <w:rPr>
                <w:rFonts w:ascii="Arial" w:hint="eastAsia"/>
              </w:rPr>
              <w:t>표</w:t>
            </w:r>
            <w:r w:rsidRPr="00E300BA">
              <w:rPr>
                <w:rFonts w:ascii="Arial" w:hint="eastAsia"/>
              </w:rPr>
              <w:t xml:space="preserve"> </w:t>
            </w:r>
            <w:r w:rsidRPr="00E300BA">
              <w:rPr>
                <w:rFonts w:ascii="Arial" w:hint="eastAsia"/>
              </w:rPr>
              <w:t>공백</w:t>
            </w:r>
            <w:r w:rsidRPr="00E300BA">
              <w:rPr>
                <w:rFonts w:ascii="Arial" w:hint="eastAsia"/>
              </w:rPr>
              <w:t xml:space="preserve">: 32; </w:t>
            </w:r>
            <w:r w:rsidRPr="00E300BA">
              <w:rPr>
                <w:rFonts w:ascii="Arial" w:hint="eastAsia"/>
              </w:rPr>
              <w:t>대문자</w:t>
            </w:r>
            <w:r w:rsidRPr="00E300BA">
              <w:rPr>
                <w:rFonts w:ascii="Arial" w:hint="eastAsia"/>
              </w:rPr>
              <w:t xml:space="preserve">: 65~90; </w:t>
            </w:r>
            <w:r w:rsidRPr="00E300BA">
              <w:rPr>
                <w:rFonts w:ascii="Arial" w:hint="eastAsia"/>
              </w:rPr>
              <w:t>소문자</w:t>
            </w:r>
            <w:r w:rsidRPr="00E300BA">
              <w:rPr>
                <w:rFonts w:ascii="Arial" w:hint="eastAsia"/>
              </w:rPr>
              <w:t>: 97~122;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  <w:t>for(x=0; munjang[x]!=0; x++)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  <w:t>{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if(munjang[x] &gt;= 65 &amp;&amp; munjang[x] &lt;= 90)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count[0]++;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else if(munjang[x] &gt;= 97 &amp;&amp; munjang[x] &lt;= 122)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count[1]++;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else if(munjang[x] == 32)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count[2]++;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else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lastRenderedPageBreak/>
              <w:tab/>
            </w: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count[3]++;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  <w:t>}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  <w:t>for(x=0; x&lt;4; x++)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  <w:r w:rsidRPr="00E300BA">
              <w:rPr>
                <w:rFonts w:ascii="Arial"/>
              </w:rPr>
              <w:tab/>
              <w:t>cout &lt;&lt; count[x] &lt;&lt; " ";</w:t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ab/>
            </w:r>
          </w:p>
          <w:p w:rsidR="00E300BA" w:rsidRPr="00E300BA" w:rsidRDefault="00E300BA" w:rsidP="00E300BA">
            <w:pPr>
              <w:pStyle w:val="a4"/>
              <w:rPr>
                <w:rFonts w:ascii="Arial"/>
              </w:rPr>
            </w:pPr>
            <w:r w:rsidRPr="00E300BA">
              <w:rPr>
                <w:rFonts w:ascii="Arial"/>
              </w:rPr>
              <w:t xml:space="preserve">  return 0;</w:t>
            </w:r>
          </w:p>
          <w:p w:rsidR="00623A84" w:rsidRPr="009C4261" w:rsidRDefault="00E300BA" w:rsidP="00E300B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E300BA">
              <w:rPr>
                <w:rFonts w:ascii="Arial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E300BA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32622123" wp14:editId="2EC1AA25">
                  <wp:extent cx="2514600" cy="14763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85F98A" wp14:editId="7379A59C">
                  <wp:extent cx="2628900" cy="15335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2. </w:t>
      </w:r>
      <w:r w:rsidR="00E300BA">
        <w:rPr>
          <w:rFonts w:ascii="Arial" w:hint="eastAsia"/>
          <w:b/>
          <w:sz w:val="30"/>
        </w:rPr>
        <w:t>격자</w:t>
      </w:r>
      <w:r w:rsidR="00E300BA">
        <w:rPr>
          <w:rFonts w:ascii="Arial" w:hint="eastAsia"/>
          <w:b/>
          <w:sz w:val="30"/>
        </w:rPr>
        <w:t xml:space="preserve"> </w:t>
      </w:r>
      <w:r w:rsidR="00E300BA">
        <w:rPr>
          <w:rFonts w:ascii="Arial" w:hint="eastAsia"/>
          <w:b/>
          <w:sz w:val="30"/>
        </w:rPr>
        <w:t>마름모</w:t>
      </w:r>
      <w:r w:rsidR="00E300BA">
        <w:rPr>
          <w:rFonts w:ascii="Arial" w:hint="eastAsia"/>
          <w:b/>
          <w:sz w:val="30"/>
        </w:rPr>
        <w:t xml:space="preserve"> </w:t>
      </w:r>
      <w:r w:rsidR="00E300BA">
        <w:rPr>
          <w:rFonts w:ascii="Arial" w:hint="eastAsia"/>
          <w:b/>
          <w:sz w:val="30"/>
        </w:rPr>
        <w:t>출력</w:t>
      </w:r>
      <w:r w:rsidR="00E300BA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E300BA" w:rsidRDefault="003C56E7" w:rsidP="003C56E7">
      <w:pPr>
        <w:pStyle w:val="a4"/>
        <w:ind w:left="800"/>
        <w:rPr>
          <w:rFonts w:ascii="Arial"/>
        </w:rPr>
      </w:pPr>
      <w:r w:rsidRPr="00E300BA">
        <w:rPr>
          <w:rFonts w:ascii="Arial" w:hint="eastAsia"/>
        </w:rPr>
        <w:t xml:space="preserve">-&gt; </w:t>
      </w:r>
      <w:r w:rsidR="00E300BA">
        <w:rPr>
          <w:rFonts w:ascii="Arial" w:hint="eastAsia"/>
        </w:rPr>
        <w:t>격자로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마름모를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출력하는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2.2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Default="003C56E7" w:rsidP="003C56E7">
      <w:pPr>
        <w:pStyle w:val="a4"/>
        <w:rPr>
          <w:rFonts w:ascii="Arial"/>
        </w:rPr>
      </w:pPr>
      <w:r w:rsidRPr="00E300BA">
        <w:rPr>
          <w:rFonts w:ascii="Arial" w:hint="eastAsia"/>
        </w:rPr>
        <w:tab/>
        <w:t>-&gt;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각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층에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출력해야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하는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글자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수를</w:t>
      </w:r>
      <w:r w:rsidR="00E300BA">
        <w:rPr>
          <w:rFonts w:ascii="Arial" w:hint="eastAsia"/>
        </w:rPr>
        <w:t xml:space="preserve"> </w:t>
      </w:r>
      <w:r w:rsidR="00E300BA">
        <w:rPr>
          <w:rFonts w:ascii="Arial" w:hint="eastAsia"/>
        </w:rPr>
        <w:t>계산해</w:t>
      </w:r>
      <w:r w:rsidR="00E300BA">
        <w:rPr>
          <w:rFonts w:ascii="Arial" w:hint="eastAsia"/>
        </w:rPr>
        <w:t>(=</w:t>
      </w:r>
      <w:r w:rsidR="00E300BA">
        <w:rPr>
          <w:rFonts w:ascii="Arial"/>
        </w:rPr>
        <w:t xml:space="preserve"> </w:t>
      </w:r>
      <w:r w:rsidR="00E300BA">
        <w:rPr>
          <w:rFonts w:ascii="Arial" w:hint="eastAsia"/>
        </w:rPr>
        <w:t xml:space="preserve">2 * </w:t>
      </w:r>
      <w:r w:rsidR="00E300BA">
        <w:rPr>
          <w:rFonts w:ascii="Arial"/>
        </w:rPr>
        <w:t>(</w:t>
      </w:r>
      <w:r w:rsidR="00E300BA">
        <w:rPr>
          <w:rFonts w:ascii="Arial" w:hint="eastAsia"/>
        </w:rPr>
        <w:t>층</w:t>
      </w:r>
      <w:r w:rsidR="00E300BA">
        <w:rPr>
          <w:rFonts w:ascii="Arial" w:hint="eastAsia"/>
        </w:rPr>
        <w:t>))</w:t>
      </w:r>
      <w:r w:rsidR="00C77C1A">
        <w:rPr>
          <w:rFonts w:ascii="Arial"/>
        </w:rPr>
        <w:t xml:space="preserve"> </w:t>
      </w:r>
      <w:r w:rsidR="00C77C1A">
        <w:rPr>
          <w:rFonts w:ascii="Arial" w:hint="eastAsia"/>
        </w:rPr>
        <w:t>알파벳과</w:t>
      </w:r>
      <w:r w:rsidR="00C77C1A">
        <w:rPr>
          <w:rFonts w:ascii="Arial" w:hint="eastAsia"/>
        </w:rPr>
        <w:t xml:space="preserve"> </w:t>
      </w:r>
      <w:r w:rsidR="00C77C1A">
        <w:rPr>
          <w:rFonts w:ascii="Arial" w:hint="eastAsia"/>
        </w:rPr>
        <w:t>공백을</w:t>
      </w:r>
      <w:r w:rsidR="00C77C1A">
        <w:rPr>
          <w:rFonts w:ascii="Arial" w:hint="eastAsia"/>
        </w:rPr>
        <w:t xml:space="preserve"> </w:t>
      </w:r>
      <w:r w:rsidR="00C77C1A">
        <w:rPr>
          <w:rFonts w:ascii="Arial" w:hint="eastAsia"/>
        </w:rPr>
        <w:t>출력한다</w:t>
      </w:r>
      <w:r w:rsidR="00C77C1A">
        <w:rPr>
          <w:rFonts w:ascii="Arial" w:hint="eastAsia"/>
        </w:rPr>
        <w:t>.</w:t>
      </w:r>
      <w:r w:rsidR="00C77C1A">
        <w:rPr>
          <w:rFonts w:ascii="Arial"/>
        </w:rPr>
        <w:t xml:space="preserve"> </w:t>
      </w:r>
      <w:r w:rsidR="00C77C1A">
        <w:rPr>
          <w:rFonts w:ascii="Arial" w:hint="eastAsia"/>
        </w:rPr>
        <w:t>만약</w:t>
      </w:r>
      <w:r w:rsidR="00C77C1A">
        <w:rPr>
          <w:rFonts w:ascii="Arial" w:hint="eastAsia"/>
        </w:rPr>
        <w:t xml:space="preserve"> </w:t>
      </w:r>
      <w:r w:rsidR="00C77C1A">
        <w:rPr>
          <w:rFonts w:ascii="Arial" w:hint="eastAsia"/>
        </w:rPr>
        <w:t>알파벳의</w:t>
      </w:r>
      <w:r w:rsidR="00C77C1A">
        <w:rPr>
          <w:rFonts w:ascii="Arial" w:hint="eastAsia"/>
        </w:rPr>
        <w:t xml:space="preserve"> </w:t>
      </w:r>
      <w:r w:rsidR="00C77C1A">
        <w:rPr>
          <w:rFonts w:ascii="Arial" w:hint="eastAsia"/>
        </w:rPr>
        <w:t>범위를</w:t>
      </w:r>
      <w:r w:rsidR="00C77C1A">
        <w:rPr>
          <w:rFonts w:ascii="Arial" w:hint="eastAsia"/>
        </w:rPr>
        <w:t xml:space="preserve"> </w:t>
      </w:r>
      <w:r w:rsidR="00C77C1A">
        <w:rPr>
          <w:rFonts w:ascii="Arial" w:hint="eastAsia"/>
        </w:rPr>
        <w:t>넘어가면</w:t>
      </w:r>
      <w:r w:rsidR="00C77C1A">
        <w:rPr>
          <w:rFonts w:ascii="Arial" w:hint="eastAsia"/>
        </w:rPr>
        <w:t xml:space="preserve"> </w:t>
      </w:r>
      <w:r w:rsidR="00C77C1A">
        <w:rPr>
          <w:rFonts w:ascii="Arial" w:hint="eastAsia"/>
        </w:rPr>
        <w:t>다시</w:t>
      </w:r>
      <w:r w:rsidR="00C77C1A">
        <w:rPr>
          <w:rFonts w:ascii="Arial" w:hint="eastAsia"/>
        </w:rPr>
        <w:t xml:space="preserve"> </w:t>
      </w:r>
      <w:r w:rsidR="00C77C1A">
        <w:rPr>
          <w:rFonts w:ascii="Arial"/>
        </w:rPr>
        <w:t>A</w:t>
      </w:r>
      <w:r w:rsidR="00C77C1A">
        <w:rPr>
          <w:rFonts w:ascii="Arial" w:hint="eastAsia"/>
        </w:rPr>
        <w:t>로</w:t>
      </w:r>
      <w:r w:rsidR="00C77C1A">
        <w:rPr>
          <w:rFonts w:ascii="Arial" w:hint="eastAsia"/>
        </w:rPr>
        <w:t xml:space="preserve"> </w:t>
      </w:r>
      <w:r w:rsidR="00C77C1A">
        <w:rPr>
          <w:rFonts w:ascii="Arial" w:hint="eastAsia"/>
        </w:rPr>
        <w:t>돌아가게</w:t>
      </w:r>
      <w:r w:rsidR="00C77C1A">
        <w:rPr>
          <w:rFonts w:ascii="Arial" w:hint="eastAsia"/>
        </w:rPr>
        <w:t xml:space="preserve"> </w:t>
      </w:r>
      <w:r w:rsidR="00C77C1A">
        <w:rPr>
          <w:rFonts w:ascii="Arial" w:hint="eastAsia"/>
        </w:rPr>
        <w:t>한다</w:t>
      </w:r>
      <w:r w:rsidR="00C77C1A">
        <w:rPr>
          <w:rFonts w:ascii="Arial" w:hint="eastAsia"/>
        </w:rPr>
        <w:t>.</w:t>
      </w:r>
    </w:p>
    <w:p w:rsidR="00C77C1A" w:rsidRPr="00E300BA" w:rsidRDefault="00C77C1A" w:rsidP="003C56E7">
      <w:pPr>
        <w:pStyle w:val="a4"/>
        <w:rPr>
          <w:rFonts w:ascii="Arial"/>
        </w:rPr>
      </w:pPr>
      <w:r>
        <w:rPr>
          <w:rFonts w:ascii="Arial"/>
        </w:rPr>
        <w:t>***25</w:t>
      </w:r>
      <w:r>
        <w:rPr>
          <w:rFonts w:ascii="Arial" w:hint="eastAsia"/>
        </w:rPr>
        <w:t>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넣었을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때까지는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정</w:t>
      </w:r>
      <w:r w:rsidR="00460D23">
        <w:rPr>
          <w:rFonts w:ascii="Arial" w:hint="eastAsia"/>
        </w:rPr>
        <w:t>상출력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되지만</w:t>
      </w:r>
      <w:r w:rsidR="00460D23">
        <w:rPr>
          <w:rFonts w:ascii="Arial" w:hint="eastAsia"/>
        </w:rPr>
        <w:t>, 27</w:t>
      </w:r>
      <w:r w:rsidR="00460D23">
        <w:rPr>
          <w:rFonts w:ascii="Arial" w:hint="eastAsia"/>
        </w:rPr>
        <w:t>이상의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숫자를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넣으면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멈추지않고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무한히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출력한다</w:t>
      </w:r>
      <w:r w:rsidR="00460D23">
        <w:rPr>
          <w:rFonts w:ascii="Arial" w:hint="eastAsia"/>
        </w:rPr>
        <w:t>.</w:t>
      </w:r>
      <w:r w:rsidR="00460D23">
        <w:rPr>
          <w:rFonts w:ascii="Arial"/>
        </w:rPr>
        <w:t xml:space="preserve"> </w:t>
      </w:r>
      <w:r w:rsidR="00460D23">
        <w:rPr>
          <w:rFonts w:ascii="Arial" w:hint="eastAsia"/>
        </w:rPr>
        <w:t>범위를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설정하지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않았는데도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이런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문제가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생기는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이유는</w:t>
      </w:r>
      <w:r w:rsidR="00460D23">
        <w:rPr>
          <w:rFonts w:ascii="Arial" w:hint="eastAsia"/>
        </w:rPr>
        <w:t xml:space="preserve"> </w:t>
      </w:r>
      <w:r w:rsidR="00460D23">
        <w:rPr>
          <w:rFonts w:ascii="Arial" w:hint="eastAsia"/>
        </w:rPr>
        <w:t>무엇일까</w:t>
      </w:r>
      <w:r w:rsidR="00460D23">
        <w:rPr>
          <w:rFonts w:ascii="Arial" w:hint="eastAsia"/>
        </w:rPr>
        <w:t>?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>#include &lt;iostream&gt;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>using namespace std;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>int main() 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char alpha = 65;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int x, y, z, input;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int count;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cin &gt;&gt; input;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마름모의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상단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for(x=1; x&lt;=input/2; x++)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 = 0;</w:t>
            </w: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마름모를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구성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하기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전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공백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출력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for(y=1; y&lt;=input/2-x+1; y++)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" ";</w:t>
            </w: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마름모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구성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while(1)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lastRenderedPageBreak/>
              <w:tab/>
            </w: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alpha;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alpha++;</w:t>
            </w: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알파벳을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출력하고나서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다음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알파벳을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준비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시킨다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count++;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if(alpha == 91)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alpha = 65;</w:t>
            </w: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만약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알파벳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범위를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넘어가면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다시</w:t>
            </w:r>
            <w:r w:rsidRPr="00FD680A">
              <w:rPr>
                <w:rFonts w:ascii="Arial" w:hint="eastAsia"/>
              </w:rPr>
              <w:t xml:space="preserve"> A</w:t>
            </w:r>
            <w:r w:rsidRPr="00FD680A">
              <w:rPr>
                <w:rFonts w:ascii="Arial" w:hint="eastAsia"/>
              </w:rPr>
              <w:t>로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돌아감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if(count == 2*x-1)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goto next1;</w:t>
            </w: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  <w:t>//goto</w:t>
            </w:r>
            <w:r w:rsidRPr="00FD680A">
              <w:rPr>
                <w:rFonts w:ascii="Arial" w:hint="eastAsia"/>
              </w:rPr>
              <w:t>문</w:t>
            </w:r>
            <w:r w:rsidRPr="00FD680A">
              <w:rPr>
                <w:rFonts w:ascii="Arial" w:hint="eastAsia"/>
              </w:rPr>
              <w:t xml:space="preserve">: </w:t>
            </w:r>
            <w:r w:rsidRPr="00FD680A">
              <w:rPr>
                <w:rFonts w:ascii="Arial" w:hint="eastAsia"/>
              </w:rPr>
              <w:t>각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층에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들어가야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하는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글자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수를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충족하면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그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층의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출력을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종료하고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다음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층으로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넘어감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for(z=1; z&lt;=3; z++)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" ";</w:t>
            </w: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한번에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출력되는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공백의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갯수는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최대</w:t>
            </w:r>
            <w:r w:rsidRPr="00FD680A">
              <w:rPr>
                <w:rFonts w:ascii="Arial" w:hint="eastAsia"/>
              </w:rPr>
              <w:t xml:space="preserve"> 3</w:t>
            </w:r>
            <w:r w:rsidRPr="00FD680A">
              <w:rPr>
                <w:rFonts w:ascii="Arial" w:hint="eastAsia"/>
              </w:rPr>
              <w:t>개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count++;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if(count == 2*x-1)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goto next1;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next1: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" " &lt;&lt; endl;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마름모의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가운데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count = 0;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while(1)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alpha;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alpha++;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count++;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lastRenderedPageBreak/>
              <w:tab/>
            </w:r>
            <w:r w:rsidRPr="00FD680A">
              <w:rPr>
                <w:rFonts w:ascii="Arial"/>
              </w:rPr>
              <w:tab/>
              <w:t>if(alpha == 91)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alpha = 65;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if(count == input)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goto next3;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for(z=1; z&lt;=3; z++)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" ";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count++;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if(count == input)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goto next3;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next3: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cout &lt;&lt; " " &lt;&lt; endl;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마름모의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하단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for(x=1; x&lt;=(input-1)/2; x++)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if(input%4 == 3)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if(x == input/2)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break;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 w:hint="eastAsia"/>
              </w:rPr>
            </w:pPr>
            <w:r w:rsidRPr="00FD680A">
              <w:rPr>
                <w:rFonts w:ascii="Arial" w:hint="eastAsia"/>
              </w:rPr>
              <w:tab/>
            </w:r>
            <w:r w:rsidRPr="00FD680A">
              <w:rPr>
                <w:rFonts w:ascii="Arial" w:hint="eastAsia"/>
              </w:rPr>
              <w:tab/>
              <w:t>//</w:t>
            </w:r>
            <w:r w:rsidRPr="00FD680A">
              <w:rPr>
                <w:rFonts w:ascii="Arial" w:hint="eastAsia"/>
              </w:rPr>
              <w:t>층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수를</w:t>
            </w:r>
            <w:r w:rsidRPr="00FD680A">
              <w:rPr>
                <w:rFonts w:ascii="Arial" w:hint="eastAsia"/>
              </w:rPr>
              <w:t xml:space="preserve"> 4</w:t>
            </w:r>
            <w:r w:rsidRPr="00FD680A">
              <w:rPr>
                <w:rFonts w:ascii="Arial" w:hint="eastAsia"/>
              </w:rPr>
              <w:t>로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나눈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나머지가</w:t>
            </w:r>
            <w:r w:rsidRPr="00FD680A">
              <w:rPr>
                <w:rFonts w:ascii="Arial" w:hint="eastAsia"/>
              </w:rPr>
              <w:t xml:space="preserve"> 3</w:t>
            </w:r>
            <w:r w:rsidRPr="00FD680A">
              <w:rPr>
                <w:rFonts w:ascii="Arial" w:hint="eastAsia"/>
              </w:rPr>
              <w:t>일때는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마지막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층에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공백만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출력되기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때문에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그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줄을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출력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안되게</w:t>
            </w:r>
            <w:r w:rsidRPr="00FD680A">
              <w:rPr>
                <w:rFonts w:ascii="Arial" w:hint="eastAsia"/>
              </w:rPr>
              <w:t xml:space="preserve"> </w:t>
            </w:r>
            <w:r w:rsidRPr="00FD680A">
              <w:rPr>
                <w:rFonts w:ascii="Arial" w:hint="eastAsia"/>
              </w:rPr>
              <w:t>함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 = 0;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for(y=1; y&lt;=x; y++)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" ";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if(x%2 == 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"  ";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 += 2;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while(1)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lastRenderedPageBreak/>
              <w:tab/>
            </w: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alpha;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alpha++;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count++;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if(alpha == 91)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alpha = 65;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if(count &gt;= input - 2*x)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goto next2;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for(z=1; z&lt;=3; z++)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{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" ";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count++;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if(count &gt;= input - 2*x)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goto next2;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next2: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</w:r>
            <w:r w:rsidRPr="00FD680A">
              <w:rPr>
                <w:rFonts w:ascii="Arial"/>
              </w:rPr>
              <w:tab/>
              <w:t>cout &lt;&lt; " " &lt;&lt; endl;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}</w:t>
            </w:r>
          </w:p>
          <w:p w:rsidR="00FD680A" w:rsidRPr="00FD680A" w:rsidRDefault="00FD680A" w:rsidP="00FD680A">
            <w:pPr>
              <w:pStyle w:val="a4"/>
              <w:rPr>
                <w:rFonts w:ascii="Arial"/>
              </w:rPr>
            </w:pPr>
            <w:r w:rsidRPr="00FD680A">
              <w:rPr>
                <w:rFonts w:ascii="Arial"/>
              </w:rPr>
              <w:tab/>
              <w:t>return 0;</w:t>
            </w:r>
          </w:p>
          <w:p w:rsidR="003C56E7" w:rsidRPr="00C77C1A" w:rsidRDefault="00FD680A" w:rsidP="00FD680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</w:rPr>
            </w:pPr>
            <w:r w:rsidRPr="00FD680A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C77C1A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74BDD4ED" wp14:editId="2C15B0A3">
                  <wp:extent cx="1106078" cy="246321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12" cy="257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C1165C" wp14:editId="61D76185">
                  <wp:extent cx="944457" cy="2463800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32" cy="248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3. </w:t>
      </w:r>
      <w:r w:rsidR="009A3780">
        <w:rPr>
          <w:rFonts w:ascii="Arial" w:hint="eastAsia"/>
          <w:b/>
          <w:sz w:val="30"/>
        </w:rPr>
        <w:t>오락가락수</w:t>
      </w:r>
      <w:r w:rsidR="009A3780">
        <w:rPr>
          <w:rFonts w:ascii="Arial" w:hint="eastAsia"/>
          <w:b/>
          <w:sz w:val="30"/>
        </w:rPr>
        <w:t xml:space="preserve"> </w:t>
      </w:r>
      <w:r w:rsidR="009A3780">
        <w:rPr>
          <w:rFonts w:ascii="Arial" w:hint="eastAsia"/>
          <w:b/>
          <w:sz w:val="30"/>
        </w:rPr>
        <w:t>개수</w:t>
      </w:r>
      <w:r w:rsidR="009A3780">
        <w:rPr>
          <w:rFonts w:ascii="Arial" w:hint="eastAsia"/>
          <w:b/>
          <w:sz w:val="30"/>
        </w:rPr>
        <w:t xml:space="preserve"> </w:t>
      </w:r>
      <w:r w:rsidR="009A3780">
        <w:rPr>
          <w:rFonts w:ascii="Arial" w:hint="eastAsia"/>
          <w:b/>
          <w:sz w:val="30"/>
        </w:rPr>
        <w:t>출력</w:t>
      </w:r>
      <w:r w:rsidR="009A3780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9A3780" w:rsidRDefault="003C56E7" w:rsidP="003C56E7">
      <w:pPr>
        <w:pStyle w:val="a4"/>
        <w:ind w:left="800"/>
        <w:rPr>
          <w:rFonts w:ascii="Arial"/>
        </w:rPr>
      </w:pPr>
      <w:r w:rsidRPr="009A3780">
        <w:rPr>
          <w:rFonts w:ascii="Arial" w:hint="eastAsia"/>
        </w:rPr>
        <w:t xml:space="preserve">-&gt; </w:t>
      </w:r>
      <w:r w:rsidR="009A3780">
        <w:rPr>
          <w:rFonts w:ascii="Arial" w:hint="eastAsia"/>
        </w:rPr>
        <w:t>증가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수도</w:t>
      </w:r>
      <w:r w:rsidR="009A3780">
        <w:rPr>
          <w:rFonts w:ascii="Arial" w:hint="eastAsia"/>
        </w:rPr>
        <w:t xml:space="preserve">, </w:t>
      </w:r>
      <w:r w:rsidR="009A3780">
        <w:rPr>
          <w:rFonts w:ascii="Arial" w:hint="eastAsia"/>
        </w:rPr>
        <w:t>감소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수도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아닌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오락가락수의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개수를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세서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출력해주는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프로그램이다</w:t>
      </w:r>
      <w:r w:rsidR="009A3780">
        <w:rPr>
          <w:rFonts w:ascii="Arial" w:hint="eastAsia"/>
        </w:rPr>
        <w:t>.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3.2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9A3780" w:rsidRDefault="003C56E7" w:rsidP="003C56E7">
      <w:pPr>
        <w:pStyle w:val="a4"/>
        <w:rPr>
          <w:rFonts w:ascii="Arial"/>
        </w:rPr>
      </w:pPr>
      <w:r w:rsidRPr="009A3780">
        <w:rPr>
          <w:rFonts w:ascii="Arial" w:hint="eastAsia"/>
        </w:rPr>
        <w:tab/>
        <w:t xml:space="preserve">-&gt; </w:t>
      </w:r>
      <w:r w:rsidR="009A3780">
        <w:rPr>
          <w:rFonts w:ascii="Arial" w:hint="eastAsia"/>
        </w:rPr>
        <w:t>증가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수와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감소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수의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개수를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모두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세서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범위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내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전체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수의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개수에서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뺐다</w:t>
      </w:r>
      <w:r w:rsidR="009A3780">
        <w:rPr>
          <w:rFonts w:ascii="Arial" w:hint="eastAsia"/>
        </w:rPr>
        <w:t>.</w:t>
      </w:r>
      <w:r w:rsidRPr="009A3780">
        <w:rPr>
          <w:rFonts w:ascii="Arial"/>
        </w:rPr>
        <w:br/>
      </w:r>
      <w:r w:rsidRPr="009A3780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>#include &lt;iostream&gt;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>using namespace std;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>int main() 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int su[5] = {0};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int x, y;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int i, k;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int count = 0;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cin &gt;&gt; x &gt;&gt; y;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  <w:t>for(i=x; i&lt;=y; i++)//x</w:t>
            </w:r>
            <w:r w:rsidRPr="009A3780">
              <w:rPr>
                <w:rFonts w:ascii="Arial" w:hint="eastAsia"/>
              </w:rPr>
              <w:t>부터</w:t>
            </w:r>
            <w:r w:rsidRPr="009A3780">
              <w:rPr>
                <w:rFonts w:ascii="Arial" w:hint="eastAsia"/>
              </w:rPr>
              <w:t xml:space="preserve"> y</w:t>
            </w:r>
            <w:r w:rsidRPr="009A3780">
              <w:rPr>
                <w:rFonts w:ascii="Arial" w:hint="eastAsia"/>
              </w:rPr>
              <w:t>사이에서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변함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int n = i;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for(k=4; k&gt;=0; k--)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su[k] = n%10;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n /= 10;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//</w:t>
            </w:r>
            <w:r w:rsidRPr="009A3780">
              <w:rPr>
                <w:rFonts w:ascii="Arial" w:hint="eastAsia"/>
              </w:rPr>
              <w:t>각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자리수를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배열에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저장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if(su[0] == 0)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if(su[1] == 0)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lastRenderedPageBreak/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if(su[2] == 0)//2</w:t>
            </w:r>
            <w:r w:rsidRPr="009A3780">
              <w:rPr>
                <w:rFonts w:ascii="Arial" w:hint="eastAsia"/>
              </w:rPr>
              <w:t>자리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수면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if(su[3] &gt;= su[4])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else if(su[3] &lt;= su[4])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else//3</w:t>
            </w:r>
            <w:r w:rsidRPr="009A3780">
              <w:rPr>
                <w:rFonts w:ascii="Arial" w:hint="eastAsia"/>
              </w:rPr>
              <w:t>자리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수면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if(su[2] &gt;= su[3] &amp;&amp; su[3] &gt;= su[4])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else if(su[2] &lt;= su[3] &amp;&amp; su[3] &lt;= su[4])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else//4</w:t>
            </w:r>
            <w:r w:rsidRPr="009A3780">
              <w:rPr>
                <w:rFonts w:ascii="Arial" w:hint="eastAsia"/>
              </w:rPr>
              <w:t>자리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수면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if(su[1] &gt;= su[2] &amp;&amp; su[2] &gt;= su[3] &amp;&amp; su[3] &gt;= su[4])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else if(su[1] &lt;= su[2] &amp;&amp; su[2] &lt;= su[3] &amp;&amp; su[3] &lt;= su[4])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else//5</w:t>
            </w:r>
            <w:r w:rsidRPr="009A3780">
              <w:rPr>
                <w:rFonts w:ascii="Arial" w:hint="eastAsia"/>
              </w:rPr>
              <w:t>자리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수면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if(su[0] &gt;= su[1] &amp;&amp; su[1] &gt;= su[2] &amp;&amp; su[2] &gt;= su[3] &amp;&amp; su[3] &gt;= su[4])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else if(su[0] &lt;= su[1] &amp;&amp; su[1] &lt;= su[2] &amp;&amp; su[2] &lt;= su[3] &amp;&amp; su[3] &lt;= su[4])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lastRenderedPageBreak/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  <w:t>cout &lt;&lt; (y-x+1) - count &lt;&lt; endl;//</w:t>
            </w:r>
            <w:r w:rsidRPr="009A3780">
              <w:rPr>
                <w:rFonts w:ascii="Arial" w:hint="eastAsia"/>
              </w:rPr>
              <w:t>숫자의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총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갯수에서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증가수</w:t>
            </w:r>
            <w:r w:rsidRPr="009A3780">
              <w:rPr>
                <w:rFonts w:ascii="Arial" w:hint="eastAsia"/>
              </w:rPr>
              <w:t xml:space="preserve">, </w:t>
            </w:r>
            <w:r w:rsidRPr="009A3780">
              <w:rPr>
                <w:rFonts w:ascii="Arial" w:hint="eastAsia"/>
              </w:rPr>
              <w:t>감소수를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뺀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값</w:t>
            </w:r>
            <w:r w:rsidRPr="009A3780">
              <w:rPr>
                <w:rFonts w:ascii="Arial" w:hint="eastAsia"/>
              </w:rPr>
              <w:t xml:space="preserve"> = </w:t>
            </w:r>
            <w:r w:rsidRPr="009A3780">
              <w:rPr>
                <w:rFonts w:ascii="Arial" w:hint="eastAsia"/>
              </w:rPr>
              <w:t>오락가락수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갯수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출력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 xml:space="preserve">  return 0;</w:t>
            </w:r>
          </w:p>
          <w:p w:rsidR="003C56E7" w:rsidRPr="009C4261" w:rsidRDefault="009A3780" w:rsidP="009A378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9A3780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3.</w:t>
      </w:r>
      <w:r>
        <w:rPr>
          <w:rFonts w:ascii="Arial"/>
          <w:b/>
        </w:rPr>
        <w:t>4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9A3780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51E8BE70" wp14:editId="1B82F032">
                  <wp:extent cx="2705100" cy="17811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4. </w:t>
      </w:r>
      <w:r w:rsidR="009A3780">
        <w:rPr>
          <w:rFonts w:ascii="Arial" w:hint="eastAsia"/>
          <w:b/>
          <w:sz w:val="30"/>
        </w:rPr>
        <w:t>특정</w:t>
      </w:r>
      <w:r w:rsidR="009A3780">
        <w:rPr>
          <w:rFonts w:ascii="Arial" w:hint="eastAsia"/>
          <w:b/>
          <w:sz w:val="30"/>
        </w:rPr>
        <w:t xml:space="preserve"> </w:t>
      </w:r>
      <w:r w:rsidR="009A3780">
        <w:rPr>
          <w:rFonts w:ascii="Arial" w:hint="eastAsia"/>
          <w:b/>
          <w:sz w:val="30"/>
        </w:rPr>
        <w:t>범위에서</w:t>
      </w:r>
      <w:r w:rsidR="009A3780">
        <w:rPr>
          <w:rFonts w:ascii="Arial" w:hint="eastAsia"/>
          <w:b/>
          <w:sz w:val="30"/>
        </w:rPr>
        <w:t xml:space="preserve"> </w:t>
      </w:r>
      <w:r w:rsidR="009A3780">
        <w:rPr>
          <w:rFonts w:ascii="Arial"/>
          <w:b/>
          <w:sz w:val="30"/>
        </w:rPr>
        <w:t>a^</w:t>
      </w:r>
      <w:r w:rsidR="009A3780">
        <w:rPr>
          <w:rFonts w:ascii="Arial" w:hint="eastAsia"/>
          <w:b/>
          <w:sz w:val="30"/>
        </w:rPr>
        <w:t>b</w:t>
      </w:r>
      <w:r w:rsidR="009A3780">
        <w:rPr>
          <w:rFonts w:ascii="Arial" w:hint="eastAsia"/>
          <w:b/>
          <w:sz w:val="30"/>
        </w:rPr>
        <w:t>의</w:t>
      </w:r>
      <w:r w:rsidR="009A3780">
        <w:rPr>
          <w:rFonts w:ascii="Arial" w:hint="eastAsia"/>
          <w:b/>
          <w:sz w:val="30"/>
        </w:rPr>
        <w:t xml:space="preserve"> </w:t>
      </w:r>
      <w:r w:rsidR="009A3780">
        <w:rPr>
          <w:rFonts w:ascii="Arial" w:hint="eastAsia"/>
          <w:b/>
          <w:sz w:val="30"/>
        </w:rPr>
        <w:t>개수</w:t>
      </w:r>
      <w:r w:rsidR="009A3780">
        <w:rPr>
          <w:rFonts w:ascii="Arial" w:hint="eastAsia"/>
          <w:b/>
          <w:sz w:val="30"/>
        </w:rPr>
        <w:t xml:space="preserve"> </w:t>
      </w:r>
      <w:r w:rsidR="009A3780">
        <w:rPr>
          <w:rFonts w:ascii="Arial" w:hint="eastAsia"/>
          <w:b/>
          <w:sz w:val="30"/>
        </w:rPr>
        <w:t>출력</w:t>
      </w:r>
      <w:r w:rsidR="009A3780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3C56E7" w:rsidRDefault="003C56E7" w:rsidP="003C56E7">
      <w:pPr>
        <w:pStyle w:val="a4"/>
        <w:numPr>
          <w:ilvl w:val="1"/>
          <w:numId w:val="2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C56E7" w:rsidRPr="009A3780" w:rsidRDefault="003C56E7" w:rsidP="003C56E7">
      <w:pPr>
        <w:pStyle w:val="a4"/>
        <w:ind w:left="800"/>
        <w:rPr>
          <w:rFonts w:ascii="Arial"/>
        </w:rPr>
      </w:pPr>
      <w:r w:rsidRPr="009A3780">
        <w:rPr>
          <w:rFonts w:ascii="Arial" w:hint="eastAsia"/>
        </w:rPr>
        <w:t xml:space="preserve">-&gt; </w:t>
      </w:r>
      <w:r w:rsidR="009A3780">
        <w:rPr>
          <w:rFonts w:ascii="Arial" w:hint="eastAsia"/>
        </w:rPr>
        <w:t>2</w:t>
      </w:r>
      <w:r w:rsidR="009A3780">
        <w:rPr>
          <w:rFonts w:ascii="Arial"/>
        </w:rPr>
        <w:t xml:space="preserve">^2, 2^3, </w:t>
      </w:r>
      <w:r w:rsidR="009A3780">
        <w:rPr>
          <w:rFonts w:ascii="Arial"/>
        </w:rPr>
        <w:t>…</w:t>
      </w:r>
      <w:r w:rsidR="009A3780">
        <w:rPr>
          <w:rFonts w:ascii="Arial"/>
        </w:rPr>
        <w:t>, 2^</w:t>
      </w:r>
      <w:r w:rsidR="009A3780">
        <w:rPr>
          <w:rFonts w:ascii="Arial" w:hint="eastAsia"/>
        </w:rPr>
        <w:t>b</w:t>
      </w:r>
      <w:r w:rsidR="009A3780">
        <w:rPr>
          <w:rFonts w:ascii="Arial"/>
        </w:rPr>
        <w:t xml:space="preserve">, 3^2, </w:t>
      </w:r>
      <w:r w:rsidR="009A3780">
        <w:rPr>
          <w:rFonts w:ascii="Arial"/>
        </w:rPr>
        <w:t>…</w:t>
      </w:r>
      <w:r w:rsidR="009A3780">
        <w:rPr>
          <w:rFonts w:ascii="Arial"/>
        </w:rPr>
        <w:t>, 3^</w:t>
      </w:r>
      <w:r w:rsidR="009A3780">
        <w:rPr>
          <w:rFonts w:ascii="Arial" w:hint="eastAsia"/>
        </w:rPr>
        <w:t xml:space="preserve">b, </w:t>
      </w:r>
      <w:r w:rsidR="009A3780">
        <w:rPr>
          <w:rFonts w:ascii="Arial"/>
        </w:rPr>
        <w:t>…</w:t>
      </w:r>
      <w:r w:rsidR="009A3780">
        <w:rPr>
          <w:rFonts w:ascii="Arial"/>
        </w:rPr>
        <w:t>, a^b</w:t>
      </w:r>
      <w:r w:rsidR="009A3780">
        <w:rPr>
          <w:rFonts w:ascii="Arial" w:hint="eastAsia"/>
        </w:rPr>
        <w:t>의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결과의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가짓수를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모두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구한다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4.2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3C56E7" w:rsidRPr="009A3780" w:rsidRDefault="003C56E7" w:rsidP="003C56E7">
      <w:pPr>
        <w:pStyle w:val="a4"/>
        <w:rPr>
          <w:rFonts w:ascii="Arial"/>
        </w:rPr>
      </w:pPr>
      <w:r w:rsidRPr="009A3780">
        <w:rPr>
          <w:rFonts w:ascii="Arial" w:hint="eastAsia"/>
        </w:rPr>
        <w:tab/>
        <w:t xml:space="preserve">-&gt; </w:t>
      </w:r>
      <w:r w:rsidR="009A3780">
        <w:rPr>
          <w:rFonts w:ascii="Arial" w:hint="eastAsia"/>
        </w:rPr>
        <w:t>가능한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모든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경우의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수의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결과값을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배열에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저장하고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그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배열에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같은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값이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존재한다면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방금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저장한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값을</w:t>
      </w:r>
      <w:r w:rsidR="009A3780">
        <w:rPr>
          <w:rFonts w:ascii="Arial" w:hint="eastAsia"/>
        </w:rPr>
        <w:t xml:space="preserve"> 0</w:t>
      </w:r>
      <w:r w:rsidR="009A3780">
        <w:rPr>
          <w:rFonts w:ascii="Arial" w:hint="eastAsia"/>
        </w:rPr>
        <w:t>으로</w:t>
      </w:r>
      <w:r w:rsidR="009A3780">
        <w:rPr>
          <w:rFonts w:ascii="Arial" w:hint="eastAsia"/>
        </w:rPr>
        <w:t xml:space="preserve"> </w:t>
      </w:r>
      <w:r w:rsidR="009A3780">
        <w:rPr>
          <w:rFonts w:ascii="Arial" w:hint="eastAsia"/>
        </w:rPr>
        <w:t>바꾼다</w:t>
      </w:r>
      <w:r w:rsidR="009A3780">
        <w:rPr>
          <w:rFonts w:ascii="Arial" w:hint="eastAsia"/>
        </w:rPr>
        <w:t>.</w:t>
      </w:r>
      <w:r w:rsidR="00FD680A">
        <w:rPr>
          <w:rFonts w:ascii="Arial"/>
        </w:rPr>
        <w:t xml:space="preserve"> </w:t>
      </w:r>
      <w:r w:rsidR="00FD680A">
        <w:rPr>
          <w:rFonts w:ascii="Arial" w:hint="eastAsia"/>
        </w:rPr>
        <w:t>그리고</w:t>
      </w:r>
      <w:r w:rsidR="00FD680A">
        <w:rPr>
          <w:rFonts w:ascii="Arial" w:hint="eastAsia"/>
        </w:rPr>
        <w:t xml:space="preserve">, </w:t>
      </w:r>
      <w:r w:rsidR="00FD680A">
        <w:rPr>
          <w:rFonts w:ascii="Arial" w:hint="eastAsia"/>
        </w:rPr>
        <w:t>배열을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처음부터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끝까지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검토해</w:t>
      </w:r>
      <w:r w:rsidR="00FD680A">
        <w:rPr>
          <w:rFonts w:ascii="Arial" w:hint="eastAsia"/>
        </w:rPr>
        <w:t xml:space="preserve"> 0</w:t>
      </w:r>
      <w:r w:rsidR="00FD680A">
        <w:rPr>
          <w:rFonts w:ascii="Arial" w:hint="eastAsia"/>
        </w:rPr>
        <w:t>이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아닌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값의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개수를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센다</w:t>
      </w:r>
      <w:r w:rsidR="00FD680A">
        <w:rPr>
          <w:rFonts w:ascii="Arial" w:hint="eastAsia"/>
        </w:rPr>
        <w:t>(</w:t>
      </w:r>
      <w:r w:rsidR="00FD680A">
        <w:rPr>
          <w:rFonts w:ascii="Arial"/>
        </w:rPr>
        <w:t>a^b</w:t>
      </w:r>
      <w:r w:rsidR="00FD680A">
        <w:rPr>
          <w:rFonts w:ascii="Arial" w:hint="eastAsia"/>
        </w:rPr>
        <w:t>의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형태에서</w:t>
      </w:r>
      <w:r w:rsidR="00FD680A">
        <w:rPr>
          <w:rFonts w:ascii="Arial" w:hint="eastAsia"/>
        </w:rPr>
        <w:t xml:space="preserve"> 0</w:t>
      </w:r>
      <w:r w:rsidR="00FD680A">
        <w:rPr>
          <w:rFonts w:ascii="Arial" w:hint="eastAsia"/>
        </w:rPr>
        <w:t>이라는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결과값이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나올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수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없기</w:t>
      </w:r>
      <w:r w:rsidR="00FD680A">
        <w:rPr>
          <w:rFonts w:ascii="Arial" w:hint="eastAsia"/>
        </w:rPr>
        <w:t xml:space="preserve"> </w:t>
      </w:r>
      <w:r w:rsidR="00FD680A">
        <w:rPr>
          <w:rFonts w:ascii="Arial" w:hint="eastAsia"/>
        </w:rPr>
        <w:t>때문이다</w:t>
      </w:r>
      <w:r w:rsidR="00FD680A">
        <w:rPr>
          <w:rFonts w:ascii="Arial" w:hint="eastAsia"/>
        </w:rPr>
        <w:t>.).</w:t>
      </w:r>
      <w:r w:rsidRPr="009A3780">
        <w:rPr>
          <w:rFonts w:ascii="Arial"/>
        </w:rPr>
        <w:br/>
      </w:r>
      <w:r w:rsidRPr="009A3780">
        <w:rPr>
          <w:rFonts w:ascii="Arial" w:hint="eastAsia"/>
        </w:rPr>
        <w:tab/>
        <w:t xml:space="preserve"> </w:t>
      </w: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>#include &lt;iostream&gt;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>using namespace std;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>int main() 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int a, b;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int x, y, z;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int tmp = 0, i;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int count=0;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double arr[100000] = {0};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cin &gt;&gt; a &gt;&gt; b;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if(a&gt;=2 &amp;&amp; a&lt;=100 &amp;&amp; b&gt;=2 &amp;&amp; b&lt;=100)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for(x=2; x&lt;=a; x++)//x</w:t>
            </w:r>
            <w:r w:rsidRPr="009A3780">
              <w:rPr>
                <w:rFonts w:ascii="Arial" w:hint="eastAsia"/>
              </w:rPr>
              <w:t>는</w:t>
            </w:r>
            <w:r w:rsidRPr="009A3780">
              <w:rPr>
                <w:rFonts w:ascii="Arial" w:hint="eastAsia"/>
              </w:rPr>
              <w:t xml:space="preserve"> 2</w:t>
            </w:r>
            <w:r w:rsidRPr="009A3780">
              <w:rPr>
                <w:rFonts w:ascii="Arial" w:hint="eastAsia"/>
              </w:rPr>
              <w:t>부터</w:t>
            </w:r>
            <w:r w:rsidRPr="009A3780">
              <w:rPr>
                <w:rFonts w:ascii="Arial" w:hint="eastAsia"/>
              </w:rPr>
              <w:t xml:space="preserve"> a</w:t>
            </w:r>
            <w:r w:rsidRPr="009A3780">
              <w:rPr>
                <w:rFonts w:ascii="Arial" w:hint="eastAsia"/>
              </w:rPr>
              <w:t>까지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변한다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for(y=2; y&lt;=b; y++)//y</w:t>
            </w:r>
            <w:r w:rsidRPr="009A3780">
              <w:rPr>
                <w:rFonts w:ascii="Arial" w:hint="eastAsia"/>
              </w:rPr>
              <w:t>는</w:t>
            </w:r>
            <w:r w:rsidRPr="009A3780">
              <w:rPr>
                <w:rFonts w:ascii="Arial" w:hint="eastAsia"/>
              </w:rPr>
              <w:t xml:space="preserve"> 2</w:t>
            </w:r>
            <w:r w:rsidRPr="009A3780">
              <w:rPr>
                <w:rFonts w:ascii="Arial" w:hint="eastAsia"/>
              </w:rPr>
              <w:t>부터</w:t>
            </w:r>
            <w:r w:rsidRPr="009A3780">
              <w:rPr>
                <w:rFonts w:ascii="Arial" w:hint="eastAsia"/>
              </w:rPr>
              <w:t xml:space="preserve"> b</w:t>
            </w:r>
            <w:r w:rsidRPr="009A3780">
              <w:rPr>
                <w:rFonts w:ascii="Arial" w:hint="eastAsia"/>
              </w:rPr>
              <w:t>까지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변한다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arr[tmp] = 1;//</w:t>
            </w:r>
            <w:r w:rsidRPr="009A3780">
              <w:rPr>
                <w:rFonts w:ascii="Arial" w:hint="eastAsia"/>
              </w:rPr>
              <w:t>현재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배열을</w:t>
            </w:r>
            <w:r w:rsidRPr="009A3780">
              <w:rPr>
                <w:rFonts w:ascii="Arial" w:hint="eastAsia"/>
              </w:rPr>
              <w:t xml:space="preserve"> 1</w:t>
            </w:r>
            <w:r w:rsidRPr="009A3780">
              <w:rPr>
                <w:rFonts w:ascii="Arial" w:hint="eastAsia"/>
              </w:rPr>
              <w:t>로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초기화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lastRenderedPageBreak/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for(z=1; z&lt;=y; z++)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arr[tmp] *= x;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//x^y</w:t>
            </w:r>
            <w:r w:rsidRPr="009A3780">
              <w:rPr>
                <w:rFonts w:ascii="Arial" w:hint="eastAsia"/>
              </w:rPr>
              <w:t>을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현재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배열에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저장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for(i=0; i&lt;tmp; i++)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if(arr[tmp] == arr[i])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arr[tmp] = 0;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</w:r>
            <w:r w:rsidRPr="009A3780">
              <w:rPr>
                <w:rFonts w:ascii="Arial" w:hint="eastAsia"/>
              </w:rPr>
              <w:tab/>
              <w:t>//arr[0]</w:t>
            </w:r>
            <w:r w:rsidRPr="009A3780">
              <w:rPr>
                <w:rFonts w:ascii="Arial" w:hint="eastAsia"/>
              </w:rPr>
              <w:t>부터</w:t>
            </w:r>
            <w:r w:rsidRPr="009A3780">
              <w:rPr>
                <w:rFonts w:ascii="Arial" w:hint="eastAsia"/>
              </w:rPr>
              <w:t xml:space="preserve"> arr[tmp-1]</w:t>
            </w:r>
            <w:r w:rsidRPr="009A3780">
              <w:rPr>
                <w:rFonts w:ascii="Arial" w:hint="eastAsia"/>
              </w:rPr>
              <w:t>까지</w:t>
            </w:r>
            <w:r w:rsidRPr="009A3780">
              <w:rPr>
                <w:rFonts w:ascii="Arial" w:hint="eastAsia"/>
              </w:rPr>
              <w:t xml:space="preserve"> arr[tmp]</w:t>
            </w:r>
            <w:r w:rsidRPr="009A3780">
              <w:rPr>
                <w:rFonts w:ascii="Arial" w:hint="eastAsia"/>
              </w:rPr>
              <w:t>와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같은게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있다면</w:t>
            </w:r>
            <w:r w:rsidRPr="009A3780">
              <w:rPr>
                <w:rFonts w:ascii="Arial" w:hint="eastAsia"/>
              </w:rPr>
              <w:t xml:space="preserve"> arr[tmp]</w:t>
            </w:r>
            <w:r w:rsidRPr="009A3780">
              <w:rPr>
                <w:rFonts w:ascii="Arial" w:hint="eastAsia"/>
              </w:rPr>
              <w:t>를</w:t>
            </w:r>
            <w:r w:rsidRPr="009A3780">
              <w:rPr>
                <w:rFonts w:ascii="Arial" w:hint="eastAsia"/>
              </w:rPr>
              <w:t xml:space="preserve"> 0</w:t>
            </w:r>
            <w:r w:rsidRPr="009A3780">
              <w:rPr>
                <w:rFonts w:ascii="Arial" w:hint="eastAsia"/>
              </w:rPr>
              <w:t>으로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바꿈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tmp++;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for(i=0; i&lt;100000; i++)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{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if(arr[i] != 0)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</w:r>
            <w:r w:rsidRPr="009A3780">
              <w:rPr>
                <w:rFonts w:ascii="Arial"/>
              </w:rPr>
              <w:tab/>
              <w:t>count++;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}</w:t>
            </w:r>
          </w:p>
          <w:p w:rsidR="009A3780" w:rsidRPr="009A3780" w:rsidRDefault="009A3780" w:rsidP="009A3780">
            <w:pPr>
              <w:pStyle w:val="a4"/>
              <w:rPr>
                <w:rFonts w:ascii="Arial" w:hint="eastAsia"/>
              </w:rPr>
            </w:pPr>
            <w:r w:rsidRPr="009A3780">
              <w:rPr>
                <w:rFonts w:ascii="Arial" w:hint="eastAsia"/>
              </w:rPr>
              <w:tab/>
              <w:t>//a^b</w:t>
            </w:r>
            <w:r w:rsidRPr="009A3780">
              <w:rPr>
                <w:rFonts w:ascii="Arial" w:hint="eastAsia"/>
              </w:rPr>
              <w:t>의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결과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중에</w:t>
            </w:r>
            <w:r w:rsidRPr="009A3780">
              <w:rPr>
                <w:rFonts w:ascii="Arial" w:hint="eastAsia"/>
              </w:rPr>
              <w:t xml:space="preserve"> 0</w:t>
            </w:r>
            <w:r w:rsidRPr="009A3780">
              <w:rPr>
                <w:rFonts w:ascii="Arial" w:hint="eastAsia"/>
              </w:rPr>
              <w:t>이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나올수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없으므로</w:t>
            </w:r>
            <w:r w:rsidRPr="009A3780">
              <w:rPr>
                <w:rFonts w:ascii="Arial" w:hint="eastAsia"/>
              </w:rPr>
              <w:t xml:space="preserve"> 0</w:t>
            </w:r>
            <w:r w:rsidRPr="009A3780">
              <w:rPr>
                <w:rFonts w:ascii="Arial" w:hint="eastAsia"/>
              </w:rPr>
              <w:t>이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아닌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결과의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수를</w:t>
            </w:r>
            <w:r w:rsidRPr="009A3780">
              <w:rPr>
                <w:rFonts w:ascii="Arial" w:hint="eastAsia"/>
              </w:rPr>
              <w:t xml:space="preserve"> </w:t>
            </w:r>
            <w:r w:rsidRPr="009A3780">
              <w:rPr>
                <w:rFonts w:ascii="Arial" w:hint="eastAsia"/>
              </w:rPr>
              <w:t>센다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ab/>
              <w:t>cout &lt;&lt; count &lt;&lt; endl;</w:t>
            </w: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</w:p>
          <w:p w:rsidR="009A3780" w:rsidRPr="009A3780" w:rsidRDefault="009A3780" w:rsidP="009A3780">
            <w:pPr>
              <w:pStyle w:val="a4"/>
              <w:rPr>
                <w:rFonts w:ascii="Arial"/>
              </w:rPr>
            </w:pPr>
            <w:r w:rsidRPr="009A3780">
              <w:rPr>
                <w:rFonts w:ascii="Arial"/>
              </w:rPr>
              <w:t xml:space="preserve">  return 0;</w:t>
            </w:r>
          </w:p>
          <w:p w:rsidR="003C56E7" w:rsidRPr="009C4261" w:rsidRDefault="009A3780" w:rsidP="009A378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9A3780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627F12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056B291E" wp14:editId="731A7073">
                  <wp:extent cx="1568450" cy="106697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46" cy="106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CC5" w:rsidRPr="003C56E7" w:rsidRDefault="00CD6CC5" w:rsidP="00627F12">
      <w:pPr>
        <w:pStyle w:val="a4"/>
        <w:rPr>
          <w:rFonts w:ascii="Arial" w:hint="eastAsia"/>
          <w:b/>
        </w:rPr>
      </w:pPr>
      <w:bookmarkStart w:id="0" w:name="_GoBack"/>
      <w:bookmarkEnd w:id="0"/>
    </w:p>
    <w:sectPr w:rsidR="00CD6CC5" w:rsidRPr="003C56E7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67D" w:rsidRDefault="001B467D" w:rsidP="00CD6CC5">
      <w:pPr>
        <w:spacing w:after="0" w:line="240" w:lineRule="auto"/>
      </w:pPr>
      <w:r>
        <w:separator/>
      </w:r>
    </w:p>
  </w:endnote>
  <w:endnote w:type="continuationSeparator" w:id="0">
    <w:p w:rsidR="001B467D" w:rsidRDefault="001B467D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67D" w:rsidRDefault="001B467D" w:rsidP="00CD6CC5">
      <w:pPr>
        <w:spacing w:after="0" w:line="240" w:lineRule="auto"/>
      </w:pPr>
      <w:r>
        <w:separator/>
      </w:r>
    </w:p>
  </w:footnote>
  <w:footnote w:type="continuationSeparator" w:id="0">
    <w:p w:rsidR="001B467D" w:rsidRDefault="001B467D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252C1C"/>
    <w:multiLevelType w:val="multilevel"/>
    <w:tmpl w:val="C8501B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ttachedTemplate r:id="rId1"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BA"/>
    <w:rsid w:val="00070744"/>
    <w:rsid w:val="00183445"/>
    <w:rsid w:val="001B467D"/>
    <w:rsid w:val="002B564D"/>
    <w:rsid w:val="00381133"/>
    <w:rsid w:val="003B46F0"/>
    <w:rsid w:val="003C56E7"/>
    <w:rsid w:val="00460D23"/>
    <w:rsid w:val="00623A84"/>
    <w:rsid w:val="00627F12"/>
    <w:rsid w:val="00741FC3"/>
    <w:rsid w:val="00794893"/>
    <w:rsid w:val="00797581"/>
    <w:rsid w:val="007B24CA"/>
    <w:rsid w:val="0082769D"/>
    <w:rsid w:val="00951AD1"/>
    <w:rsid w:val="009A3780"/>
    <w:rsid w:val="009C2082"/>
    <w:rsid w:val="009C4261"/>
    <w:rsid w:val="009F76F0"/>
    <w:rsid w:val="00BC2E9F"/>
    <w:rsid w:val="00C30EFF"/>
    <w:rsid w:val="00C77C1A"/>
    <w:rsid w:val="00CD6CC5"/>
    <w:rsid w:val="00D60713"/>
    <w:rsid w:val="00E300BA"/>
    <w:rsid w:val="00E32F68"/>
    <w:rsid w:val="00E550D5"/>
    <w:rsid w:val="00F84D12"/>
    <w:rsid w:val="00F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3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%20&#54532;&#47196;&#44536;&#47000;&#48141;%20&#48143;%20&#49892;&#49845;%20&#48372;&#44256;&#49436;%20&#54805;&#498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컴퓨터 프로그래밍 및 실습 보고서 형식.dotx</Template>
  <TotalTime>0</TotalTime>
  <Pages>12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2017-10-09T13:26:00Z</dcterms:created>
  <dcterms:modified xsi:type="dcterms:W3CDTF">2017-10-09T15:57:00Z</dcterms:modified>
</cp:coreProperties>
</file>