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 w:hint="eastAsia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6D3D70">
        <w:rPr>
          <w:rFonts w:ascii="HCI Poppy" w:eastAsia="휴먼명조"/>
          <w:spacing w:val="-16"/>
          <w:sz w:val="32"/>
        </w:rPr>
        <w:t xml:space="preserve"> </w:t>
      </w:r>
      <w:r w:rsidR="006D3D70">
        <w:rPr>
          <w:rFonts w:ascii="HCI Poppy" w:eastAsia="휴먼명조" w:hint="eastAsia"/>
          <w:spacing w:val="-16"/>
          <w:sz w:val="32"/>
        </w:rPr>
        <w:t>A</w:t>
      </w:r>
      <w:r w:rsidR="006D3D70">
        <w:rPr>
          <w:rFonts w:ascii="HCI Poppy" w:eastAsia="휴먼명조"/>
          <w:spacing w:val="-16"/>
          <w:sz w:val="32"/>
        </w:rPr>
        <w:t xml:space="preserve">ND, </w:t>
      </w:r>
      <w:r w:rsidR="006D3D70">
        <w:rPr>
          <w:rFonts w:ascii="HCI Poppy" w:eastAsia="휴먼명조" w:hint="eastAsia"/>
          <w:spacing w:val="-16"/>
          <w:sz w:val="32"/>
        </w:rPr>
        <w:t>O</w:t>
      </w:r>
      <w:r w:rsidR="006D3D70">
        <w:rPr>
          <w:rFonts w:ascii="HCI Poppy" w:eastAsia="휴먼명조"/>
          <w:spacing w:val="-16"/>
          <w:sz w:val="32"/>
        </w:rPr>
        <w:t xml:space="preserve">R </w:t>
      </w:r>
      <w:r w:rsidR="006D3D70">
        <w:rPr>
          <w:rFonts w:ascii="HCI Poppy" w:eastAsia="휴먼명조" w:hint="eastAsia"/>
          <w:spacing w:val="-16"/>
          <w:sz w:val="32"/>
        </w:rPr>
        <w:t>연산만</w:t>
      </w:r>
      <w:r w:rsidR="006D3D70">
        <w:rPr>
          <w:rFonts w:ascii="HCI Poppy" w:eastAsia="휴먼명조" w:hint="eastAsia"/>
          <w:spacing w:val="-16"/>
          <w:sz w:val="32"/>
        </w:rPr>
        <w:t xml:space="preserve"> </w:t>
      </w:r>
      <w:r w:rsidR="006D3D70">
        <w:rPr>
          <w:rFonts w:ascii="HCI Poppy" w:eastAsia="휴먼명조" w:hint="eastAsia"/>
          <w:spacing w:val="-16"/>
          <w:sz w:val="32"/>
        </w:rPr>
        <w:t>사용하여</w:t>
      </w:r>
      <w:r w:rsidR="006D3D70">
        <w:rPr>
          <w:rFonts w:ascii="HCI Poppy" w:eastAsia="휴먼명조" w:hint="eastAsia"/>
          <w:spacing w:val="-16"/>
          <w:sz w:val="32"/>
        </w:rPr>
        <w:t xml:space="preserve"> </w:t>
      </w:r>
      <w:r w:rsidR="006D3D70">
        <w:rPr>
          <w:rFonts w:ascii="HCI Poppy" w:eastAsia="휴먼명조"/>
          <w:spacing w:val="-16"/>
          <w:sz w:val="32"/>
        </w:rPr>
        <w:t>XOR</w:t>
      </w:r>
      <w:r w:rsidR="006D3D70">
        <w:rPr>
          <w:rFonts w:ascii="HCI Poppy" w:eastAsia="휴먼명조" w:hint="eastAsia"/>
          <w:spacing w:val="-16"/>
          <w:sz w:val="32"/>
        </w:rPr>
        <w:t>구현</w:t>
      </w:r>
      <w:r w:rsidR="006D3D70">
        <w:rPr>
          <w:rFonts w:ascii="HCI Poppy" w:eastAsia="휴먼명조" w:hint="eastAsia"/>
          <w:spacing w:val="-16"/>
          <w:sz w:val="32"/>
        </w:rPr>
        <w:t xml:space="preserve"> </w:t>
      </w:r>
      <w:r w:rsidR="006D3D70">
        <w:rPr>
          <w:rFonts w:ascii="HCI Poppy" w:eastAsia="휴먼명조"/>
          <w:spacing w:val="-16"/>
          <w:sz w:val="32"/>
        </w:rPr>
        <w:t xml:space="preserve">/ </w:t>
      </w:r>
      <w:r w:rsidR="006D3D70">
        <w:rPr>
          <w:rFonts w:ascii="HCI Poppy" w:eastAsia="휴먼명조" w:hint="eastAsia"/>
          <w:spacing w:val="-16"/>
          <w:sz w:val="32"/>
        </w:rPr>
        <w:t>N</w:t>
      </w:r>
      <w:r w:rsidR="006D3D70">
        <w:rPr>
          <w:rFonts w:ascii="HCI Poppy" w:eastAsia="휴먼명조"/>
          <w:spacing w:val="-16"/>
          <w:sz w:val="32"/>
        </w:rPr>
        <w:t>AND, NOR, XNOR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D7BA4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  <w:r w:rsidR="006F4584">
        <w:rPr>
          <w:rFonts w:ascii="HCI Poppy" w:eastAsia="휴먼명조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논리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회로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및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실험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>):</w:t>
      </w:r>
      <w:r w:rsidR="006D3D70">
        <w:rPr>
          <w:rFonts w:ascii="HCI Poppy" w:eastAsia="휴먼명조"/>
          <w:spacing w:val="-16"/>
          <w:sz w:val="32"/>
        </w:rPr>
        <w:t xml:space="preserve"> 2018/04/04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</w:t>
            </w:r>
            <w:r w:rsidR="006D3D70">
              <w:rPr>
                <w:rFonts w:hint="eastAsia"/>
                <w:b/>
                <w:bCs/>
                <w:sz w:val="26"/>
              </w:rPr>
              <w:t>V</w:t>
            </w:r>
            <w:r w:rsidR="0094066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6D3D70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- </w:t>
            </w:r>
            <w:hyperlink r:id="rId8" w:history="1">
              <w:r w:rsidR="00631512" w:rsidRPr="003F3293">
                <w:rPr>
                  <w:rStyle w:val="a9"/>
                  <w:b/>
                  <w:bCs/>
                  <w:sz w:val="26"/>
                </w:rPr>
                <w:t>http://sunrint10103.tistory.com</w:t>
              </w:r>
            </w:hyperlink>
          </w:p>
          <w:p w:rsidR="006D3D70" w:rsidRDefault="006D3D70" w:rsidP="00273F3A">
            <w:pPr>
              <w:pStyle w:val="a6"/>
              <w:rPr>
                <w:rFonts w:hint="eastAsia"/>
                <w:b/>
                <w:bCs/>
                <w:sz w:val="26"/>
              </w:rPr>
            </w:pPr>
            <w:r>
              <w:rPr>
                <w:rFonts w:hint="eastAsia"/>
                <w:b/>
                <w:bCs/>
                <w:sz w:val="26"/>
              </w:rPr>
              <w:t>-</w:t>
            </w:r>
            <w:r>
              <w:rPr>
                <w:b/>
                <w:bCs/>
                <w:sz w:val="26"/>
              </w:rPr>
              <w:t xml:space="preserve"> </w:t>
            </w:r>
          </w:p>
        </w:tc>
      </w:tr>
    </w:tbl>
    <w:p w:rsidR="006F4584" w:rsidRDefault="006F4584" w:rsidP="00E931A7">
      <w:pPr>
        <w:ind w:left="400"/>
      </w:pPr>
    </w:p>
    <w:p w:rsidR="006F4584" w:rsidRDefault="006F4584">
      <w:pPr>
        <w:widowControl/>
        <w:wordWrap/>
        <w:autoSpaceDE/>
        <w:autoSpaceDN/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예비레포트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A957C9" w:rsidRDefault="006F4584" w:rsidP="006F45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목표:</w:t>
      </w:r>
      <w:r w:rsidR="0033610B">
        <w:t xml:space="preserve"> NAND, NOR, XNOR</w:t>
      </w:r>
      <w:r w:rsidR="0033610B">
        <w:rPr>
          <w:rFonts w:hint="eastAsia"/>
        </w:rPr>
        <w:t>에 대해 알아본다.</w:t>
      </w:r>
    </w:p>
    <w:p w:rsidR="006F4584" w:rsidRDefault="006F4584" w:rsidP="006F45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내용: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A957C9" w:rsidTr="00A957C9">
        <w:tc>
          <w:tcPr>
            <w:tcW w:w="8616" w:type="dxa"/>
            <w:gridSpan w:val="2"/>
            <w:vAlign w:val="center"/>
          </w:tcPr>
          <w:p w:rsidR="00A957C9" w:rsidRDefault="00A957C9" w:rsidP="00A9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AND</w:t>
            </w:r>
          </w:p>
        </w:tc>
      </w:tr>
      <w:tr w:rsidR="00A957C9" w:rsidTr="00A957C9">
        <w:tc>
          <w:tcPr>
            <w:tcW w:w="4308" w:type="dxa"/>
            <w:vAlign w:val="center"/>
          </w:tcPr>
          <w:p w:rsidR="00A957C9" w:rsidRDefault="00A957C9" w:rsidP="00A957C9">
            <w:pPr>
              <w:jc w:val="center"/>
            </w:pPr>
            <w:r>
              <w:rPr>
                <w:rFonts w:hint="eastAsia"/>
              </w:rPr>
              <w:t>진리표</w:t>
            </w:r>
          </w:p>
        </w:tc>
        <w:tc>
          <w:tcPr>
            <w:tcW w:w="4308" w:type="dxa"/>
            <w:vAlign w:val="center"/>
          </w:tcPr>
          <w:p w:rsidR="00A957C9" w:rsidRDefault="00A957C9" w:rsidP="00A957C9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</w:tr>
      <w:tr w:rsidR="00A957C9" w:rsidTr="00A957C9">
        <w:trPr>
          <w:trHeight w:val="1031"/>
        </w:trPr>
        <w:tc>
          <w:tcPr>
            <w:tcW w:w="4308" w:type="dxa"/>
            <w:vMerge w:val="restart"/>
            <w:vAlign w:val="center"/>
          </w:tcPr>
          <w:p w:rsidR="00A957C9" w:rsidRDefault="00631512" w:rsidP="00A957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2207E" wp14:editId="28614237">
                  <wp:extent cx="1257300" cy="126346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964" cy="127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8" w:type="dxa"/>
            <w:vAlign w:val="center"/>
          </w:tcPr>
          <w:p w:rsidR="00A957C9" w:rsidRDefault="00631512" w:rsidP="00A957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AECF26" wp14:editId="2A4D9A9B">
                  <wp:extent cx="2146300" cy="547677"/>
                  <wp:effectExtent l="0" t="0" r="635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494" cy="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7C9" w:rsidTr="00A957C9">
        <w:tc>
          <w:tcPr>
            <w:tcW w:w="4308" w:type="dxa"/>
            <w:vMerge/>
            <w:vAlign w:val="center"/>
          </w:tcPr>
          <w:p w:rsidR="00A957C9" w:rsidRDefault="00A957C9" w:rsidP="00A957C9">
            <w:pPr>
              <w:jc w:val="center"/>
            </w:pPr>
          </w:p>
        </w:tc>
        <w:tc>
          <w:tcPr>
            <w:tcW w:w="4308" w:type="dxa"/>
            <w:vAlign w:val="center"/>
          </w:tcPr>
          <w:p w:rsidR="00A957C9" w:rsidRDefault="00A957C9" w:rsidP="00A957C9">
            <w:pPr>
              <w:jc w:val="center"/>
            </w:pPr>
            <w:r>
              <w:rPr>
                <w:rFonts w:hint="eastAsia"/>
              </w:rPr>
              <w:t>논리식</w:t>
            </w:r>
          </w:p>
        </w:tc>
      </w:tr>
      <w:tr w:rsidR="00A957C9" w:rsidTr="00A957C9">
        <w:tc>
          <w:tcPr>
            <w:tcW w:w="4308" w:type="dxa"/>
            <w:vMerge/>
            <w:vAlign w:val="center"/>
          </w:tcPr>
          <w:p w:rsidR="00A957C9" w:rsidRDefault="00A957C9" w:rsidP="00A957C9">
            <w:pPr>
              <w:jc w:val="center"/>
            </w:pPr>
          </w:p>
        </w:tc>
        <w:tc>
          <w:tcPr>
            <w:tcW w:w="4308" w:type="dxa"/>
            <w:vAlign w:val="center"/>
          </w:tcPr>
          <w:p w:rsidR="00A957C9" w:rsidRDefault="00631512" w:rsidP="00A957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08A39" wp14:editId="343B428D">
                  <wp:extent cx="1162050" cy="4572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7C9" w:rsidRDefault="00A957C9" w:rsidP="00A957C9">
      <w:pPr>
        <w:ind w:left="40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A957C9" w:rsidTr="009A5BB0">
        <w:tc>
          <w:tcPr>
            <w:tcW w:w="8616" w:type="dxa"/>
            <w:gridSpan w:val="2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N</w:t>
            </w:r>
            <w:r>
              <w:t>OR</w:t>
            </w:r>
          </w:p>
        </w:tc>
      </w:tr>
      <w:tr w:rsidR="00A957C9" w:rsidTr="009A5BB0">
        <w:tc>
          <w:tcPr>
            <w:tcW w:w="4308" w:type="dxa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진리표</w:t>
            </w:r>
          </w:p>
        </w:tc>
        <w:tc>
          <w:tcPr>
            <w:tcW w:w="4308" w:type="dxa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</w:tr>
      <w:tr w:rsidR="00A957C9" w:rsidTr="00A957C9">
        <w:trPr>
          <w:trHeight w:val="719"/>
        </w:trPr>
        <w:tc>
          <w:tcPr>
            <w:tcW w:w="4308" w:type="dxa"/>
            <w:vMerge w:val="restart"/>
            <w:vAlign w:val="center"/>
          </w:tcPr>
          <w:p w:rsidR="00A957C9" w:rsidRDefault="00631512" w:rsidP="009A5B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8E9C0" wp14:editId="567388ED">
                  <wp:extent cx="1314450" cy="13144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8" w:type="dxa"/>
            <w:vAlign w:val="center"/>
          </w:tcPr>
          <w:p w:rsidR="00A957C9" w:rsidRDefault="00631512" w:rsidP="009A5B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15C80" wp14:editId="5B6CE290">
                  <wp:extent cx="1409700" cy="550767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689" cy="55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7C9" w:rsidTr="009A5BB0">
        <w:tc>
          <w:tcPr>
            <w:tcW w:w="4308" w:type="dxa"/>
            <w:vMerge/>
            <w:vAlign w:val="center"/>
          </w:tcPr>
          <w:p w:rsidR="00A957C9" w:rsidRDefault="00A957C9" w:rsidP="009A5BB0">
            <w:pPr>
              <w:jc w:val="center"/>
            </w:pPr>
          </w:p>
        </w:tc>
        <w:tc>
          <w:tcPr>
            <w:tcW w:w="4308" w:type="dxa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논리식</w:t>
            </w:r>
          </w:p>
        </w:tc>
      </w:tr>
      <w:tr w:rsidR="00A957C9" w:rsidTr="009A5BB0">
        <w:tc>
          <w:tcPr>
            <w:tcW w:w="4308" w:type="dxa"/>
            <w:vMerge/>
            <w:vAlign w:val="center"/>
          </w:tcPr>
          <w:p w:rsidR="00A957C9" w:rsidRDefault="00A957C9" w:rsidP="009A5BB0">
            <w:pPr>
              <w:jc w:val="center"/>
            </w:pPr>
          </w:p>
        </w:tc>
        <w:tc>
          <w:tcPr>
            <w:tcW w:w="4308" w:type="dxa"/>
            <w:vAlign w:val="center"/>
          </w:tcPr>
          <w:p w:rsidR="00A957C9" w:rsidRDefault="00631512" w:rsidP="009A5B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2AB24D" wp14:editId="172EC425">
                  <wp:extent cx="1343025" cy="44767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7C9" w:rsidRDefault="00A957C9" w:rsidP="00A957C9">
      <w:pPr>
        <w:ind w:left="400"/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A957C9" w:rsidTr="009A5BB0">
        <w:tc>
          <w:tcPr>
            <w:tcW w:w="8616" w:type="dxa"/>
            <w:gridSpan w:val="2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X</w:t>
            </w:r>
            <w:r>
              <w:t>NOR</w:t>
            </w:r>
          </w:p>
        </w:tc>
      </w:tr>
      <w:tr w:rsidR="006A71C7" w:rsidTr="009A5BB0">
        <w:tc>
          <w:tcPr>
            <w:tcW w:w="4308" w:type="dxa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진리표</w:t>
            </w:r>
          </w:p>
        </w:tc>
        <w:tc>
          <w:tcPr>
            <w:tcW w:w="4308" w:type="dxa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</w:tr>
      <w:tr w:rsidR="006A71C7" w:rsidTr="00A957C9">
        <w:trPr>
          <w:trHeight w:val="619"/>
        </w:trPr>
        <w:tc>
          <w:tcPr>
            <w:tcW w:w="4308" w:type="dxa"/>
            <w:vMerge w:val="restart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D115BC" wp14:editId="6EEC35A2">
                  <wp:extent cx="1162050" cy="122421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68" cy="123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8" w:type="dxa"/>
            <w:vAlign w:val="center"/>
          </w:tcPr>
          <w:p w:rsidR="00A957C9" w:rsidRDefault="006A71C7" w:rsidP="009A5B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46302" wp14:editId="2C919B4D">
                  <wp:extent cx="1940862" cy="45783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59" cy="56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1C7" w:rsidTr="009A5BB0">
        <w:tc>
          <w:tcPr>
            <w:tcW w:w="4308" w:type="dxa"/>
            <w:vMerge/>
            <w:vAlign w:val="center"/>
          </w:tcPr>
          <w:p w:rsidR="00A957C9" w:rsidRDefault="00A957C9" w:rsidP="009A5BB0">
            <w:pPr>
              <w:jc w:val="center"/>
            </w:pPr>
          </w:p>
        </w:tc>
        <w:tc>
          <w:tcPr>
            <w:tcW w:w="4308" w:type="dxa"/>
            <w:vAlign w:val="center"/>
          </w:tcPr>
          <w:p w:rsidR="00A957C9" w:rsidRDefault="00A957C9" w:rsidP="009A5BB0">
            <w:pPr>
              <w:jc w:val="center"/>
            </w:pPr>
            <w:r>
              <w:rPr>
                <w:rFonts w:hint="eastAsia"/>
              </w:rPr>
              <w:t>논리식</w:t>
            </w:r>
          </w:p>
        </w:tc>
      </w:tr>
      <w:tr w:rsidR="006A71C7" w:rsidTr="009A5BB0">
        <w:tc>
          <w:tcPr>
            <w:tcW w:w="4308" w:type="dxa"/>
            <w:vMerge/>
            <w:vAlign w:val="center"/>
          </w:tcPr>
          <w:p w:rsidR="00A957C9" w:rsidRDefault="00A957C9" w:rsidP="009A5BB0">
            <w:pPr>
              <w:jc w:val="center"/>
            </w:pPr>
          </w:p>
        </w:tc>
        <w:tc>
          <w:tcPr>
            <w:tcW w:w="4308" w:type="dxa"/>
            <w:vAlign w:val="center"/>
          </w:tcPr>
          <w:p w:rsidR="00A957C9" w:rsidRDefault="006A71C7" w:rsidP="009A5B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3813D" wp14:editId="0393D268">
                  <wp:extent cx="1181100" cy="436330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463" cy="44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7C9" w:rsidRDefault="00A957C9" w:rsidP="00A957C9">
      <w:pPr>
        <w:ind w:left="400"/>
        <w:rPr>
          <w:rFonts w:hint="eastAsia"/>
        </w:rPr>
      </w:pPr>
    </w:p>
    <w:p w:rsidR="006F4584" w:rsidRDefault="006F4584" w:rsidP="006F4584">
      <w:pPr>
        <w:widowControl/>
        <w:wordWrap/>
        <w:autoSpaceDE/>
        <w:autoSpaceDN/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결과레포트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69735A" w:rsidRDefault="006F4584" w:rsidP="006F45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실습목표:</w:t>
      </w:r>
      <w:r w:rsidR="0069735A">
        <w:rPr>
          <w:rFonts w:hint="eastAsia"/>
        </w:rPr>
        <w:t>A</w:t>
      </w:r>
      <w:r w:rsidR="0069735A">
        <w:t xml:space="preserve">ND, OR </w:t>
      </w:r>
      <w:r w:rsidR="0069735A">
        <w:rPr>
          <w:rFonts w:hint="eastAsia"/>
        </w:rPr>
        <w:t xml:space="preserve">연산만 이용하여 </w:t>
      </w:r>
      <w:r w:rsidR="0069735A">
        <w:t xml:space="preserve">XOR </w:t>
      </w:r>
      <w:r w:rsidR="0069735A">
        <w:rPr>
          <w:rFonts w:hint="eastAsia"/>
        </w:rPr>
        <w:t>G</w:t>
      </w:r>
      <w:r w:rsidR="0069735A">
        <w:t xml:space="preserve">ate </w:t>
      </w:r>
      <w:r w:rsidR="0069735A">
        <w:rPr>
          <w:rFonts w:hint="eastAsia"/>
        </w:rPr>
        <w:t>구현하기</w:t>
      </w:r>
    </w:p>
    <w:p w:rsidR="006F4584" w:rsidRDefault="006F4584" w:rsidP="006F45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실습내용: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35A" w:rsidTr="0069735A">
        <w:tc>
          <w:tcPr>
            <w:tcW w:w="9016" w:type="dxa"/>
          </w:tcPr>
          <w:p w:rsidR="0069735A" w:rsidRDefault="0069735A" w:rsidP="006973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erilog </w:t>
            </w:r>
            <w:r>
              <w:rPr>
                <w:rFonts w:hint="eastAsia"/>
              </w:rPr>
              <w:t>소스코드</w:t>
            </w:r>
          </w:p>
        </w:tc>
      </w:tr>
      <w:tr w:rsidR="0069735A" w:rsidTr="0069735A">
        <w:tc>
          <w:tcPr>
            <w:tcW w:w="9016" w:type="dxa"/>
          </w:tcPr>
          <w:p w:rsidR="0069735A" w:rsidRDefault="0069735A" w:rsidP="0069735A">
            <w:r>
              <w:t>module and_or_xor(</w:t>
            </w:r>
          </w:p>
          <w:p w:rsidR="0069735A" w:rsidRDefault="0069735A" w:rsidP="0069735A">
            <w:r>
              <w:tab/>
              <w:t>A, B,</w:t>
            </w:r>
          </w:p>
          <w:p w:rsidR="0069735A" w:rsidRDefault="0069735A" w:rsidP="0069735A">
            <w:r>
              <w:tab/>
              <w:t>X, Y, Z</w:t>
            </w:r>
          </w:p>
          <w:p w:rsidR="0069735A" w:rsidRDefault="0069735A" w:rsidP="0069735A">
            <w:r>
              <w:t>);</w:t>
            </w:r>
          </w:p>
          <w:p w:rsidR="0069735A" w:rsidRDefault="0069735A" w:rsidP="0069735A"/>
          <w:p w:rsidR="0069735A" w:rsidRDefault="0069735A" w:rsidP="0069735A">
            <w:r>
              <w:t>input A, B;//setting input</w:t>
            </w:r>
          </w:p>
          <w:p w:rsidR="0069735A" w:rsidRDefault="0069735A" w:rsidP="0069735A">
            <w:r>
              <w:t>output X,Y,Z;//setting output</w:t>
            </w:r>
          </w:p>
          <w:p w:rsidR="0069735A" w:rsidRDefault="0069735A" w:rsidP="0069735A"/>
          <w:p w:rsidR="0069735A" w:rsidRDefault="0069735A" w:rsidP="0069735A">
            <w:r>
              <w:t>assign X=A&amp;B;//X is "A AND B"</w:t>
            </w:r>
          </w:p>
          <w:p w:rsidR="0069735A" w:rsidRDefault="0069735A" w:rsidP="0069735A">
            <w:r>
              <w:t>assign Y=A|B;//Y is "A OR B"</w:t>
            </w:r>
          </w:p>
          <w:p w:rsidR="0069735A" w:rsidRDefault="0069735A" w:rsidP="0069735A">
            <w:r>
              <w:t>assign Z=~(A&amp;B)&amp;(A|B);//X is "A XOR B"</w:t>
            </w:r>
          </w:p>
          <w:p w:rsidR="0069735A" w:rsidRDefault="0069735A" w:rsidP="0069735A"/>
          <w:p w:rsidR="0069735A" w:rsidRDefault="0069735A" w:rsidP="0069735A">
            <w:pPr>
              <w:rPr>
                <w:rFonts w:hint="eastAsia"/>
              </w:rPr>
            </w:pPr>
            <w:r>
              <w:t>endmodule</w:t>
            </w:r>
          </w:p>
        </w:tc>
      </w:tr>
    </w:tbl>
    <w:p w:rsidR="00CE2CFB" w:rsidRDefault="00CE2CFB" w:rsidP="006F4584"/>
    <w:p w:rsidR="00CE2CFB" w:rsidRDefault="00CE2CFB">
      <w:pPr>
        <w:widowControl/>
        <w:wordWrap/>
        <w:autoSpaceDE/>
        <w:autoSpaceDN/>
      </w:pPr>
      <w:r>
        <w:br w:type="page"/>
      </w:r>
    </w:p>
    <w:p w:rsidR="0069735A" w:rsidRDefault="0069735A" w:rsidP="006F4584">
      <w:pPr>
        <w:rPr>
          <w:rFonts w:hint="eastAsia"/>
        </w:rPr>
      </w:pPr>
    </w:p>
    <w:p w:rsidR="0069735A" w:rsidRDefault="006F4584" w:rsidP="0069735A">
      <w:pPr>
        <w:pStyle w:val="a3"/>
        <w:numPr>
          <w:ilvl w:val="0"/>
          <w:numId w:val="3"/>
        </w:numPr>
        <w:ind w:leftChars="0" w:left="400"/>
      </w:pPr>
      <w:r>
        <w:rPr>
          <w:rFonts w:hint="eastAsia"/>
        </w:rPr>
        <w:t>실습결과:</w:t>
      </w:r>
      <w:r w:rsidR="0069735A" w:rsidRPr="0069735A"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E2CFB" w:rsidTr="00CE2CFB">
        <w:trPr>
          <w:jc w:val="center"/>
        </w:trPr>
        <w:tc>
          <w:tcPr>
            <w:tcW w:w="4508" w:type="dxa"/>
          </w:tcPr>
          <w:p w:rsidR="0069735A" w:rsidRDefault="00CE2CFB" w:rsidP="00CE2CFB">
            <w:pPr>
              <w:ind w:left="400"/>
            </w:pPr>
            <w:r>
              <w:rPr>
                <w:rFonts w:hint="eastAsia"/>
              </w:rPr>
              <w:t>*</w:t>
            </w:r>
            <w:r>
              <w:t>* SWITCH 1, 2</w:t>
            </w:r>
            <w:r>
              <w:rPr>
                <w:rFonts w:hint="eastAsia"/>
              </w:rPr>
              <w:t xml:space="preserve">가 모두 </w:t>
            </w:r>
            <w:r>
              <w:t>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  <w:noProof/>
              </w:rPr>
              <w:t>때</w:t>
            </w:r>
          </w:p>
        </w:tc>
        <w:tc>
          <w:tcPr>
            <w:tcW w:w="4508" w:type="dxa"/>
          </w:tcPr>
          <w:p w:rsidR="0069735A" w:rsidRDefault="00CE2CFB" w:rsidP="00CE2CFB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*SWITCH 1은 1</w:t>
            </w:r>
            <w:r>
              <w:rPr>
                <w:rFonts w:hint="eastAsia"/>
              </w:rPr>
              <w:t>,</w:t>
            </w:r>
            <w:r>
              <w:t xml:space="preserve"> SWITCH 2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일 때</w:t>
            </w:r>
          </w:p>
        </w:tc>
      </w:tr>
      <w:tr w:rsidR="00CE2CFB" w:rsidTr="00CE2CFB">
        <w:trPr>
          <w:jc w:val="center"/>
        </w:trPr>
        <w:tc>
          <w:tcPr>
            <w:tcW w:w="4508" w:type="dxa"/>
          </w:tcPr>
          <w:p w:rsidR="0069735A" w:rsidRDefault="0069735A" w:rsidP="0069735A">
            <w:r>
              <w:rPr>
                <w:noProof/>
              </w:rPr>
              <w:drawing>
                <wp:inline distT="0" distB="0" distL="0" distR="0" wp14:anchorId="3161414B" wp14:editId="7B12B26F">
                  <wp:extent cx="2540000" cy="1905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723" cy="191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9735A" w:rsidRDefault="0069735A" w:rsidP="0069735A">
            <w:r>
              <w:rPr>
                <w:noProof/>
              </w:rPr>
              <w:drawing>
                <wp:inline distT="0" distB="0" distL="0" distR="0" wp14:anchorId="3C37E3FC" wp14:editId="473204BA">
                  <wp:extent cx="2540000" cy="19050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627" cy="190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CFB" w:rsidTr="00CE2CFB">
        <w:trPr>
          <w:jc w:val="center"/>
        </w:trPr>
        <w:tc>
          <w:tcPr>
            <w:tcW w:w="4508" w:type="dxa"/>
          </w:tcPr>
          <w:p w:rsidR="0069735A" w:rsidRDefault="00CE2CFB" w:rsidP="00CE2CFB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</w:t>
            </w:r>
            <w:r>
              <w:rPr>
                <w:rFonts w:hint="eastAsia"/>
              </w:rPr>
              <w:t>S</w:t>
            </w:r>
            <w:r>
              <w:t>WITCH 1</w:t>
            </w:r>
            <w:r>
              <w:rPr>
                <w:rFonts w:hint="eastAsia"/>
              </w:rPr>
              <w:t xml:space="preserve">은 </w:t>
            </w:r>
            <w:r>
              <w:t>0, SWITCH 2</w:t>
            </w:r>
            <w:r>
              <w:rPr>
                <w:rFonts w:hint="eastAsia"/>
              </w:rPr>
              <w:t xml:space="preserve">는 </w:t>
            </w:r>
            <w:r>
              <w:t>1</w:t>
            </w:r>
            <w:r>
              <w:rPr>
                <w:rFonts w:hint="eastAsia"/>
              </w:rPr>
              <w:t>일 때</w:t>
            </w:r>
          </w:p>
        </w:tc>
        <w:tc>
          <w:tcPr>
            <w:tcW w:w="4508" w:type="dxa"/>
          </w:tcPr>
          <w:p w:rsidR="0069735A" w:rsidRDefault="00CE2CFB" w:rsidP="00CE2CFB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*SWITCH 1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 xml:space="preserve">가 모두 </w:t>
            </w:r>
            <w:r>
              <w:t>1</w:t>
            </w:r>
            <w:r>
              <w:rPr>
                <w:rFonts w:hint="eastAsia"/>
              </w:rPr>
              <w:t>일 때</w:t>
            </w:r>
          </w:p>
        </w:tc>
      </w:tr>
      <w:tr w:rsidR="00CE2CFB" w:rsidTr="00CE2CFB">
        <w:trPr>
          <w:jc w:val="center"/>
        </w:trPr>
        <w:tc>
          <w:tcPr>
            <w:tcW w:w="4508" w:type="dxa"/>
          </w:tcPr>
          <w:p w:rsidR="0069735A" w:rsidRDefault="0069735A" w:rsidP="0069735A">
            <w:r>
              <w:rPr>
                <w:noProof/>
              </w:rPr>
              <w:drawing>
                <wp:inline distT="0" distB="0" distL="0" distR="0" wp14:anchorId="3922A632" wp14:editId="014EA08A">
                  <wp:extent cx="2540000" cy="1904999"/>
                  <wp:effectExtent l="0" t="0" r="0" b="63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097" cy="192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9735A" w:rsidRDefault="0069735A" w:rsidP="0069735A">
            <w:r>
              <w:rPr>
                <w:noProof/>
              </w:rPr>
              <w:drawing>
                <wp:inline distT="0" distB="0" distL="0" distR="0" wp14:anchorId="4D9D1890" wp14:editId="1EC41EA9">
                  <wp:extent cx="2540000" cy="1904999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574" cy="193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584" w:rsidRDefault="006F4584" w:rsidP="0069735A">
      <w:pPr>
        <w:ind w:left="400"/>
      </w:pPr>
    </w:p>
    <w:p w:rsidR="006F4584" w:rsidRDefault="006F4584" w:rsidP="006F4584">
      <w:r>
        <w:rPr>
          <w:rFonts w:hint="eastAsia"/>
        </w:rPr>
        <w:t>4. 고찰:</w:t>
      </w:r>
    </w:p>
    <w:p w:rsidR="00E931A7" w:rsidRDefault="00CE2CFB" w:rsidP="00E931A7">
      <w:pPr>
        <w:ind w:left="400"/>
      </w:pPr>
      <w:r>
        <w:rPr>
          <w:rFonts w:hint="eastAsia"/>
        </w:rPr>
        <w:t>L</w:t>
      </w:r>
      <w:r>
        <w:t>ED 1</w:t>
      </w:r>
      <w:r>
        <w:rPr>
          <w:rFonts w:hint="eastAsia"/>
        </w:rPr>
        <w:t xml:space="preserve">은 </w:t>
      </w:r>
      <w:r>
        <w:t xml:space="preserve">AND, </w:t>
      </w:r>
      <w:r>
        <w:rPr>
          <w:rFonts w:hint="eastAsia"/>
        </w:rPr>
        <w:t>L</w:t>
      </w:r>
      <w:r>
        <w:t>ED 2</w:t>
      </w:r>
      <w:r>
        <w:rPr>
          <w:rFonts w:hint="eastAsia"/>
        </w:rPr>
        <w:t>는 O</w:t>
      </w:r>
      <w:r>
        <w:t xml:space="preserve">R, </w:t>
      </w:r>
      <w:r>
        <w:rPr>
          <w:rFonts w:hint="eastAsia"/>
        </w:rPr>
        <w:t>L</w:t>
      </w:r>
      <w:r>
        <w:t>ED 3</w:t>
      </w:r>
      <w:r>
        <w:rPr>
          <w:rFonts w:hint="eastAsia"/>
        </w:rPr>
        <w:t>은 X</w:t>
      </w:r>
      <w:r>
        <w:t xml:space="preserve">OR </w:t>
      </w:r>
      <w:r>
        <w:rPr>
          <w:rFonts w:hint="eastAsia"/>
        </w:rPr>
        <w:t>을 의미한다.</w:t>
      </w:r>
    </w:p>
    <w:p w:rsidR="00CE2CFB" w:rsidRDefault="00CE2CFB" w:rsidP="00E931A7">
      <w:pPr>
        <w:ind w:left="400"/>
      </w:pPr>
      <w:r>
        <w:rPr>
          <w:rFonts w:hint="eastAsia"/>
        </w:rPr>
        <w:t xml:space="preserve">그리고 불이 들어온 </w:t>
      </w:r>
      <w:r>
        <w:t>LED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을 의미하고,</w:t>
      </w:r>
      <w:r>
        <w:t xml:space="preserve"> </w:t>
      </w:r>
      <w:r>
        <w:rPr>
          <w:rFonts w:hint="eastAsia"/>
        </w:rPr>
        <w:t xml:space="preserve">꺼진 </w:t>
      </w:r>
      <w:r>
        <w:t>LED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을 의미한다.</w:t>
      </w:r>
    </w:p>
    <w:p w:rsidR="00CE2CFB" w:rsidRDefault="00CE2CFB" w:rsidP="00E931A7">
      <w:pPr>
        <w:ind w:left="400"/>
        <w:rPr>
          <w:rFonts w:hint="eastAsia"/>
        </w:rPr>
      </w:pPr>
      <w:r>
        <w:rPr>
          <w:rFonts w:hint="eastAsia"/>
        </w:rPr>
        <w:t>K</w:t>
      </w:r>
      <w:r>
        <w:t xml:space="preserve">it </w:t>
      </w:r>
      <w:r>
        <w:rPr>
          <w:rFonts w:hint="eastAsia"/>
        </w:rPr>
        <w:t>실습을 통해,</w:t>
      </w:r>
      <w:r>
        <w:t xml:space="preserve"> </w:t>
      </w:r>
      <w:r>
        <w:rPr>
          <w:rFonts w:hint="eastAsia"/>
        </w:rPr>
        <w:t>각 게이트가 어떻게 작동하는지 알 수 있다.</w:t>
      </w:r>
      <w:bookmarkStart w:id="0" w:name="_GoBack"/>
      <w:bookmarkEnd w:id="0"/>
    </w:p>
    <w:sectPr w:rsidR="00CE2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14C" w:rsidRDefault="00D2614C" w:rsidP="00B70A98">
      <w:pPr>
        <w:spacing w:after="0" w:line="240" w:lineRule="auto"/>
      </w:pPr>
      <w:r>
        <w:separator/>
      </w:r>
    </w:p>
  </w:endnote>
  <w:endnote w:type="continuationSeparator" w:id="0">
    <w:p w:rsidR="00D2614C" w:rsidRDefault="00D2614C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14C" w:rsidRDefault="00D2614C" w:rsidP="00B70A98">
      <w:pPr>
        <w:spacing w:after="0" w:line="240" w:lineRule="auto"/>
      </w:pPr>
      <w:r>
        <w:separator/>
      </w:r>
    </w:p>
  </w:footnote>
  <w:footnote w:type="continuationSeparator" w:id="0">
    <w:p w:rsidR="00D2614C" w:rsidRDefault="00D2614C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73C83"/>
    <w:multiLevelType w:val="hybridMultilevel"/>
    <w:tmpl w:val="AD180740"/>
    <w:lvl w:ilvl="0" w:tplc="11403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C15371"/>
    <w:multiLevelType w:val="hybridMultilevel"/>
    <w:tmpl w:val="7BC47A14"/>
    <w:lvl w:ilvl="0" w:tplc="9E942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70"/>
    <w:rsid w:val="000810FA"/>
    <w:rsid w:val="00153BBE"/>
    <w:rsid w:val="003222B4"/>
    <w:rsid w:val="0033610B"/>
    <w:rsid w:val="004A5257"/>
    <w:rsid w:val="005962F0"/>
    <w:rsid w:val="005F72FC"/>
    <w:rsid w:val="00631512"/>
    <w:rsid w:val="0069735A"/>
    <w:rsid w:val="006A71C7"/>
    <w:rsid w:val="006D3D70"/>
    <w:rsid w:val="006D446D"/>
    <w:rsid w:val="006F4584"/>
    <w:rsid w:val="007471FF"/>
    <w:rsid w:val="00940663"/>
    <w:rsid w:val="009F6A54"/>
    <w:rsid w:val="00A957C9"/>
    <w:rsid w:val="00B70A98"/>
    <w:rsid w:val="00CA4696"/>
    <w:rsid w:val="00CE2CFB"/>
    <w:rsid w:val="00D2614C"/>
    <w:rsid w:val="00E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1A28"/>
  <w15:chartTrackingRefBased/>
  <w15:docId w15:val="{9AD73142-4D2F-4262-AE28-F9599469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A9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3151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315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rint10103.tistory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5436;&#47532;&#54924;&#47196;&#48143;&#49892;&#54744;%20&#47532;&#54252;&#53944;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논리회로및실험 리포트양식.dotx</Template>
  <TotalTime>516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2018-04-03T09:06:00Z</dcterms:created>
  <dcterms:modified xsi:type="dcterms:W3CDTF">2018-04-03T17:42:00Z</dcterms:modified>
</cp:coreProperties>
</file>