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940663" w:rsidRPr="00940663" w:rsidRDefault="00B70A98" w:rsidP="00B70A98">
      <w:pPr>
        <w:pStyle w:val="a6"/>
        <w:rPr>
          <w:rFonts w:ascii="HY헤드라인M" w:eastAsia="HY헤드라인M"/>
          <w:color w:val="FF0000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784FF3">
        <w:rPr>
          <w:rFonts w:ascii="HCI Poppy" w:eastAsia="휴먼명조"/>
          <w:spacing w:val="-16"/>
          <w:sz w:val="32"/>
        </w:rPr>
        <w:t xml:space="preserve"> </w:t>
      </w:r>
      <w:r w:rsidR="00EF60C4">
        <w:rPr>
          <w:rFonts w:ascii="HCI Poppy" w:eastAsia="휴먼명조" w:hint="eastAsia"/>
          <w:spacing w:val="-16"/>
          <w:sz w:val="32"/>
        </w:rPr>
        <w:t>부울</w:t>
      </w:r>
      <w:r w:rsidR="00EF60C4">
        <w:rPr>
          <w:rFonts w:ascii="HCI Poppy" w:eastAsia="휴먼명조" w:hint="eastAsia"/>
          <w:spacing w:val="-16"/>
          <w:sz w:val="32"/>
        </w:rPr>
        <w:t xml:space="preserve"> </w:t>
      </w:r>
      <w:r w:rsidR="00EF60C4">
        <w:rPr>
          <w:rFonts w:ascii="HCI Poppy" w:eastAsia="휴먼명조" w:hint="eastAsia"/>
          <w:spacing w:val="-16"/>
          <w:sz w:val="32"/>
        </w:rPr>
        <w:t>함수</w:t>
      </w:r>
      <w:r w:rsidR="00EF60C4">
        <w:rPr>
          <w:rFonts w:ascii="HCI Poppy" w:eastAsia="휴먼명조" w:hint="eastAsia"/>
          <w:spacing w:val="-16"/>
          <w:sz w:val="32"/>
        </w:rPr>
        <w:t xml:space="preserve"> </w:t>
      </w:r>
      <w:r w:rsidR="00EF60C4">
        <w:rPr>
          <w:rFonts w:ascii="HCI Poppy" w:eastAsia="휴먼명조" w:hint="eastAsia"/>
          <w:spacing w:val="-16"/>
          <w:sz w:val="32"/>
        </w:rPr>
        <w:t>조사</w:t>
      </w:r>
      <w:r w:rsidR="00EF60C4">
        <w:rPr>
          <w:rFonts w:ascii="HCI Poppy" w:eastAsia="휴먼명조" w:hint="eastAsia"/>
          <w:spacing w:val="-16"/>
          <w:sz w:val="32"/>
        </w:rPr>
        <w:t xml:space="preserve"> </w:t>
      </w:r>
      <w:r w:rsidR="00EF60C4">
        <w:rPr>
          <w:rFonts w:ascii="HCI Poppy" w:eastAsia="휴먼명조"/>
          <w:spacing w:val="-16"/>
          <w:sz w:val="32"/>
        </w:rPr>
        <w:t xml:space="preserve">/ </w:t>
      </w:r>
      <w:r w:rsidR="00EF60C4">
        <w:rPr>
          <w:rFonts w:ascii="HCI Poppy" w:eastAsia="휴먼명조" w:hint="eastAsia"/>
          <w:spacing w:val="-16"/>
          <w:sz w:val="32"/>
        </w:rPr>
        <w:t>N</w:t>
      </w:r>
      <w:r w:rsidR="00EF60C4">
        <w:rPr>
          <w:rFonts w:ascii="HCI Poppy" w:eastAsia="휴먼명조"/>
          <w:spacing w:val="-16"/>
          <w:sz w:val="32"/>
        </w:rPr>
        <w:t>AND, NOR</w:t>
      </w:r>
      <w:r w:rsidR="00EF60C4">
        <w:rPr>
          <w:rFonts w:ascii="HCI Poppy" w:eastAsia="휴먼명조" w:hint="eastAsia"/>
          <w:spacing w:val="-16"/>
          <w:sz w:val="32"/>
        </w:rPr>
        <w:t>게이트</w:t>
      </w:r>
      <w:r w:rsidR="00EF60C4">
        <w:rPr>
          <w:rFonts w:ascii="HCI Poppy" w:eastAsia="휴먼명조"/>
          <w:spacing w:val="-16"/>
          <w:sz w:val="32"/>
        </w:rPr>
        <w:t xml:space="preserve"> </w:t>
      </w:r>
      <w:r w:rsidR="00EF60C4">
        <w:rPr>
          <w:rFonts w:ascii="HCI Poppy" w:eastAsia="휴먼명조" w:hint="eastAsia"/>
          <w:spacing w:val="-16"/>
          <w:sz w:val="32"/>
        </w:rPr>
        <w:t>구현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D4CBA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>:</w:t>
      </w:r>
      <w:r w:rsidR="006F4584">
        <w:rPr>
          <w:rFonts w:ascii="HCI Poppy" w:eastAsia="휴먼명조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논리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회로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및</w:t>
      </w:r>
      <w:r w:rsidR="006F4584">
        <w:rPr>
          <w:rFonts w:ascii="HCI Poppy" w:eastAsia="휴먼명조" w:hint="eastAsia"/>
          <w:spacing w:val="-16"/>
          <w:sz w:val="32"/>
        </w:rPr>
        <w:t xml:space="preserve"> </w:t>
      </w:r>
      <w:r w:rsidR="006F4584">
        <w:rPr>
          <w:rFonts w:ascii="HCI Poppy" w:eastAsia="휴먼명조" w:hint="eastAsia"/>
          <w:spacing w:val="-16"/>
          <w:sz w:val="32"/>
        </w:rPr>
        <w:t>실험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>):</w:t>
      </w:r>
      <w:r w:rsidR="00EF60C4">
        <w:rPr>
          <w:rFonts w:ascii="HCI Poppy" w:eastAsia="휴먼명조"/>
          <w:spacing w:val="-16"/>
          <w:sz w:val="32"/>
        </w:rPr>
        <w:t xml:space="preserve"> 2018/04/11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</w:t>
            </w:r>
            <w:r w:rsidR="00940663">
              <w:rPr>
                <w:b/>
                <w:bCs/>
                <w:sz w:val="26"/>
              </w:rPr>
              <w:t xml:space="preserve"> </w:t>
            </w:r>
            <w:r w:rsidR="0097188E">
              <w:rPr>
                <w:b/>
                <w:bCs/>
                <w:sz w:val="26"/>
              </w:rPr>
              <w:t xml:space="preserve"> </w:t>
            </w:r>
            <w:r w:rsidR="00940663">
              <w:rPr>
                <w:b/>
                <w:bCs/>
                <w:sz w:val="26"/>
              </w:rPr>
              <w:t xml:space="preserve"> </w:t>
            </w:r>
            <w:r>
              <w:rPr>
                <w:b/>
                <w:bCs/>
                <w:sz w:val="26"/>
              </w:rPr>
              <w:t xml:space="preserve">)    아니오( </w:t>
            </w:r>
            <w:r w:rsidR="0097188E">
              <w:rPr>
                <w:rFonts w:hint="eastAsia"/>
                <w:b/>
                <w:bCs/>
                <w:sz w:val="26"/>
              </w:rPr>
              <w:t>V</w:t>
            </w:r>
            <w:bookmarkStart w:id="0" w:name="_GoBack"/>
            <w:bookmarkEnd w:id="0"/>
            <w:r>
              <w:rPr>
                <w:b/>
                <w:bCs/>
                <w:sz w:val="26"/>
              </w:rPr>
              <w:t xml:space="preserve">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03D78" w:rsidRDefault="00B03D7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</w:t>
            </w:r>
          </w:p>
        </w:tc>
      </w:tr>
    </w:tbl>
    <w:p w:rsidR="006F4584" w:rsidRDefault="006F4584" w:rsidP="00E931A7">
      <w:pPr>
        <w:ind w:left="400"/>
      </w:pPr>
    </w:p>
    <w:p w:rsidR="006F4584" w:rsidRDefault="006F4584">
      <w:pPr>
        <w:widowControl/>
        <w:wordWrap/>
        <w:autoSpaceDE/>
        <w:autoSpaceDN/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예비레포트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6F4584" w:rsidRDefault="006F4584" w:rsidP="006F45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목표:</w:t>
      </w:r>
      <w:r w:rsidR="001A135E">
        <w:rPr>
          <w:rFonts w:hint="eastAsia"/>
        </w:rPr>
        <w:t xml:space="preserve"> 부울</w:t>
      </w:r>
      <w:r w:rsidR="00A77B4B">
        <w:rPr>
          <w:rFonts w:hint="eastAsia"/>
        </w:rPr>
        <w:t xml:space="preserve"> </w:t>
      </w:r>
      <w:r w:rsidR="001A135E">
        <w:rPr>
          <w:rFonts w:hint="eastAsia"/>
        </w:rPr>
        <w:t xml:space="preserve">함수의 </w:t>
      </w:r>
      <w:r w:rsidR="00A77B4B">
        <w:rPr>
          <w:rFonts w:hint="eastAsia"/>
        </w:rPr>
        <w:t>표현에 대해 조사하고 복습한다.</w:t>
      </w:r>
    </w:p>
    <w:p w:rsidR="006F4584" w:rsidRDefault="006F4584" w:rsidP="006F458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내용:</w:t>
      </w:r>
      <w:r w:rsidR="00A77B4B">
        <w:t xml:space="preserve"> </w:t>
      </w:r>
      <w:r w:rsidR="00A77B4B">
        <w:rPr>
          <w:rFonts w:hint="eastAsia"/>
        </w:rPr>
        <w:t xml:space="preserve">지금까지 사용한 </w:t>
      </w:r>
      <w:r w:rsidR="00A77B4B">
        <w:t xml:space="preserve">Verilog </w:t>
      </w:r>
      <w:r w:rsidR="00A77B4B">
        <w:rPr>
          <w:rFonts w:hint="eastAsia"/>
        </w:rPr>
        <w:t>H</w:t>
      </w:r>
      <w:r w:rsidR="00A77B4B">
        <w:t xml:space="preserve">DL </w:t>
      </w:r>
      <w:r w:rsidR="00A77B4B">
        <w:rPr>
          <w:rFonts w:hint="eastAsia"/>
        </w:rPr>
        <w:t>함수를 정리해보자.</w:t>
      </w:r>
    </w:p>
    <w:p w:rsidR="003A3822" w:rsidRDefault="003A3822" w:rsidP="006F4584">
      <w:r>
        <w:t xml:space="preserve">Module </w:t>
      </w:r>
      <w:r>
        <w:rPr>
          <w:i/>
        </w:rPr>
        <w:t xml:space="preserve">module_name </w:t>
      </w:r>
      <w:r>
        <w:t>(</w:t>
      </w:r>
    </w:p>
    <w:p w:rsidR="003A3822" w:rsidRPr="003A3822" w:rsidRDefault="003A3822" w:rsidP="006F4584">
      <w:pPr>
        <w:rPr>
          <w:i/>
        </w:rPr>
      </w:pPr>
      <w:r>
        <w:tab/>
      </w:r>
      <w:r w:rsidRPr="003A3822">
        <w:rPr>
          <w:i/>
        </w:rPr>
        <w:t>A, B,</w:t>
      </w:r>
    </w:p>
    <w:p w:rsidR="003A3822" w:rsidRPr="003A3822" w:rsidRDefault="003A3822" w:rsidP="006F4584">
      <w:pPr>
        <w:rPr>
          <w:i/>
        </w:rPr>
      </w:pPr>
      <w:r w:rsidRPr="003A3822">
        <w:rPr>
          <w:i/>
        </w:rPr>
        <w:tab/>
        <w:t>X, Y, Z</w:t>
      </w:r>
    </w:p>
    <w:p w:rsidR="003A3822" w:rsidRDefault="003A3822" w:rsidP="006F4584">
      <w:r>
        <w:rPr>
          <w:rFonts w:hint="eastAsia"/>
        </w:rPr>
        <w:t>)</w:t>
      </w:r>
      <w:r>
        <w:t>;</w:t>
      </w:r>
    </w:p>
    <w:p w:rsidR="003A3822" w:rsidRDefault="003A3822" w:rsidP="006F4584">
      <w:r>
        <w:t>// input, output pin</w:t>
      </w:r>
      <w:r>
        <w:rPr>
          <w:rFonts w:hint="eastAsia"/>
        </w:rPr>
        <w:t>들을 선언해준다.</w:t>
      </w:r>
    </w:p>
    <w:p w:rsidR="003A3822" w:rsidRDefault="003A3822" w:rsidP="006F4584">
      <w:r>
        <w:t xml:space="preserve">Input </w:t>
      </w:r>
      <w:r>
        <w:rPr>
          <w:i/>
        </w:rPr>
        <w:t xml:space="preserve">A, B </w:t>
      </w:r>
      <w:r>
        <w:t>;</w:t>
      </w:r>
      <w:r>
        <w:rPr>
          <w:rFonts w:hint="eastAsia"/>
        </w:rPr>
        <w:t xml:space="preserve"> </w:t>
      </w:r>
      <w:r>
        <w:t>// input pin</w:t>
      </w:r>
      <w:r>
        <w:rPr>
          <w:rFonts w:hint="eastAsia"/>
        </w:rPr>
        <w:t>들을 선언한다.</w:t>
      </w:r>
    </w:p>
    <w:p w:rsidR="003A3822" w:rsidRDefault="003A3822" w:rsidP="006F4584">
      <w:r>
        <w:t xml:space="preserve">Output </w:t>
      </w:r>
      <w:r>
        <w:rPr>
          <w:i/>
        </w:rPr>
        <w:t xml:space="preserve">X, Y, Z </w:t>
      </w:r>
      <w:r>
        <w:t>; //output pi</w:t>
      </w:r>
      <w:r>
        <w:rPr>
          <w:rFonts w:hint="eastAsia"/>
        </w:rPr>
        <w:t>n들을 선언한다.</w:t>
      </w:r>
    </w:p>
    <w:p w:rsidR="003A3822" w:rsidRDefault="003A3822" w:rsidP="006F4584">
      <w:r>
        <w:t xml:space="preserve">Assign </w:t>
      </w:r>
      <w:r>
        <w:rPr>
          <w:i/>
        </w:rPr>
        <w:t xml:space="preserve">wire1 </w:t>
      </w:r>
      <w:r>
        <w:t xml:space="preserve">= </w:t>
      </w:r>
      <w:r>
        <w:rPr>
          <w:i/>
        </w:rPr>
        <w:t xml:space="preserve">reg1; </w:t>
      </w:r>
      <w:r>
        <w:t>// wire</w:t>
      </w:r>
      <w:r>
        <w:rPr>
          <w:rFonts w:hint="eastAsia"/>
        </w:rPr>
        <w:t xml:space="preserve">와 </w:t>
      </w:r>
      <w:r>
        <w:t>reg</w:t>
      </w:r>
      <w:r>
        <w:rPr>
          <w:rFonts w:hint="eastAsia"/>
        </w:rPr>
        <w:t>를 연결해준다.</w:t>
      </w:r>
    </w:p>
    <w:p w:rsidR="003A3822" w:rsidRDefault="003A3822" w:rsidP="006F4584">
      <w:r>
        <w:t xml:space="preserve">Endmodule // </w:t>
      </w:r>
      <w:r>
        <w:rPr>
          <w:rFonts w:hint="eastAsia"/>
        </w:rPr>
        <w:t>모듈의 끝.</w:t>
      </w:r>
    </w:p>
    <w:p w:rsidR="003A3822" w:rsidRDefault="003A3822" w:rsidP="006F4584"/>
    <w:p w:rsidR="003A3822" w:rsidRDefault="00B40468" w:rsidP="006F4584">
      <w:r>
        <w:rPr>
          <w:rFonts w:hint="eastAsia"/>
        </w:rPr>
        <w:t xml:space="preserve">다음은 </w:t>
      </w:r>
      <w:r>
        <w:t xml:space="preserve">Verilog HDL </w:t>
      </w:r>
      <w:r>
        <w:rPr>
          <w:rFonts w:hint="eastAsia"/>
        </w:rPr>
        <w:t>에서 사용하는 연산자들이다.</w:t>
      </w:r>
    </w:p>
    <w:p w:rsidR="00B40468" w:rsidRDefault="00B40468" w:rsidP="006F4584">
      <w:r>
        <w:rPr>
          <w:noProof/>
        </w:rPr>
        <w:drawing>
          <wp:inline distT="0" distB="0" distL="0" distR="0" wp14:anchorId="6C240DFD" wp14:editId="69620030">
            <wp:extent cx="3946185" cy="81407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214" cy="8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68" w:rsidRPr="003A3822" w:rsidRDefault="00B40468" w:rsidP="006F4584">
      <w:r>
        <w:rPr>
          <w:noProof/>
        </w:rPr>
        <w:drawing>
          <wp:inline distT="0" distB="0" distL="0" distR="0" wp14:anchorId="3752BB38" wp14:editId="12211391">
            <wp:extent cx="3931686" cy="8045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366" cy="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84" w:rsidRDefault="006F4584" w:rsidP="006F4584">
      <w:pPr>
        <w:widowControl/>
        <w:wordWrap/>
        <w:autoSpaceDE/>
        <w:autoSpaceDN/>
      </w:pPr>
      <w:r>
        <w:br w:type="page"/>
      </w:r>
    </w:p>
    <w:p w:rsidR="006F4584" w:rsidRPr="005C43D9" w:rsidRDefault="006F4584" w:rsidP="006F4584">
      <w:pPr>
        <w:jc w:val="center"/>
        <w:rPr>
          <w:b/>
          <w:sz w:val="24"/>
          <w:szCs w:val="24"/>
        </w:rPr>
      </w:pPr>
      <w:r w:rsidRPr="005C43D9">
        <w:rPr>
          <w:rFonts w:hint="eastAsia"/>
          <w:b/>
          <w:sz w:val="24"/>
          <w:szCs w:val="24"/>
        </w:rPr>
        <w:lastRenderedPageBreak/>
        <w:t>논리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회로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5C43D9">
        <w:rPr>
          <w:rFonts w:hint="eastAsia"/>
          <w:b/>
          <w:sz w:val="24"/>
          <w:szCs w:val="24"/>
        </w:rPr>
        <w:t>실험 결과레포트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학번:</w:t>
      </w:r>
      <w:r>
        <w:rPr>
          <w:b/>
          <w:sz w:val="22"/>
        </w:rPr>
        <w:t xml:space="preserve"> 201702234</w:t>
      </w:r>
    </w:p>
    <w:p w:rsidR="006F4584" w:rsidRPr="005C43D9" w:rsidRDefault="006F4584" w:rsidP="006F4584">
      <w:pPr>
        <w:jc w:val="right"/>
        <w:rPr>
          <w:b/>
          <w:sz w:val="22"/>
        </w:rPr>
      </w:pPr>
      <w:r w:rsidRPr="005C43D9">
        <w:rPr>
          <w:rFonts w:hint="eastAsia"/>
          <w:b/>
          <w:sz w:val="22"/>
        </w:rPr>
        <w:t>이름: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유동혁</w:t>
      </w:r>
    </w:p>
    <w:p w:rsidR="006F4584" w:rsidRDefault="006F4584" w:rsidP="006F4584"/>
    <w:p w:rsidR="006F4584" w:rsidRDefault="006F4584" w:rsidP="006F45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실습목표:</w:t>
      </w:r>
      <w:r w:rsidR="00EF60C4">
        <w:t xml:space="preserve"> AND, OR, NO</w:t>
      </w:r>
      <w:r w:rsidR="00EF60C4">
        <w:rPr>
          <w:rFonts w:hint="eastAsia"/>
        </w:rPr>
        <w:t>T</w:t>
      </w:r>
      <w:r w:rsidR="00EF60C4">
        <w:t xml:space="preserve"> </w:t>
      </w:r>
      <w:r w:rsidR="00EF60C4">
        <w:rPr>
          <w:rFonts w:hint="eastAsia"/>
        </w:rPr>
        <w:t xml:space="preserve">연산만 이용하여 </w:t>
      </w:r>
      <w:r w:rsidR="00EF60C4">
        <w:t>NAND, NOR Gate</w:t>
      </w:r>
      <w:r w:rsidR="00EF60C4">
        <w:rPr>
          <w:rFonts w:hint="eastAsia"/>
        </w:rPr>
        <w:t>을 구현한다.</w:t>
      </w:r>
    </w:p>
    <w:p w:rsidR="006F4584" w:rsidRDefault="006F4584" w:rsidP="006F458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실습내용:</w:t>
      </w:r>
      <w:r w:rsidR="00EF60C4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0C4" w:rsidTr="00EF60C4">
        <w:tc>
          <w:tcPr>
            <w:tcW w:w="9016" w:type="dxa"/>
          </w:tcPr>
          <w:p w:rsidR="00EF60C4" w:rsidRDefault="00B93599" w:rsidP="00B93599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erilog </w:t>
            </w:r>
            <w:r>
              <w:rPr>
                <w:rFonts w:hint="eastAsia"/>
              </w:rPr>
              <w:t>소스코드</w:t>
            </w:r>
          </w:p>
        </w:tc>
      </w:tr>
      <w:tr w:rsidR="00B93599" w:rsidTr="00EF60C4">
        <w:tc>
          <w:tcPr>
            <w:tcW w:w="9016" w:type="dxa"/>
          </w:tcPr>
          <w:p w:rsidR="00B93599" w:rsidRDefault="00B93599" w:rsidP="00B93599">
            <w:r>
              <w:t>//nand_nor_xnor</w:t>
            </w:r>
          </w:p>
          <w:p w:rsidR="00B93599" w:rsidRDefault="00B93599" w:rsidP="00B93599">
            <w:r>
              <w:t>module nand_nor_xnor(</w:t>
            </w:r>
          </w:p>
          <w:p w:rsidR="00B93599" w:rsidRDefault="00B93599" w:rsidP="00B93599">
            <w:r>
              <w:tab/>
              <w:t>A, B,</w:t>
            </w:r>
          </w:p>
          <w:p w:rsidR="00B93599" w:rsidRDefault="00B93599" w:rsidP="00B93599">
            <w:r>
              <w:tab/>
              <w:t>X, Y, Z</w:t>
            </w:r>
          </w:p>
          <w:p w:rsidR="00B93599" w:rsidRDefault="00B93599" w:rsidP="00B93599">
            <w:r>
              <w:t>);</w:t>
            </w:r>
          </w:p>
          <w:p w:rsidR="00B93599" w:rsidRDefault="00B93599" w:rsidP="00B93599"/>
          <w:p w:rsidR="00B93599" w:rsidRDefault="00B93599" w:rsidP="00B93599">
            <w:r>
              <w:t>input A, B;</w:t>
            </w:r>
            <w:r w:rsidR="00161314">
              <w:t xml:space="preserve"> //setting INPUT</w:t>
            </w:r>
          </w:p>
          <w:p w:rsidR="00B93599" w:rsidRDefault="00B93599" w:rsidP="00B93599">
            <w:r>
              <w:t>output X, Y, Z;</w:t>
            </w:r>
            <w:r w:rsidR="00161314">
              <w:t xml:space="preserve"> //setting OUTPUT</w:t>
            </w:r>
          </w:p>
          <w:p w:rsidR="00B93599" w:rsidRDefault="00B93599" w:rsidP="00B93599"/>
          <w:p w:rsidR="00B93599" w:rsidRDefault="00B93599" w:rsidP="00B93599">
            <w:r>
              <w:t>assign X = (~A)|(~B); //</w:t>
            </w:r>
            <w:r w:rsidR="00161314">
              <w:t>X is “not A or not B” (= A nand B)</w:t>
            </w:r>
          </w:p>
          <w:p w:rsidR="00B93599" w:rsidRDefault="00B93599" w:rsidP="00B93599">
            <w:r>
              <w:t>assign Y = (~A)&amp;(~B); //</w:t>
            </w:r>
            <w:r w:rsidR="00161314">
              <w:t>Y is “not A and not B” (= A nor B)</w:t>
            </w:r>
          </w:p>
          <w:p w:rsidR="00B93599" w:rsidRDefault="00B93599" w:rsidP="00B93599">
            <w:r>
              <w:t>assign Z = (A&amp;B)|(~A&amp;~B);</w:t>
            </w:r>
            <w:r w:rsidR="00A95E8A">
              <w:t xml:space="preserve"> </w:t>
            </w:r>
            <w:r w:rsidR="00161314">
              <w:t>Z is “A xnor B”</w:t>
            </w:r>
          </w:p>
          <w:p w:rsidR="00B93599" w:rsidRDefault="00B93599" w:rsidP="00B93599"/>
          <w:p w:rsidR="00B93599" w:rsidRDefault="00B93599" w:rsidP="00B93599">
            <w:r>
              <w:t>endmodule</w:t>
            </w:r>
          </w:p>
        </w:tc>
      </w:tr>
    </w:tbl>
    <w:p w:rsidR="00EF60C4" w:rsidRDefault="00EF60C4" w:rsidP="006F458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985"/>
        <w:gridCol w:w="2126"/>
        <w:gridCol w:w="2209"/>
      </w:tblGrid>
      <w:tr w:rsidR="00B93599" w:rsidTr="00A95E8A">
        <w:tc>
          <w:tcPr>
            <w:tcW w:w="1129" w:type="dxa"/>
            <w:gridSpan w:val="2"/>
          </w:tcPr>
          <w:p w:rsidR="00B93599" w:rsidRDefault="00A95E8A" w:rsidP="006F4584">
            <w:r>
              <w:t>Input/LED</w:t>
            </w:r>
          </w:p>
        </w:tc>
        <w:tc>
          <w:tcPr>
            <w:tcW w:w="1985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(=NAND)</w:t>
            </w:r>
          </w:p>
        </w:tc>
        <w:tc>
          <w:tcPr>
            <w:tcW w:w="2126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Y</w:t>
            </w:r>
            <w:r>
              <w:t xml:space="preserve"> (=NOR)</w:t>
            </w:r>
          </w:p>
        </w:tc>
        <w:tc>
          <w:tcPr>
            <w:tcW w:w="2209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Z</w:t>
            </w:r>
            <w:r>
              <w:t xml:space="preserve"> (=XNOR)</w:t>
            </w:r>
          </w:p>
        </w:tc>
      </w:tr>
      <w:tr w:rsidR="00B93599" w:rsidTr="00A95E8A">
        <w:tc>
          <w:tcPr>
            <w:tcW w:w="562" w:type="dxa"/>
          </w:tcPr>
          <w:p w:rsidR="00B93599" w:rsidRDefault="00B93599" w:rsidP="006F458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B93599" w:rsidRDefault="00B93599" w:rsidP="006F4584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2126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2209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B93599" w:rsidTr="00A95E8A">
        <w:tc>
          <w:tcPr>
            <w:tcW w:w="562" w:type="dxa"/>
          </w:tcPr>
          <w:p w:rsidR="00B93599" w:rsidRDefault="00B93599" w:rsidP="006F458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B93599" w:rsidRDefault="00B93599" w:rsidP="006F4584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2126" w:type="dxa"/>
          </w:tcPr>
          <w:p w:rsidR="00A95E8A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2209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B93599" w:rsidTr="00A95E8A">
        <w:tc>
          <w:tcPr>
            <w:tcW w:w="562" w:type="dxa"/>
          </w:tcPr>
          <w:p w:rsidR="00B93599" w:rsidRDefault="00B93599" w:rsidP="006F458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93599" w:rsidRDefault="00B93599" w:rsidP="006F4584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2126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2209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B93599" w:rsidTr="00A95E8A">
        <w:tc>
          <w:tcPr>
            <w:tcW w:w="562" w:type="dxa"/>
          </w:tcPr>
          <w:p w:rsidR="00B93599" w:rsidRDefault="00B93599" w:rsidP="006F458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93599" w:rsidRDefault="00B93599" w:rsidP="006F4584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2126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2209" w:type="dxa"/>
          </w:tcPr>
          <w:p w:rsidR="00B93599" w:rsidRDefault="00A95E8A" w:rsidP="00A95E8A">
            <w:pPr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:rsidR="00161314" w:rsidRDefault="00161314" w:rsidP="006F4584"/>
    <w:p w:rsidR="00161314" w:rsidRDefault="00161314">
      <w:pPr>
        <w:widowControl/>
        <w:wordWrap/>
        <w:autoSpaceDE/>
        <w:autoSpaceDN/>
      </w:pPr>
      <w:r>
        <w:br w:type="page"/>
      </w:r>
    </w:p>
    <w:p w:rsidR="00B93599" w:rsidRDefault="00B93599" w:rsidP="006F4584"/>
    <w:p w:rsidR="006F4584" w:rsidRDefault="006F4584" w:rsidP="006F4584">
      <w:r>
        <w:rPr>
          <w:rFonts w:hint="eastAsia"/>
        </w:rPr>
        <w:t>3. 실습결과: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1314" w:rsidTr="00161314">
        <w:tc>
          <w:tcPr>
            <w:tcW w:w="4508" w:type="dxa"/>
          </w:tcPr>
          <w:p w:rsidR="00161314" w:rsidRDefault="00161314" w:rsidP="00161314">
            <w:pPr>
              <w:jc w:val="center"/>
            </w:pPr>
            <w:r>
              <w:rPr>
                <w:rFonts w:hint="eastAsia"/>
              </w:rPr>
              <w:t>S</w:t>
            </w:r>
            <w:r>
              <w:t>WITCH 1, 2</w:t>
            </w:r>
            <w:r>
              <w:rPr>
                <w:rFonts w:hint="eastAsia"/>
              </w:rPr>
              <w:t xml:space="preserve">가 모두 </w:t>
            </w:r>
            <w:r>
              <w:t>0</w:t>
            </w:r>
            <w:r>
              <w:rPr>
                <w:rFonts w:hint="eastAsia"/>
              </w:rPr>
              <w:t>일</w:t>
            </w:r>
            <w:r>
              <w:t xml:space="preserve"> </w:t>
            </w:r>
            <w:r>
              <w:rPr>
                <w:rFonts w:hint="eastAsia"/>
              </w:rPr>
              <w:t>때</w:t>
            </w:r>
          </w:p>
        </w:tc>
        <w:tc>
          <w:tcPr>
            <w:tcW w:w="4508" w:type="dxa"/>
          </w:tcPr>
          <w:p w:rsidR="00161314" w:rsidRPr="00161314" w:rsidRDefault="00161314" w:rsidP="00161314">
            <w:pPr>
              <w:jc w:val="center"/>
            </w:pPr>
            <w:r>
              <w:t>SWITCH 1</w:t>
            </w:r>
            <w:r>
              <w:rPr>
                <w:rFonts w:hint="eastAsia"/>
              </w:rPr>
              <w:t xml:space="preserve">은 </w:t>
            </w:r>
            <w:r>
              <w:t>0, 2</w:t>
            </w:r>
            <w:r>
              <w:rPr>
                <w:rFonts w:hint="eastAsia"/>
              </w:rPr>
              <w:t xml:space="preserve">는 </w:t>
            </w:r>
            <w:r>
              <w:t>1</w:t>
            </w:r>
            <w:r>
              <w:rPr>
                <w:rFonts w:hint="eastAsia"/>
              </w:rPr>
              <w:t>일 때</w:t>
            </w:r>
          </w:p>
        </w:tc>
      </w:tr>
      <w:tr w:rsidR="00161314" w:rsidTr="00161314">
        <w:tc>
          <w:tcPr>
            <w:tcW w:w="4508" w:type="dxa"/>
          </w:tcPr>
          <w:p w:rsidR="00161314" w:rsidRDefault="00161314" w:rsidP="0016131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68189" cy="1925215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886" cy="193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61314" w:rsidRDefault="00161314" w:rsidP="001613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7E616D" wp14:editId="446C567C">
                  <wp:extent cx="2586010" cy="1939290"/>
                  <wp:effectExtent l="0" t="0" r="508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012" cy="1948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314" w:rsidTr="00161314">
        <w:tc>
          <w:tcPr>
            <w:tcW w:w="4508" w:type="dxa"/>
          </w:tcPr>
          <w:p w:rsidR="00161314" w:rsidRDefault="00F62216" w:rsidP="00161314">
            <w:pPr>
              <w:jc w:val="center"/>
            </w:pPr>
            <w:r>
              <w:rPr>
                <w:rFonts w:hint="eastAsia"/>
              </w:rPr>
              <w:t>S</w:t>
            </w:r>
            <w:r>
              <w:t>WITCH 1</w:t>
            </w:r>
            <w:r>
              <w:rPr>
                <w:rFonts w:hint="eastAsia"/>
              </w:rPr>
              <w:t xml:space="preserve">은 </w:t>
            </w:r>
            <w:r>
              <w:t>1, 2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일 때</w:t>
            </w:r>
          </w:p>
        </w:tc>
        <w:tc>
          <w:tcPr>
            <w:tcW w:w="4508" w:type="dxa"/>
          </w:tcPr>
          <w:p w:rsidR="00161314" w:rsidRDefault="00F62216" w:rsidP="00161314">
            <w:pPr>
              <w:jc w:val="center"/>
            </w:pPr>
            <w:r>
              <w:rPr>
                <w:rFonts w:hint="eastAsia"/>
              </w:rPr>
              <w:t>S</w:t>
            </w:r>
            <w:r>
              <w:t>WITCH 1, 2</w:t>
            </w:r>
            <w:r>
              <w:rPr>
                <w:rFonts w:hint="eastAsia"/>
              </w:rPr>
              <w:t xml:space="preserve">가 모두 </w:t>
            </w:r>
            <w:r>
              <w:t>1</w:t>
            </w:r>
            <w:r>
              <w:rPr>
                <w:rFonts w:hint="eastAsia"/>
              </w:rPr>
              <w:t>일 때</w:t>
            </w:r>
          </w:p>
        </w:tc>
      </w:tr>
      <w:tr w:rsidR="00161314" w:rsidTr="00161314">
        <w:tc>
          <w:tcPr>
            <w:tcW w:w="4508" w:type="dxa"/>
          </w:tcPr>
          <w:p w:rsidR="00161314" w:rsidRDefault="00161314" w:rsidP="0016131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15979" cy="196233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828" cy="1970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61314" w:rsidRDefault="00161314" w:rsidP="0016131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F47E9B4" wp14:editId="14DD7FBA">
                  <wp:extent cx="2584675" cy="1939797"/>
                  <wp:effectExtent l="0" t="0" r="635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239" cy="194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314" w:rsidRDefault="00161314" w:rsidP="006F4584"/>
    <w:p w:rsidR="006F4584" w:rsidRDefault="006F4584" w:rsidP="006F4584">
      <w:r>
        <w:rPr>
          <w:rFonts w:hint="eastAsia"/>
        </w:rPr>
        <w:t>4. 고찰:</w:t>
      </w:r>
    </w:p>
    <w:p w:rsidR="00E931A7" w:rsidRDefault="00F62216" w:rsidP="00E931A7">
      <w:pPr>
        <w:ind w:left="400"/>
      </w:pPr>
      <w:r>
        <w:rPr>
          <w:rFonts w:hint="eastAsia"/>
        </w:rPr>
        <w:t>L</w:t>
      </w:r>
      <w:r>
        <w:t xml:space="preserve">ED 1, 2, 3 </w:t>
      </w:r>
      <w:r>
        <w:rPr>
          <w:rFonts w:hint="eastAsia"/>
        </w:rPr>
        <w:t xml:space="preserve">은 각각 </w:t>
      </w:r>
      <w:r>
        <w:t>X, Y, Z</w:t>
      </w:r>
      <w:r>
        <w:rPr>
          <w:rFonts w:hint="eastAsia"/>
        </w:rPr>
        <w:t>를 의미하고,</w:t>
      </w:r>
      <w:r>
        <w:t xml:space="preserve"> </w:t>
      </w:r>
    </w:p>
    <w:p w:rsidR="00F62216" w:rsidRDefault="00F62216" w:rsidP="00E931A7">
      <w:pPr>
        <w:ind w:left="400"/>
      </w:pPr>
      <w:r>
        <w:rPr>
          <w:rFonts w:hint="eastAsia"/>
        </w:rPr>
        <w:t>S</w:t>
      </w:r>
      <w:r>
        <w:t xml:space="preserve">WITCH 1, 2는 </w:t>
      </w:r>
      <w:r>
        <w:rPr>
          <w:rFonts w:hint="eastAsia"/>
        </w:rPr>
        <w:t xml:space="preserve">각각 </w:t>
      </w:r>
      <w:r>
        <w:t>A, B</w:t>
      </w:r>
      <w:r>
        <w:rPr>
          <w:rFonts w:hint="eastAsia"/>
        </w:rPr>
        <w:t>를 의미한다.</w:t>
      </w:r>
    </w:p>
    <w:p w:rsidR="00F62216" w:rsidRDefault="00F62216" w:rsidP="00E931A7">
      <w:pPr>
        <w:ind w:left="400"/>
      </w:pPr>
      <w:r>
        <w:rPr>
          <w:rFonts w:hint="eastAsia"/>
        </w:rPr>
        <w:t xml:space="preserve">각 입력에 따라 </w:t>
      </w:r>
      <w:r>
        <w:t>NAND, NOR, XNOR</w:t>
      </w:r>
      <w:r>
        <w:rPr>
          <w:rFonts w:hint="eastAsia"/>
        </w:rPr>
        <w:t xml:space="preserve"> 게이트가 어떻게 작동하는지 알 수 있다.</w:t>
      </w:r>
    </w:p>
    <w:sectPr w:rsidR="00F622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E29" w:rsidRDefault="00481E29" w:rsidP="00B70A98">
      <w:pPr>
        <w:spacing w:after="0" w:line="240" w:lineRule="auto"/>
      </w:pPr>
      <w:r>
        <w:separator/>
      </w:r>
    </w:p>
  </w:endnote>
  <w:endnote w:type="continuationSeparator" w:id="0">
    <w:p w:rsidR="00481E29" w:rsidRDefault="00481E29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E29" w:rsidRDefault="00481E29" w:rsidP="00B70A98">
      <w:pPr>
        <w:spacing w:after="0" w:line="240" w:lineRule="auto"/>
      </w:pPr>
      <w:r>
        <w:separator/>
      </w:r>
    </w:p>
  </w:footnote>
  <w:footnote w:type="continuationSeparator" w:id="0">
    <w:p w:rsidR="00481E29" w:rsidRDefault="00481E29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F3"/>
    <w:rsid w:val="000810FA"/>
    <w:rsid w:val="00153BBE"/>
    <w:rsid w:val="00161314"/>
    <w:rsid w:val="001A135E"/>
    <w:rsid w:val="003222B4"/>
    <w:rsid w:val="003A3822"/>
    <w:rsid w:val="00481E29"/>
    <w:rsid w:val="004A5257"/>
    <w:rsid w:val="005962F0"/>
    <w:rsid w:val="005F72FC"/>
    <w:rsid w:val="006D446D"/>
    <w:rsid w:val="006F4584"/>
    <w:rsid w:val="007471FF"/>
    <w:rsid w:val="00784FF3"/>
    <w:rsid w:val="00940663"/>
    <w:rsid w:val="0097188E"/>
    <w:rsid w:val="00A77B4B"/>
    <w:rsid w:val="00A95E8A"/>
    <w:rsid w:val="00AD06E4"/>
    <w:rsid w:val="00B03D78"/>
    <w:rsid w:val="00B40468"/>
    <w:rsid w:val="00B70A98"/>
    <w:rsid w:val="00B93599"/>
    <w:rsid w:val="00CA4696"/>
    <w:rsid w:val="00D92FC3"/>
    <w:rsid w:val="00E931A7"/>
    <w:rsid w:val="00EF60C4"/>
    <w:rsid w:val="00F6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0F1E7"/>
  <w15:chartTrackingRefBased/>
  <w15:docId w15:val="{F17D880F-996C-4603-8F84-9FBAA283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EF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5436;&#47532;&#54924;&#47196;&#48143;&#49892;&#54744;%20&#47532;&#54252;&#53944;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논리회로및실험 리포트양식.dotx</Template>
  <TotalTime>146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동혁 유</cp:lastModifiedBy>
  <cp:revision>4</cp:revision>
  <dcterms:created xsi:type="dcterms:W3CDTF">2018-04-09T09:24:00Z</dcterms:created>
  <dcterms:modified xsi:type="dcterms:W3CDTF">2018-04-10T18:15:00Z</dcterms:modified>
</cp:coreProperties>
</file>