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A98" w:rsidRDefault="00B70A98" w:rsidP="00B70A98">
      <w:pPr>
        <w:pStyle w:val="a6"/>
      </w:pPr>
      <w:r>
        <w:rPr>
          <w:noProof/>
        </w:rPr>
        <w:drawing>
          <wp:inline distT="0" distB="0" distL="0" distR="0" wp14:anchorId="7FC32414" wp14:editId="7C4C1929">
            <wp:extent cx="2454289" cy="556387"/>
            <wp:effectExtent l="0" t="0" r="0" b="0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4289" cy="55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A98" w:rsidRDefault="00B70A98" w:rsidP="00B70A98">
      <w:pPr>
        <w:pStyle w:val="a6"/>
        <w:wordWrap/>
        <w:jc w:val="right"/>
      </w:pPr>
    </w:p>
    <w:p w:rsidR="00B70A98" w:rsidRDefault="00B70A98" w:rsidP="00B70A98">
      <w:pPr>
        <w:pStyle w:val="a7"/>
        <w:wordWrap/>
        <w:spacing w:after="140"/>
        <w:jc w:val="center"/>
        <w:rPr>
          <w:rFonts w:ascii="HCI Poppy" w:eastAsia="휴먼명조"/>
          <w:b/>
          <w:bCs/>
          <w:sz w:val="32"/>
        </w:rPr>
      </w:pPr>
      <w:r>
        <w:fldChar w:fldCharType="begin"/>
      </w:r>
      <w:r>
        <w:fldChar w:fldCharType="end"/>
      </w:r>
    </w:p>
    <w:tbl>
      <w:tblPr>
        <w:tblW w:w="844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812"/>
        <w:gridCol w:w="4637"/>
      </w:tblGrid>
      <w:tr w:rsidR="00B70A98" w:rsidTr="00273F3A">
        <w:trPr>
          <w:trHeight w:val="156"/>
          <w:jc w:val="center"/>
        </w:trPr>
        <w:tc>
          <w:tcPr>
            <w:tcW w:w="3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F7880"/>
            <w:vAlign w:val="center"/>
          </w:tcPr>
          <w:p w:rsidR="00B70A98" w:rsidRDefault="00B70A98" w:rsidP="00273F3A">
            <w:pPr>
              <w:pStyle w:val="a6"/>
              <w:wordWrap/>
              <w:spacing w:line="90" w:lineRule="auto"/>
              <w:jc w:val="center"/>
              <w:rPr>
                <w:sz w:val="10"/>
              </w:rPr>
            </w:pPr>
          </w:p>
        </w:tc>
        <w:tc>
          <w:tcPr>
            <w:tcW w:w="46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55E65"/>
            <w:vAlign w:val="center"/>
          </w:tcPr>
          <w:p w:rsidR="00B70A98" w:rsidRDefault="00B70A98" w:rsidP="00273F3A">
            <w:pPr>
              <w:pStyle w:val="a6"/>
              <w:spacing w:line="90" w:lineRule="auto"/>
              <w:rPr>
                <w:sz w:val="10"/>
              </w:rPr>
            </w:pPr>
          </w:p>
        </w:tc>
      </w:tr>
      <w:tr w:rsidR="00B70A98" w:rsidTr="00273F3A">
        <w:trPr>
          <w:trHeight w:val="1961"/>
          <w:jc w:val="center"/>
        </w:trPr>
        <w:tc>
          <w:tcPr>
            <w:tcW w:w="844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70A98" w:rsidRDefault="00B70A98" w:rsidP="00273F3A">
            <w:pPr>
              <w:pStyle w:val="a6"/>
              <w:wordWrap/>
              <w:jc w:val="center"/>
              <w:rPr>
                <w:rFonts w:ascii="HY헤드라인M" w:eastAsia="HY헤드라인M"/>
                <w:b/>
                <w:bCs/>
                <w:spacing w:val="-57"/>
                <w:sz w:val="96"/>
              </w:rPr>
            </w:pPr>
            <w:r>
              <w:rPr>
                <w:rFonts w:ascii="HY헤드라인M" w:eastAsia="HY헤드라인M"/>
                <w:b/>
                <w:bCs/>
                <w:spacing w:val="-57"/>
                <w:sz w:val="96"/>
              </w:rPr>
              <w:t>R E P O R T</w:t>
            </w:r>
          </w:p>
        </w:tc>
      </w:tr>
      <w:tr w:rsidR="00B70A98" w:rsidTr="00273F3A">
        <w:trPr>
          <w:trHeight w:val="156"/>
          <w:jc w:val="center"/>
        </w:trPr>
        <w:tc>
          <w:tcPr>
            <w:tcW w:w="3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F7880"/>
            <w:vAlign w:val="center"/>
          </w:tcPr>
          <w:p w:rsidR="00B70A98" w:rsidRDefault="00B70A98" w:rsidP="00273F3A">
            <w:pPr>
              <w:pStyle w:val="a6"/>
              <w:spacing w:line="180" w:lineRule="auto"/>
              <w:rPr>
                <w:sz w:val="10"/>
              </w:rPr>
            </w:pPr>
          </w:p>
        </w:tc>
        <w:tc>
          <w:tcPr>
            <w:tcW w:w="46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55E65"/>
            <w:vAlign w:val="center"/>
          </w:tcPr>
          <w:p w:rsidR="00B70A98" w:rsidRDefault="00B70A98" w:rsidP="00273F3A">
            <w:pPr>
              <w:pStyle w:val="a6"/>
              <w:spacing w:line="180" w:lineRule="auto"/>
              <w:rPr>
                <w:sz w:val="10"/>
                <w:u w:val="single"/>
              </w:rPr>
            </w:pPr>
          </w:p>
        </w:tc>
      </w:tr>
    </w:tbl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</w:p>
    <w:p w:rsidR="00940663" w:rsidRPr="00940663" w:rsidRDefault="00B70A98" w:rsidP="00B70A98">
      <w:pPr>
        <w:pStyle w:val="a6"/>
        <w:rPr>
          <w:rFonts w:ascii="HY헤드라인M" w:eastAsia="HY헤드라인M"/>
          <w:color w:val="FF0000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제목</w:t>
      </w:r>
      <w:r w:rsidR="00180876">
        <w:rPr>
          <w:rFonts w:ascii="HCI Poppy" w:eastAsia="휴먼명조"/>
          <w:spacing w:val="-16"/>
          <w:sz w:val="32"/>
        </w:rPr>
        <w:t xml:space="preserve">: </w:t>
      </w:r>
      <w:r w:rsidR="00180876">
        <w:rPr>
          <w:rFonts w:ascii="HCI Poppy" w:eastAsia="휴먼명조" w:hint="eastAsia"/>
          <w:spacing w:val="-16"/>
          <w:sz w:val="32"/>
        </w:rPr>
        <w:t>논리</w:t>
      </w:r>
      <w:r w:rsidR="00180876">
        <w:rPr>
          <w:rFonts w:ascii="HCI Poppy" w:eastAsia="휴먼명조" w:hint="eastAsia"/>
          <w:spacing w:val="-16"/>
          <w:sz w:val="32"/>
        </w:rPr>
        <w:t xml:space="preserve"> </w:t>
      </w:r>
      <w:r w:rsidR="00180876">
        <w:rPr>
          <w:rFonts w:ascii="HCI Poppy" w:eastAsia="휴먼명조" w:hint="eastAsia"/>
          <w:spacing w:val="-16"/>
          <w:sz w:val="32"/>
        </w:rPr>
        <w:t>게이트</w:t>
      </w:r>
      <w:r w:rsidR="00180876">
        <w:rPr>
          <w:rFonts w:ascii="HCI Poppy" w:eastAsia="휴먼명조" w:hint="eastAsia"/>
          <w:spacing w:val="-16"/>
          <w:sz w:val="32"/>
        </w:rPr>
        <w:t>,</w:t>
      </w:r>
      <w:r w:rsidR="00180876">
        <w:rPr>
          <w:rFonts w:ascii="HCI Poppy" w:eastAsia="휴먼명조"/>
          <w:spacing w:val="-16"/>
          <w:sz w:val="32"/>
        </w:rPr>
        <w:t xml:space="preserve"> V</w:t>
      </w:r>
      <w:r w:rsidR="008852DA">
        <w:rPr>
          <w:rFonts w:ascii="HCI Poppy" w:eastAsia="휴먼명조"/>
          <w:spacing w:val="-16"/>
          <w:sz w:val="32"/>
        </w:rPr>
        <w:t xml:space="preserve">erilog </w:t>
      </w:r>
      <w:r w:rsidR="00180876">
        <w:rPr>
          <w:rFonts w:ascii="HCI Poppy" w:eastAsia="휴먼명조"/>
          <w:spacing w:val="-16"/>
          <w:sz w:val="32"/>
        </w:rPr>
        <w:t xml:space="preserve">HDL </w:t>
      </w:r>
      <w:r w:rsidR="00180876">
        <w:rPr>
          <w:rFonts w:ascii="HCI Poppy" w:eastAsia="휴먼명조" w:hint="eastAsia"/>
          <w:spacing w:val="-16"/>
          <w:sz w:val="32"/>
        </w:rPr>
        <w:t>문법</w:t>
      </w:r>
      <w:r w:rsidR="00180876">
        <w:rPr>
          <w:rFonts w:ascii="HCI Poppy" w:eastAsia="휴먼명조" w:hint="eastAsia"/>
          <w:spacing w:val="-16"/>
          <w:sz w:val="32"/>
        </w:rPr>
        <w:t xml:space="preserve"> </w:t>
      </w:r>
      <w:r w:rsidR="00180876">
        <w:rPr>
          <w:rFonts w:ascii="HCI Poppy" w:eastAsia="휴먼명조" w:hint="eastAsia"/>
          <w:spacing w:val="-16"/>
          <w:sz w:val="32"/>
        </w:rPr>
        <w:t>조사</w:t>
      </w:r>
      <w:r w:rsidR="00180876">
        <w:rPr>
          <w:rFonts w:ascii="HCI Poppy" w:eastAsia="휴먼명조" w:hint="eastAsia"/>
          <w:spacing w:val="-16"/>
          <w:sz w:val="32"/>
        </w:rPr>
        <w:t xml:space="preserve"> </w:t>
      </w:r>
      <w:r w:rsidR="00180876">
        <w:rPr>
          <w:rFonts w:ascii="HCI Poppy" w:eastAsia="휴먼명조"/>
          <w:spacing w:val="-16"/>
          <w:sz w:val="32"/>
        </w:rPr>
        <w:t xml:space="preserve">/ Kit </w:t>
      </w:r>
      <w:r w:rsidR="00180876">
        <w:rPr>
          <w:rFonts w:ascii="HCI Poppy" w:eastAsia="휴먼명조" w:hint="eastAsia"/>
          <w:spacing w:val="-16"/>
          <w:sz w:val="32"/>
        </w:rPr>
        <w:t>사용과정</w:t>
      </w:r>
      <w:r w:rsidR="00180876">
        <w:rPr>
          <w:rFonts w:ascii="HCI Poppy" w:eastAsia="휴먼명조" w:hint="eastAsia"/>
          <w:spacing w:val="-16"/>
          <w:sz w:val="32"/>
        </w:rPr>
        <w:t xml:space="preserve"> </w:t>
      </w:r>
      <w:r w:rsidR="00180876">
        <w:rPr>
          <w:rFonts w:ascii="HCI Poppy" w:eastAsia="휴먼명조" w:hint="eastAsia"/>
          <w:spacing w:val="-16"/>
          <w:sz w:val="32"/>
        </w:rPr>
        <w:t>설명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b/>
          <w:bCs/>
          <w:noProof/>
          <w:spacing w:val="-26"/>
          <w:sz w:val="52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0E6E2A84" wp14:editId="3361BDBB">
                <wp:simplePos x="0" y="0"/>
                <wp:positionH relativeFrom="page">
                  <wp:posOffset>1299718</wp:posOffset>
                </wp:positionH>
                <wp:positionV relativeFrom="page">
                  <wp:posOffset>7978140</wp:posOffset>
                </wp:positionV>
                <wp:extent cx="4922520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2520" cy="0"/>
                        </a:xfrm>
                        <a:prstGeom prst="line">
                          <a:avLst/>
                        </a:prstGeom>
                        <a:noFill/>
                        <a:ln w="14351" cap="flat">
                          <a:solidFill>
                            <a:srgbClr val="000000"/>
                          </a:solidFill>
                          <a:prstDash val="sysDash"/>
                          <a:miter lim="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D0BFC" id="직선 연결선 2" o:spid="_x0000_s1026" style="position:absolute;left:0;text-align:left;flip:y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102.35pt,628.2pt" to="489.95pt,6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" o:allowincell="f" strokeweight="1.13pt">
                <v:stroke dashstyle="3 1" miterlimit="0" joinstyle="miter"/>
                <w10:wrap anchorx="page" anchory="page"/>
              </v:line>
            </w:pict>
          </mc:Fallback>
        </mc:AlternateContent>
      </w:r>
      <w:r>
        <w:rPr>
          <w:rFonts w:ascii="HCI Poppy" w:eastAsia="휴먼명조"/>
          <w:spacing w:val="-16"/>
          <w:sz w:val="32"/>
        </w:rPr>
        <w:t>과목</w:t>
      </w:r>
      <w:r w:rsidR="007471FF">
        <w:rPr>
          <w:rFonts w:ascii="HCI Poppy" w:eastAsia="휴먼명조"/>
          <w:spacing w:val="-16"/>
          <w:sz w:val="32"/>
        </w:rPr>
        <w:t>:</w:t>
      </w:r>
      <w:r w:rsidR="006F4584">
        <w:rPr>
          <w:rFonts w:ascii="HCI Poppy" w:eastAsia="휴먼명조"/>
          <w:spacing w:val="-16"/>
          <w:sz w:val="32"/>
        </w:rPr>
        <w:t xml:space="preserve"> </w:t>
      </w:r>
      <w:r w:rsidR="006F4584">
        <w:rPr>
          <w:rFonts w:ascii="HCI Poppy" w:eastAsia="휴먼명조" w:hint="eastAsia"/>
          <w:spacing w:val="-16"/>
          <w:sz w:val="32"/>
        </w:rPr>
        <w:t>논리</w:t>
      </w:r>
      <w:r w:rsidR="006F4584">
        <w:rPr>
          <w:rFonts w:ascii="HCI Poppy" w:eastAsia="휴먼명조" w:hint="eastAsia"/>
          <w:spacing w:val="-16"/>
          <w:sz w:val="32"/>
        </w:rPr>
        <w:t xml:space="preserve"> </w:t>
      </w:r>
      <w:r w:rsidR="006F4584">
        <w:rPr>
          <w:rFonts w:ascii="HCI Poppy" w:eastAsia="휴먼명조" w:hint="eastAsia"/>
          <w:spacing w:val="-16"/>
          <w:sz w:val="32"/>
        </w:rPr>
        <w:t>회로</w:t>
      </w:r>
      <w:r w:rsidR="006F4584">
        <w:rPr>
          <w:rFonts w:ascii="HCI Poppy" w:eastAsia="휴먼명조" w:hint="eastAsia"/>
          <w:spacing w:val="-16"/>
          <w:sz w:val="32"/>
        </w:rPr>
        <w:t xml:space="preserve"> </w:t>
      </w:r>
      <w:r w:rsidR="006F4584">
        <w:rPr>
          <w:rFonts w:ascii="HCI Poppy" w:eastAsia="휴먼명조" w:hint="eastAsia"/>
          <w:spacing w:val="-16"/>
          <w:sz w:val="32"/>
        </w:rPr>
        <w:t>및</w:t>
      </w:r>
      <w:r w:rsidR="006F4584">
        <w:rPr>
          <w:rFonts w:ascii="HCI Poppy" w:eastAsia="휴먼명조" w:hint="eastAsia"/>
          <w:spacing w:val="-16"/>
          <w:sz w:val="32"/>
        </w:rPr>
        <w:t xml:space="preserve"> </w:t>
      </w:r>
      <w:r w:rsidR="006F4584">
        <w:rPr>
          <w:rFonts w:ascii="HCI Poppy" w:eastAsia="휴먼명조" w:hint="eastAsia"/>
          <w:spacing w:val="-16"/>
          <w:sz w:val="32"/>
        </w:rPr>
        <w:t>실험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날짜</w:t>
      </w:r>
      <w:r>
        <w:rPr>
          <w:rFonts w:ascii="HCI Poppy" w:eastAsia="휴먼명조"/>
          <w:spacing w:val="-16"/>
          <w:sz w:val="32"/>
        </w:rPr>
        <w:t>(</w:t>
      </w:r>
      <w:r>
        <w:rPr>
          <w:rFonts w:ascii="HCI Poppy" w:eastAsia="휴먼명조"/>
          <w:spacing w:val="-16"/>
          <w:sz w:val="32"/>
        </w:rPr>
        <w:t>년</w:t>
      </w:r>
      <w:r>
        <w:rPr>
          <w:rFonts w:ascii="HCI Poppy" w:eastAsia="휴먼명조"/>
          <w:spacing w:val="-16"/>
          <w:sz w:val="32"/>
        </w:rPr>
        <w:t>/</w:t>
      </w:r>
      <w:r>
        <w:rPr>
          <w:rFonts w:ascii="HCI Poppy" w:eastAsia="휴먼명조"/>
          <w:spacing w:val="-16"/>
          <w:sz w:val="32"/>
        </w:rPr>
        <w:t>월</w:t>
      </w:r>
      <w:r>
        <w:rPr>
          <w:rFonts w:ascii="HCI Poppy" w:eastAsia="휴먼명조"/>
          <w:spacing w:val="-16"/>
          <w:sz w:val="32"/>
        </w:rPr>
        <w:t>/</w:t>
      </w:r>
      <w:r>
        <w:rPr>
          <w:rFonts w:ascii="HCI Poppy" w:eastAsia="휴먼명조"/>
          <w:spacing w:val="-16"/>
          <w:sz w:val="32"/>
        </w:rPr>
        <w:t>일</w:t>
      </w:r>
      <w:r w:rsidR="007471FF">
        <w:rPr>
          <w:rFonts w:ascii="HCI Poppy" w:eastAsia="휴먼명조"/>
          <w:spacing w:val="-16"/>
          <w:sz w:val="32"/>
        </w:rPr>
        <w:t>)</w:t>
      </w:r>
      <w:r w:rsidR="00180876">
        <w:rPr>
          <w:rFonts w:ascii="HCI Poppy" w:eastAsia="휴먼명조"/>
          <w:spacing w:val="-16"/>
          <w:sz w:val="32"/>
        </w:rPr>
        <w:t>: 2018/03/28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소속</w:t>
      </w:r>
      <w:r>
        <w:rPr>
          <w:rFonts w:ascii="HCI Poppy" w:eastAsia="휴먼명조"/>
          <w:spacing w:val="-16"/>
          <w:sz w:val="32"/>
        </w:rPr>
        <w:t xml:space="preserve"> </w:t>
      </w:r>
      <w:r>
        <w:rPr>
          <w:rFonts w:ascii="HCI Poppy" w:eastAsia="휴먼명조"/>
          <w:spacing w:val="-16"/>
          <w:sz w:val="32"/>
        </w:rPr>
        <w:t>학과</w:t>
      </w:r>
      <w:r>
        <w:rPr>
          <w:rFonts w:ascii="HCI Poppy" w:eastAsia="휴먼명조"/>
          <w:spacing w:val="-16"/>
          <w:sz w:val="32"/>
        </w:rPr>
        <w:t>:</w:t>
      </w:r>
      <w:r w:rsidR="007471FF">
        <w:rPr>
          <w:rFonts w:ascii="HCI Poppy" w:eastAsia="휴먼명조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컴퓨터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전자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시스템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공학부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학번</w:t>
      </w:r>
      <w:r>
        <w:rPr>
          <w:rFonts w:ascii="HCI Poppy" w:eastAsia="휴먼명조"/>
          <w:spacing w:val="-16"/>
          <w:sz w:val="32"/>
        </w:rPr>
        <w:t>:</w:t>
      </w:r>
      <w:r w:rsidR="007471FF">
        <w:rPr>
          <w:rFonts w:ascii="HCI Poppy" w:eastAsia="휴먼명조"/>
          <w:spacing w:val="-16"/>
          <w:sz w:val="32"/>
        </w:rPr>
        <w:t xml:space="preserve"> 201702234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이름</w:t>
      </w:r>
      <w:r>
        <w:rPr>
          <w:rFonts w:ascii="HCI Poppy" w:eastAsia="휴먼명조"/>
          <w:spacing w:val="-16"/>
          <w:sz w:val="32"/>
        </w:rPr>
        <w:t>:</w:t>
      </w:r>
      <w:r w:rsidR="007471FF">
        <w:rPr>
          <w:rFonts w:ascii="HCI Poppy" w:eastAsia="휴먼명조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유동혁</w:t>
      </w:r>
    </w:p>
    <w:tbl>
      <w:tblPr>
        <w:tblW w:w="8447" w:type="dxa"/>
        <w:tblInd w:w="2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447"/>
      </w:tblGrid>
      <w:tr w:rsidR="00B70A98" w:rsidTr="00273F3A">
        <w:tc>
          <w:tcPr>
            <w:tcW w:w="8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70" w:type="dxa"/>
              <w:left w:w="226" w:type="dxa"/>
              <w:bottom w:w="170" w:type="dxa"/>
              <w:right w:w="226" w:type="dxa"/>
            </w:tcMar>
            <w:vAlign w:val="center"/>
          </w:tcPr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본 보고서의 내용 중 다른 문서(자료)를 </w:t>
            </w:r>
            <w:r>
              <w:rPr>
                <w:b/>
                <w:bCs/>
                <w:sz w:val="28"/>
                <w:u w:val="single"/>
              </w:rPr>
              <w:t>인용</w:t>
            </w:r>
            <w:r>
              <w:rPr>
                <w:b/>
                <w:bCs/>
                <w:sz w:val="26"/>
              </w:rPr>
              <w:t xml:space="preserve">한 것이 있습니까?   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                   예(</w:t>
            </w:r>
            <w:r w:rsidR="00940663">
              <w:rPr>
                <w:b/>
                <w:bCs/>
                <w:sz w:val="26"/>
              </w:rPr>
              <w:t xml:space="preserve"> </w:t>
            </w:r>
            <w:r w:rsidR="008852DA">
              <w:rPr>
                <w:b/>
                <w:bCs/>
                <w:sz w:val="26"/>
              </w:rPr>
              <w:t>V</w:t>
            </w:r>
            <w:r w:rsidR="00940663">
              <w:rPr>
                <w:b/>
                <w:bCs/>
                <w:sz w:val="26"/>
              </w:rPr>
              <w:t xml:space="preserve"> </w:t>
            </w:r>
            <w:r>
              <w:rPr>
                <w:b/>
                <w:bCs/>
                <w:sz w:val="26"/>
              </w:rPr>
              <w:t>)    아니오(   )</w:t>
            </w:r>
          </w:p>
        </w:tc>
      </w:tr>
      <w:tr w:rsidR="00B70A98" w:rsidTr="00273F3A">
        <w:tc>
          <w:tcPr>
            <w:tcW w:w="8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70" w:type="dxa"/>
              <w:left w:w="226" w:type="dxa"/>
              <w:bottom w:w="170" w:type="dxa"/>
              <w:right w:w="226" w:type="dxa"/>
            </w:tcMar>
            <w:vAlign w:val="center"/>
          </w:tcPr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위에서 </w:t>
            </w:r>
            <w:r>
              <w:rPr>
                <w:b/>
                <w:bCs/>
                <w:sz w:val="26"/>
              </w:rPr>
              <w:t>‘</w:t>
            </w:r>
            <w:r>
              <w:rPr>
                <w:b/>
                <w:bCs/>
                <w:sz w:val="26"/>
              </w:rPr>
              <w:t>예</w:t>
            </w:r>
            <w:r>
              <w:rPr>
                <w:b/>
                <w:bCs/>
                <w:sz w:val="26"/>
              </w:rPr>
              <w:t>’</w:t>
            </w:r>
            <w:r>
              <w:rPr>
                <w:b/>
                <w:bCs/>
                <w:sz w:val="26"/>
              </w:rPr>
              <w:t xml:space="preserve">로 답한 경우, 인용한 다른 문서는 무엇인지 아래에 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명시해 주세요. (여러 개의 경우 주요 자료 2개 까지)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</w:p>
          <w:p w:rsidR="008852DA" w:rsidRDefault="008852DA" w:rsidP="00273F3A">
            <w:pPr>
              <w:pStyle w:val="a6"/>
              <w:rPr>
                <w:rFonts w:hint="eastAsia"/>
                <w:b/>
                <w:bCs/>
                <w:sz w:val="26"/>
              </w:rPr>
            </w:pPr>
          </w:p>
          <w:p w:rsidR="00B70A98" w:rsidRDefault="008852DA" w:rsidP="00273F3A">
            <w:pPr>
              <w:pStyle w:val="a6"/>
              <w:rPr>
                <w:b/>
                <w:bCs/>
                <w:sz w:val="26"/>
              </w:rPr>
            </w:pPr>
            <w:hyperlink r:id="rId8" w:history="1">
              <w:r w:rsidRPr="00AC4C72">
                <w:rPr>
                  <w:rStyle w:val="a9"/>
                  <w:b/>
                  <w:bCs/>
                  <w:sz w:val="26"/>
                </w:rPr>
                <w:t>http://sunrint10103.tistory.com</w:t>
              </w:r>
            </w:hyperlink>
          </w:p>
          <w:p w:rsidR="008852DA" w:rsidRDefault="008852DA" w:rsidP="00273F3A">
            <w:pPr>
              <w:pStyle w:val="a6"/>
              <w:rPr>
                <w:b/>
                <w:bCs/>
                <w:sz w:val="26"/>
              </w:rPr>
            </w:pPr>
            <w:hyperlink r:id="rId9" w:history="1">
              <w:r w:rsidRPr="00AC4C72">
                <w:rPr>
                  <w:rStyle w:val="a9"/>
                  <w:b/>
                  <w:bCs/>
                  <w:sz w:val="26"/>
                </w:rPr>
                <w:t>http://ko.wikipedia.org</w:t>
              </w:r>
            </w:hyperlink>
          </w:p>
          <w:p w:rsidR="008852DA" w:rsidRPr="008852DA" w:rsidRDefault="008852DA" w:rsidP="008852DA">
            <w:pPr>
              <w:pStyle w:val="a6"/>
              <w:rPr>
                <w:rFonts w:hint="eastAsia"/>
                <w:b/>
                <w:bCs/>
                <w:sz w:val="26"/>
              </w:rPr>
            </w:pPr>
            <w:hyperlink r:id="rId10" w:history="1">
              <w:r w:rsidRPr="00AC4C72">
                <w:rPr>
                  <w:rStyle w:val="a9"/>
                  <w:b/>
                  <w:bCs/>
                  <w:sz w:val="26"/>
                </w:rPr>
                <w:t>http://blog.naver.com/culonion/80022938473</w:t>
              </w:r>
            </w:hyperlink>
          </w:p>
        </w:tc>
      </w:tr>
    </w:tbl>
    <w:p w:rsidR="006F4584" w:rsidRDefault="006F4584" w:rsidP="00E931A7">
      <w:pPr>
        <w:ind w:left="400"/>
      </w:pPr>
    </w:p>
    <w:p w:rsidR="006F4584" w:rsidRDefault="006F4584">
      <w:pPr>
        <w:widowControl/>
        <w:wordWrap/>
        <w:autoSpaceDE/>
        <w:autoSpaceDN/>
      </w:pPr>
      <w:r>
        <w:br w:type="page"/>
      </w:r>
    </w:p>
    <w:p w:rsidR="006F4584" w:rsidRPr="005C43D9" w:rsidRDefault="006F4584" w:rsidP="006F4584">
      <w:pPr>
        <w:jc w:val="center"/>
        <w:rPr>
          <w:b/>
          <w:sz w:val="24"/>
          <w:szCs w:val="24"/>
        </w:rPr>
      </w:pPr>
      <w:r w:rsidRPr="005C43D9">
        <w:rPr>
          <w:rFonts w:hint="eastAsia"/>
          <w:b/>
          <w:sz w:val="24"/>
          <w:szCs w:val="24"/>
        </w:rPr>
        <w:lastRenderedPageBreak/>
        <w:t>논리회로</w:t>
      </w:r>
      <w:r>
        <w:rPr>
          <w:rFonts w:hint="eastAsia"/>
          <w:b/>
          <w:sz w:val="24"/>
          <w:szCs w:val="24"/>
        </w:rPr>
        <w:t xml:space="preserve"> </w:t>
      </w:r>
      <w:r w:rsidRPr="005C43D9">
        <w:rPr>
          <w:rFonts w:hint="eastAsia"/>
          <w:b/>
          <w:sz w:val="24"/>
          <w:szCs w:val="24"/>
        </w:rPr>
        <w:t>및</w:t>
      </w:r>
      <w:r>
        <w:rPr>
          <w:rFonts w:hint="eastAsia"/>
          <w:b/>
          <w:sz w:val="24"/>
          <w:szCs w:val="24"/>
        </w:rPr>
        <w:t xml:space="preserve"> </w:t>
      </w:r>
      <w:r w:rsidRPr="005C43D9">
        <w:rPr>
          <w:rFonts w:hint="eastAsia"/>
          <w:b/>
          <w:sz w:val="24"/>
          <w:szCs w:val="24"/>
        </w:rPr>
        <w:t>실험 예비레포트</w:t>
      </w:r>
    </w:p>
    <w:p w:rsidR="006F4584" w:rsidRPr="005C43D9" w:rsidRDefault="006F4584" w:rsidP="006F4584">
      <w:pPr>
        <w:jc w:val="right"/>
        <w:rPr>
          <w:b/>
          <w:sz w:val="22"/>
        </w:rPr>
      </w:pPr>
      <w:r w:rsidRPr="005C43D9">
        <w:rPr>
          <w:rFonts w:hint="eastAsia"/>
          <w:b/>
          <w:sz w:val="22"/>
        </w:rPr>
        <w:t>학번:</w:t>
      </w:r>
      <w:r>
        <w:rPr>
          <w:b/>
          <w:sz w:val="22"/>
        </w:rPr>
        <w:t xml:space="preserve"> 201702234</w:t>
      </w:r>
    </w:p>
    <w:p w:rsidR="006F4584" w:rsidRPr="005C43D9" w:rsidRDefault="006F4584" w:rsidP="006F4584">
      <w:pPr>
        <w:jc w:val="right"/>
        <w:rPr>
          <w:b/>
          <w:sz w:val="22"/>
        </w:rPr>
      </w:pPr>
      <w:r w:rsidRPr="005C43D9">
        <w:rPr>
          <w:rFonts w:hint="eastAsia"/>
          <w:b/>
          <w:sz w:val="22"/>
        </w:rPr>
        <w:t>이름: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유동혁</w:t>
      </w:r>
    </w:p>
    <w:p w:rsidR="006F4584" w:rsidRDefault="006F4584" w:rsidP="006F4584"/>
    <w:p w:rsidR="006F4584" w:rsidRDefault="006F4584" w:rsidP="006F4584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목표:</w:t>
      </w:r>
      <w:r w:rsidR="00180876">
        <w:t xml:space="preserve"> </w:t>
      </w:r>
      <w:r w:rsidR="00180876">
        <w:rPr>
          <w:rFonts w:hint="eastAsia"/>
        </w:rPr>
        <w:t>논리 게이트,</w:t>
      </w:r>
      <w:r w:rsidR="00180876">
        <w:t xml:space="preserve"> </w:t>
      </w:r>
      <w:r w:rsidR="00180876">
        <w:rPr>
          <w:rFonts w:hint="eastAsia"/>
        </w:rPr>
        <w:t>V</w:t>
      </w:r>
      <w:r w:rsidR="008852DA">
        <w:t xml:space="preserve">erilog </w:t>
      </w:r>
      <w:r w:rsidR="00180876">
        <w:t>HDL</w:t>
      </w:r>
      <w:r w:rsidR="00180876">
        <w:rPr>
          <w:rFonts w:hint="eastAsia"/>
        </w:rPr>
        <w:t xml:space="preserve"> 문법에 대해 조사한다.</w:t>
      </w:r>
    </w:p>
    <w:p w:rsidR="00180876" w:rsidRDefault="006F4584" w:rsidP="004C77E5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내용:</w:t>
      </w:r>
      <w:r w:rsidR="00180876"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C77E5" w:rsidTr="00423205">
        <w:tc>
          <w:tcPr>
            <w:tcW w:w="9016" w:type="dxa"/>
            <w:gridSpan w:val="2"/>
          </w:tcPr>
          <w:p w:rsidR="004C77E5" w:rsidRDefault="004C77E5" w:rsidP="004C77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ND </w:t>
            </w:r>
            <w:r>
              <w:rPr>
                <w:rFonts w:hint="eastAsia"/>
              </w:rPr>
              <w:t>게이트</w:t>
            </w:r>
          </w:p>
        </w:tc>
      </w:tr>
      <w:tr w:rsidR="004C77E5" w:rsidTr="004C77E5">
        <w:tc>
          <w:tcPr>
            <w:tcW w:w="4508" w:type="dxa"/>
          </w:tcPr>
          <w:p w:rsidR="004C77E5" w:rsidRDefault="004C77E5" w:rsidP="004C77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진리표</w:t>
            </w:r>
          </w:p>
        </w:tc>
        <w:tc>
          <w:tcPr>
            <w:tcW w:w="4508" w:type="dxa"/>
          </w:tcPr>
          <w:p w:rsidR="004C77E5" w:rsidRDefault="004C77E5" w:rsidP="004C77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기호</w:t>
            </w:r>
          </w:p>
        </w:tc>
      </w:tr>
      <w:tr w:rsidR="004C77E5" w:rsidTr="008852DA">
        <w:trPr>
          <w:trHeight w:val="889"/>
        </w:trPr>
        <w:tc>
          <w:tcPr>
            <w:tcW w:w="4508" w:type="dxa"/>
            <w:vMerge w:val="restart"/>
          </w:tcPr>
          <w:p w:rsidR="004C77E5" w:rsidRDefault="008852DA" w:rsidP="008852D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F0F8F94" wp14:editId="5DF85CC2">
                  <wp:extent cx="1206500" cy="1265115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333" cy="1303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4C77E5" w:rsidRDefault="008852DA" w:rsidP="008852D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B41AA62" wp14:editId="60E85D83">
                  <wp:extent cx="1263650" cy="358765"/>
                  <wp:effectExtent l="0" t="0" r="0" b="381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7164" cy="379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7E5" w:rsidTr="004C77E5">
        <w:tc>
          <w:tcPr>
            <w:tcW w:w="4508" w:type="dxa"/>
            <w:vMerge/>
          </w:tcPr>
          <w:p w:rsidR="004C77E5" w:rsidRDefault="004C77E5" w:rsidP="004C77E5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4C77E5" w:rsidRDefault="004C77E5" w:rsidP="004C77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논리식</w:t>
            </w:r>
          </w:p>
        </w:tc>
      </w:tr>
      <w:tr w:rsidR="004C77E5" w:rsidTr="004C77E5">
        <w:tc>
          <w:tcPr>
            <w:tcW w:w="4508" w:type="dxa"/>
            <w:vMerge/>
          </w:tcPr>
          <w:p w:rsidR="004C77E5" w:rsidRDefault="004C77E5" w:rsidP="004C77E5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4C77E5" w:rsidRDefault="008852DA" w:rsidP="008852D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3B93747" wp14:editId="13973FC4">
                  <wp:extent cx="895350" cy="300537"/>
                  <wp:effectExtent l="0" t="0" r="0" b="444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725" cy="30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77E5" w:rsidRDefault="004C77E5" w:rsidP="004C77E5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C77E5" w:rsidTr="00CE5148">
        <w:tc>
          <w:tcPr>
            <w:tcW w:w="9016" w:type="dxa"/>
            <w:gridSpan w:val="2"/>
          </w:tcPr>
          <w:p w:rsidR="004C77E5" w:rsidRDefault="004C77E5" w:rsidP="00CE51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 xml:space="preserve">R </w:t>
            </w:r>
            <w:r>
              <w:rPr>
                <w:rFonts w:hint="eastAsia"/>
              </w:rPr>
              <w:t>게이트</w:t>
            </w:r>
          </w:p>
        </w:tc>
      </w:tr>
      <w:tr w:rsidR="004C77E5" w:rsidTr="00CE5148">
        <w:tc>
          <w:tcPr>
            <w:tcW w:w="4508" w:type="dxa"/>
          </w:tcPr>
          <w:p w:rsidR="004C77E5" w:rsidRDefault="004C77E5" w:rsidP="00CE51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진리표</w:t>
            </w:r>
          </w:p>
        </w:tc>
        <w:tc>
          <w:tcPr>
            <w:tcW w:w="4508" w:type="dxa"/>
          </w:tcPr>
          <w:p w:rsidR="004C77E5" w:rsidRDefault="004C77E5" w:rsidP="00CE51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기호</w:t>
            </w:r>
          </w:p>
        </w:tc>
      </w:tr>
      <w:tr w:rsidR="004C77E5" w:rsidTr="008852DA">
        <w:trPr>
          <w:trHeight w:val="892"/>
        </w:trPr>
        <w:tc>
          <w:tcPr>
            <w:tcW w:w="4508" w:type="dxa"/>
            <w:vMerge w:val="restart"/>
          </w:tcPr>
          <w:p w:rsidR="004C77E5" w:rsidRDefault="008852DA" w:rsidP="008852D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E6AB44C" wp14:editId="60354C06">
                  <wp:extent cx="1153321" cy="1195070"/>
                  <wp:effectExtent l="0" t="0" r="8890" b="508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792" cy="121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4C77E5" w:rsidRDefault="008852DA" w:rsidP="008852D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4D5F1C6" wp14:editId="0EA90C2E">
                  <wp:extent cx="1295400" cy="358588"/>
                  <wp:effectExtent l="0" t="0" r="0" b="381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78" cy="369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7E5" w:rsidTr="00CE5148">
        <w:tc>
          <w:tcPr>
            <w:tcW w:w="4508" w:type="dxa"/>
            <w:vMerge/>
          </w:tcPr>
          <w:p w:rsidR="004C77E5" w:rsidRDefault="004C77E5" w:rsidP="00CE5148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4C77E5" w:rsidRDefault="004C77E5" w:rsidP="00CE51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논리식</w:t>
            </w:r>
          </w:p>
        </w:tc>
      </w:tr>
      <w:tr w:rsidR="004C77E5" w:rsidTr="00CE5148">
        <w:tc>
          <w:tcPr>
            <w:tcW w:w="4508" w:type="dxa"/>
            <w:vMerge/>
          </w:tcPr>
          <w:p w:rsidR="004C77E5" w:rsidRDefault="004C77E5" w:rsidP="00CE5148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4C77E5" w:rsidRDefault="008852DA" w:rsidP="008852D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ABFDC10" wp14:editId="66CCDFE4">
                  <wp:extent cx="1009650" cy="248955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51" cy="250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77E5" w:rsidRDefault="004C77E5" w:rsidP="004C77E5"/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4C77E5" w:rsidTr="004C77E5">
        <w:trPr>
          <w:jc w:val="center"/>
        </w:trPr>
        <w:tc>
          <w:tcPr>
            <w:tcW w:w="9016" w:type="dxa"/>
            <w:gridSpan w:val="2"/>
          </w:tcPr>
          <w:p w:rsidR="004C77E5" w:rsidRDefault="004C77E5" w:rsidP="00CE51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 xml:space="preserve">OR </w:t>
            </w:r>
            <w:r>
              <w:rPr>
                <w:rFonts w:hint="eastAsia"/>
              </w:rPr>
              <w:t>게이트</w:t>
            </w:r>
          </w:p>
        </w:tc>
      </w:tr>
      <w:tr w:rsidR="004C77E5" w:rsidTr="004C77E5">
        <w:trPr>
          <w:jc w:val="center"/>
        </w:trPr>
        <w:tc>
          <w:tcPr>
            <w:tcW w:w="4508" w:type="dxa"/>
          </w:tcPr>
          <w:p w:rsidR="004C77E5" w:rsidRDefault="004C77E5" w:rsidP="00CE51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진리표</w:t>
            </w:r>
          </w:p>
        </w:tc>
        <w:tc>
          <w:tcPr>
            <w:tcW w:w="4508" w:type="dxa"/>
          </w:tcPr>
          <w:p w:rsidR="004C77E5" w:rsidRDefault="004C77E5" w:rsidP="00CE51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기호</w:t>
            </w:r>
          </w:p>
        </w:tc>
      </w:tr>
      <w:tr w:rsidR="004C77E5" w:rsidTr="008852DA">
        <w:trPr>
          <w:trHeight w:val="866"/>
          <w:jc w:val="center"/>
        </w:trPr>
        <w:tc>
          <w:tcPr>
            <w:tcW w:w="4508" w:type="dxa"/>
            <w:vMerge w:val="restart"/>
          </w:tcPr>
          <w:p w:rsidR="004C77E5" w:rsidRDefault="004C77E5" w:rsidP="008852D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BFBBA1E" wp14:editId="2E61B239">
                  <wp:extent cx="1153795" cy="1210306"/>
                  <wp:effectExtent l="0" t="0" r="8255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5225" cy="12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4C77E5" w:rsidRDefault="004C77E5" w:rsidP="008852D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C6CCD1D" wp14:editId="18B9DAB0">
                  <wp:extent cx="1270000" cy="371054"/>
                  <wp:effectExtent l="0" t="0" r="635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134" cy="388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7E5" w:rsidTr="004C77E5">
        <w:trPr>
          <w:jc w:val="center"/>
        </w:trPr>
        <w:tc>
          <w:tcPr>
            <w:tcW w:w="4508" w:type="dxa"/>
            <w:vMerge/>
          </w:tcPr>
          <w:p w:rsidR="004C77E5" w:rsidRDefault="004C77E5" w:rsidP="00CE5148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4C77E5" w:rsidRDefault="004C77E5" w:rsidP="00CE51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논리식</w:t>
            </w:r>
          </w:p>
        </w:tc>
      </w:tr>
      <w:tr w:rsidR="004C77E5" w:rsidTr="004C77E5">
        <w:trPr>
          <w:jc w:val="center"/>
        </w:trPr>
        <w:tc>
          <w:tcPr>
            <w:tcW w:w="4508" w:type="dxa"/>
            <w:vMerge/>
          </w:tcPr>
          <w:p w:rsidR="004C77E5" w:rsidRDefault="004C77E5" w:rsidP="00CE5148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4C77E5" w:rsidRDefault="004C77E5" w:rsidP="008852D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68F7A7F" wp14:editId="43DB8094">
                  <wp:extent cx="939800" cy="346241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198" cy="354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804" w:rsidRDefault="005D7804">
      <w:pPr>
        <w:widowControl/>
        <w:wordWrap/>
        <w:autoSpaceDE/>
        <w:autoSpaceDN/>
      </w:pPr>
    </w:p>
    <w:p w:rsidR="005D7804" w:rsidRDefault="005D7804" w:rsidP="006F4584">
      <w:pPr>
        <w:widowControl/>
        <w:wordWrap/>
        <w:autoSpaceDE/>
        <w:autoSpaceDN/>
      </w:pPr>
      <w:r>
        <w:br w:type="page"/>
      </w:r>
    </w:p>
    <w:p w:rsidR="005D7804" w:rsidRDefault="0048213F" w:rsidP="006F4584">
      <w:pPr>
        <w:widowControl/>
        <w:wordWrap/>
        <w:autoSpaceDE/>
        <w:autoSpaceDN/>
      </w:pPr>
      <w:r>
        <w:rPr>
          <w:rFonts w:hint="eastAsia"/>
        </w:rPr>
        <w:lastRenderedPageBreak/>
        <w:t>V</w:t>
      </w:r>
      <w:r>
        <w:t xml:space="preserve">erilog HDL </w:t>
      </w:r>
      <w:r>
        <w:rPr>
          <w:rFonts w:hint="eastAsia"/>
        </w:rPr>
        <w:t>기본 문법 조사</w:t>
      </w:r>
    </w:p>
    <w:p w:rsidR="00231EEF" w:rsidRPr="00231EEF" w:rsidRDefault="00231720" w:rsidP="006F4584">
      <w:pPr>
        <w:widowControl/>
        <w:wordWrap/>
        <w:autoSpaceDE/>
        <w:autoSpaceDN/>
      </w:pPr>
      <w:r w:rsidRPr="00231EEF">
        <w:t xml:space="preserve">Module </w:t>
      </w:r>
      <w:r w:rsidR="00231EEF" w:rsidRPr="00231EEF">
        <w:t xml:space="preserve">module_name(pin1, pin2, pin3); </w:t>
      </w:r>
    </w:p>
    <w:p w:rsidR="0048213F" w:rsidRPr="00231EEF" w:rsidRDefault="00231EEF" w:rsidP="006F4584">
      <w:pPr>
        <w:widowControl/>
        <w:wordWrap/>
        <w:autoSpaceDE/>
        <w:autoSpaceDN/>
        <w:rPr>
          <w:rFonts w:hint="eastAsia"/>
          <w:i/>
        </w:rPr>
      </w:pPr>
      <w:r w:rsidRPr="00231EEF">
        <w:rPr>
          <w:i/>
        </w:rPr>
        <w:t xml:space="preserve">-- </w:t>
      </w:r>
      <w:r w:rsidRPr="00231EEF">
        <w:rPr>
          <w:rFonts w:hint="eastAsia"/>
          <w:i/>
        </w:rPr>
        <w:t>시작부분 모듈의 선언</w:t>
      </w:r>
      <w:r w:rsidRPr="00231EEF">
        <w:rPr>
          <w:i/>
        </w:rPr>
        <w:t xml:space="preserve">- module </w:t>
      </w:r>
      <w:r w:rsidRPr="00231EEF">
        <w:rPr>
          <w:rFonts w:hint="eastAsia"/>
          <w:i/>
        </w:rPr>
        <w:t xml:space="preserve">후에 모듈명과 이 모듈 밖으로 나올 </w:t>
      </w:r>
      <w:r w:rsidRPr="00231EEF">
        <w:rPr>
          <w:i/>
        </w:rPr>
        <w:t>pin</w:t>
      </w:r>
      <w:r w:rsidRPr="00231EEF">
        <w:rPr>
          <w:rFonts w:hint="eastAsia"/>
          <w:i/>
        </w:rPr>
        <w:t>들을 선언해준다.</w:t>
      </w:r>
    </w:p>
    <w:p w:rsidR="00231EEF" w:rsidRDefault="00231EEF" w:rsidP="006F4584">
      <w:pPr>
        <w:widowControl/>
        <w:wordWrap/>
        <w:autoSpaceDE/>
        <w:autoSpaceDN/>
      </w:pPr>
      <w:r>
        <w:t>Input pin1:</w:t>
      </w:r>
    </w:p>
    <w:p w:rsidR="00231EEF" w:rsidRDefault="00231EEF" w:rsidP="006F4584">
      <w:pPr>
        <w:widowControl/>
        <w:wordWrap/>
        <w:autoSpaceDE/>
        <w:autoSpaceDN/>
      </w:pPr>
      <w:r>
        <w:t>Output pin2:</w:t>
      </w:r>
    </w:p>
    <w:p w:rsidR="00231EEF" w:rsidRDefault="00231EEF" w:rsidP="006F4584">
      <w:pPr>
        <w:widowControl/>
        <w:wordWrap/>
        <w:autoSpaceDE/>
        <w:autoSpaceDN/>
      </w:pPr>
      <w:r>
        <w:t>Output [1:0] pin3:</w:t>
      </w:r>
    </w:p>
    <w:p w:rsidR="00231EEF" w:rsidRDefault="00231EEF" w:rsidP="006F4584">
      <w:pPr>
        <w:widowControl/>
        <w:wordWrap/>
        <w:autoSpaceDE/>
        <w:autoSpaceDN/>
      </w:pPr>
      <w:r>
        <w:rPr>
          <w:rFonts w:hint="eastAsia"/>
        </w:rPr>
        <w:t>-</w:t>
      </w:r>
      <w:r>
        <w:t>-</w:t>
      </w:r>
      <w:r>
        <w:rPr>
          <w:rFonts w:hint="eastAsia"/>
          <w:i/>
        </w:rPr>
        <w:t xml:space="preserve">핀 선언 </w:t>
      </w:r>
      <w:r>
        <w:rPr>
          <w:i/>
        </w:rPr>
        <w:t xml:space="preserve">– </w:t>
      </w:r>
      <w:r>
        <w:rPr>
          <w:rFonts w:hint="eastAsia"/>
          <w:i/>
        </w:rPr>
        <w:t>모듈명에서 선언한 핀들이 아웃풋인지 인풋인지 선언한다.</w:t>
      </w:r>
      <w:r>
        <w:rPr>
          <w:i/>
        </w:rPr>
        <w:t xml:space="preserve"> </w:t>
      </w:r>
      <w:r>
        <w:rPr>
          <w:rFonts w:hint="eastAsia"/>
          <w:i/>
        </w:rPr>
        <w:t xml:space="preserve">맨 아랫줄의 </w:t>
      </w:r>
      <w:r>
        <w:rPr>
          <w:i/>
        </w:rPr>
        <w:t>[1:0]</w:t>
      </w:r>
      <w:r>
        <w:rPr>
          <w:rFonts w:hint="eastAsia"/>
          <w:i/>
        </w:rPr>
        <w:t xml:space="preserve">은 </w:t>
      </w:r>
      <w:r>
        <w:rPr>
          <w:i/>
        </w:rPr>
        <w:t>2</w:t>
      </w:r>
      <w:r>
        <w:rPr>
          <w:rFonts w:hint="eastAsia"/>
          <w:i/>
        </w:rPr>
        <w:t>비트</w:t>
      </w:r>
      <w:r>
        <w:rPr>
          <w:i/>
        </w:rPr>
        <w:t xml:space="preserve"> </w:t>
      </w:r>
      <w:r>
        <w:rPr>
          <w:rFonts w:hint="eastAsia"/>
          <w:i/>
        </w:rPr>
        <w:t>폭의 버스임</w:t>
      </w:r>
    </w:p>
    <w:p w:rsidR="00231EEF" w:rsidRDefault="00231EEF" w:rsidP="006F4584">
      <w:pPr>
        <w:widowControl/>
        <w:wordWrap/>
        <w:autoSpaceDE/>
        <w:autoSpaceDN/>
      </w:pPr>
      <w:r>
        <w:t>Wire wire1;</w:t>
      </w:r>
    </w:p>
    <w:p w:rsidR="00231EEF" w:rsidRDefault="00231EEF" w:rsidP="006F4584">
      <w:pPr>
        <w:widowControl/>
        <w:wordWrap/>
        <w:autoSpaceDE/>
        <w:autoSpaceDN/>
      </w:pPr>
      <w:r>
        <w:t>Wire[1:0] wire2;</w:t>
      </w:r>
    </w:p>
    <w:p w:rsidR="00231EEF" w:rsidRDefault="00231EEF" w:rsidP="006F4584">
      <w:pPr>
        <w:widowControl/>
        <w:wordWrap/>
        <w:autoSpaceDE/>
        <w:autoSpaceDN/>
      </w:pPr>
      <w:r>
        <w:t>Reg reg1;</w:t>
      </w:r>
    </w:p>
    <w:p w:rsidR="00231EEF" w:rsidRDefault="00231EEF" w:rsidP="006F4584">
      <w:pPr>
        <w:widowControl/>
        <w:wordWrap/>
        <w:autoSpaceDE/>
        <w:autoSpaceDN/>
      </w:pPr>
      <w:r>
        <w:t>Reg[1:0] reg2;</w:t>
      </w:r>
    </w:p>
    <w:p w:rsidR="00231EEF" w:rsidRDefault="000C0D83" w:rsidP="006F4584">
      <w:pPr>
        <w:widowControl/>
        <w:wordWrap/>
        <w:autoSpaceDE/>
        <w:autoSpaceDN/>
        <w:rPr>
          <w:i/>
        </w:rPr>
      </w:pPr>
      <w:r>
        <w:rPr>
          <w:rFonts w:hint="eastAsia"/>
          <w:i/>
        </w:rPr>
        <w:t>와이어와 레지스터의 선언</w:t>
      </w:r>
      <w:r>
        <w:rPr>
          <w:i/>
        </w:rPr>
        <w:t xml:space="preserve"> – </w:t>
      </w:r>
      <w:r>
        <w:rPr>
          <w:rFonts w:hint="eastAsia"/>
          <w:i/>
        </w:rPr>
        <w:t>o</w:t>
      </w:r>
      <w:r>
        <w:rPr>
          <w:i/>
        </w:rPr>
        <w:t>utput</w:t>
      </w:r>
      <w:r>
        <w:rPr>
          <w:rFonts w:hint="eastAsia"/>
          <w:i/>
        </w:rPr>
        <w:t xml:space="preserve">과 같은 이름의 </w:t>
      </w:r>
      <w:r>
        <w:rPr>
          <w:i/>
        </w:rPr>
        <w:t>wire</w:t>
      </w:r>
      <w:r>
        <w:rPr>
          <w:rFonts w:hint="eastAsia"/>
          <w:i/>
        </w:rPr>
        <w:t xml:space="preserve">나 </w:t>
      </w:r>
      <w:r>
        <w:rPr>
          <w:i/>
        </w:rPr>
        <w:t>reg</w:t>
      </w:r>
      <w:r>
        <w:rPr>
          <w:rFonts w:hint="eastAsia"/>
          <w:i/>
        </w:rPr>
        <w:t>을 사용하면 자동으로 연결된다.</w:t>
      </w:r>
    </w:p>
    <w:p w:rsidR="000C0D83" w:rsidRDefault="000C0D83" w:rsidP="006F4584">
      <w:pPr>
        <w:widowControl/>
        <w:wordWrap/>
        <w:autoSpaceDE/>
        <w:autoSpaceDN/>
        <w:rPr>
          <w:i/>
        </w:rPr>
      </w:pPr>
    </w:p>
    <w:p w:rsidR="000C0D83" w:rsidRDefault="000C0D83" w:rsidP="006A67FC">
      <w:pPr>
        <w:widowControl/>
        <w:wordWrap/>
        <w:autoSpaceDE/>
        <w:autoSpaceDN/>
      </w:pPr>
      <w:r>
        <w:t>Assign wire1 = reg1;</w:t>
      </w:r>
    </w:p>
    <w:p w:rsidR="006A67FC" w:rsidRDefault="000C0D83" w:rsidP="006A67FC">
      <w:pPr>
        <w:widowControl/>
        <w:wordWrap/>
        <w:autoSpaceDE/>
        <w:autoSpaceDN/>
        <w:rPr>
          <w:i/>
        </w:rPr>
      </w:pPr>
      <w:r>
        <w:rPr>
          <w:i/>
        </w:rPr>
        <w:t>Assign</w:t>
      </w:r>
      <w:r>
        <w:rPr>
          <w:rFonts w:hint="eastAsia"/>
          <w:i/>
        </w:rPr>
        <w:t>문</w:t>
      </w:r>
      <w:r w:rsidR="006A67FC">
        <w:rPr>
          <w:i/>
        </w:rPr>
        <w:t>{</w:t>
      </w:r>
      <w:r w:rsidR="006A67FC">
        <w:rPr>
          <w:rFonts w:hint="eastAsia"/>
          <w:i/>
        </w:rPr>
        <w:t>주의-r</w:t>
      </w:r>
      <w:r w:rsidR="006A67FC">
        <w:rPr>
          <w:i/>
        </w:rPr>
        <w:t>eg</w:t>
      </w:r>
      <w:r w:rsidR="006A67FC">
        <w:rPr>
          <w:rFonts w:hint="eastAsia"/>
          <w:i/>
        </w:rPr>
        <w:t>를 바꿀 수 없음</w:t>
      </w:r>
      <w:r w:rsidR="006A67FC">
        <w:rPr>
          <w:i/>
        </w:rPr>
        <w:t>} wire</w:t>
      </w:r>
      <w:r w:rsidR="006A67FC">
        <w:rPr>
          <w:rFonts w:hint="eastAsia"/>
          <w:i/>
        </w:rPr>
        <w:t xml:space="preserve">와 </w:t>
      </w:r>
      <w:r w:rsidR="006A67FC">
        <w:rPr>
          <w:i/>
        </w:rPr>
        <w:t>reg</w:t>
      </w:r>
      <w:r w:rsidR="006A67FC">
        <w:rPr>
          <w:rFonts w:hint="eastAsia"/>
          <w:i/>
        </w:rPr>
        <w:t>를 연결.</w:t>
      </w:r>
    </w:p>
    <w:p w:rsidR="006A67FC" w:rsidRDefault="006A67FC" w:rsidP="006A67FC">
      <w:pPr>
        <w:widowControl/>
        <w:wordWrap/>
        <w:autoSpaceDE/>
        <w:autoSpaceDN/>
        <w:rPr>
          <w:i/>
        </w:rPr>
      </w:pPr>
    </w:p>
    <w:p w:rsidR="006A67FC" w:rsidRDefault="006A67FC" w:rsidP="006A67FC">
      <w:pPr>
        <w:widowControl/>
        <w:wordWrap/>
        <w:autoSpaceDE/>
        <w:autoSpaceDN/>
      </w:pPr>
      <w:r>
        <w:t>And u1(wire, wire2[0], wire2[1]);</w:t>
      </w:r>
    </w:p>
    <w:p w:rsidR="006A67FC" w:rsidRDefault="006A67FC" w:rsidP="006A67FC">
      <w:pPr>
        <w:widowControl/>
        <w:wordWrap/>
        <w:autoSpaceDE/>
        <w:autoSpaceDN/>
      </w:pPr>
      <w:r>
        <w:t>Or u2(wire1, wire2[0], wire2[1]);</w:t>
      </w:r>
    </w:p>
    <w:p w:rsidR="006A67FC" w:rsidRDefault="006A67FC" w:rsidP="006A67FC">
      <w:pPr>
        <w:widowControl/>
        <w:wordWrap/>
        <w:autoSpaceDE/>
        <w:autoSpaceDN/>
      </w:pPr>
      <w:r>
        <w:t>Bufif1 u3(wire1, wire2[0], wire2[1]);</w:t>
      </w:r>
    </w:p>
    <w:p w:rsidR="00C16957" w:rsidRDefault="00C16957" w:rsidP="006A67FC">
      <w:pPr>
        <w:widowControl/>
        <w:wordWrap/>
        <w:autoSpaceDE/>
        <w:autoSpaceDN/>
      </w:pPr>
      <w:r>
        <w:t>Not u4(wire1, wire2[0]);</w:t>
      </w:r>
    </w:p>
    <w:p w:rsidR="00C16957" w:rsidRDefault="00C16957" w:rsidP="006A67FC">
      <w:pPr>
        <w:widowControl/>
        <w:wordWrap/>
        <w:autoSpaceDE/>
        <w:autoSpaceDN/>
        <w:rPr>
          <w:i/>
        </w:rPr>
      </w:pPr>
      <w:r>
        <w:rPr>
          <w:rFonts w:hint="eastAsia"/>
          <w:i/>
        </w:rPr>
        <w:t>다른 모듈을 불러서 사용.</w:t>
      </w:r>
      <w:r>
        <w:rPr>
          <w:i/>
        </w:rPr>
        <w:t xml:space="preserve"> And</w:t>
      </w:r>
      <w:r>
        <w:rPr>
          <w:rFonts w:hint="eastAsia"/>
          <w:i/>
        </w:rPr>
        <w:t xml:space="preserve">나 </w:t>
      </w:r>
      <w:r>
        <w:rPr>
          <w:i/>
        </w:rPr>
        <w:t xml:space="preserve">or, </w:t>
      </w:r>
      <w:r>
        <w:rPr>
          <w:rFonts w:hint="eastAsia"/>
          <w:i/>
        </w:rPr>
        <w:t>b</w:t>
      </w:r>
      <w:r>
        <w:rPr>
          <w:i/>
        </w:rPr>
        <w:t>uf, not</w:t>
      </w:r>
      <w:r>
        <w:rPr>
          <w:rFonts w:hint="eastAsia"/>
          <w:i/>
        </w:rPr>
        <w:t xml:space="preserve">게이트들은 </w:t>
      </w:r>
      <w:r>
        <w:rPr>
          <w:i/>
        </w:rPr>
        <w:t xml:space="preserve">Verilog </w:t>
      </w:r>
      <w:r>
        <w:rPr>
          <w:rFonts w:hint="eastAsia"/>
          <w:i/>
        </w:rPr>
        <w:t>기본 라이브러리로 되어 있어서 언제나 불러올 수 있음.</w:t>
      </w:r>
      <w:r>
        <w:rPr>
          <w:i/>
        </w:rPr>
        <w:t xml:space="preserve"> </w:t>
      </w:r>
      <w:r>
        <w:rPr>
          <w:rFonts w:hint="eastAsia"/>
          <w:i/>
        </w:rPr>
        <w:t>다른 모듈 사용시에는 모듈명+</w:t>
      </w:r>
      <w:r>
        <w:rPr>
          <w:i/>
        </w:rPr>
        <w:t xml:space="preserve"> </w:t>
      </w:r>
      <w:r>
        <w:rPr>
          <w:rFonts w:hint="eastAsia"/>
          <w:i/>
        </w:rPr>
        <w:t>모듈에서 사용할 모듈의 이름(핀 연결</w:t>
      </w:r>
      <w:r>
        <w:rPr>
          <w:i/>
        </w:rPr>
        <w:t>)</w:t>
      </w:r>
    </w:p>
    <w:p w:rsidR="00C16957" w:rsidRDefault="00C16957">
      <w:pPr>
        <w:widowControl/>
        <w:wordWrap/>
        <w:autoSpaceDE/>
        <w:autoSpaceDN/>
      </w:pPr>
      <w:r>
        <w:br w:type="page"/>
      </w:r>
    </w:p>
    <w:p w:rsidR="00C16957" w:rsidRDefault="00C16957" w:rsidP="006A67FC">
      <w:pPr>
        <w:widowControl/>
        <w:wordWrap/>
        <w:autoSpaceDE/>
        <w:autoSpaceDN/>
      </w:pPr>
      <w:r>
        <w:lastRenderedPageBreak/>
        <w:t>Always @(posedge pin1)</w:t>
      </w:r>
    </w:p>
    <w:p w:rsidR="00C16957" w:rsidRDefault="00C16957" w:rsidP="006A67FC">
      <w:pPr>
        <w:widowControl/>
        <w:wordWrap/>
        <w:autoSpaceDE/>
        <w:autoSpaceDN/>
      </w:pPr>
      <w:r>
        <w:t>Begin</w:t>
      </w:r>
    </w:p>
    <w:p w:rsidR="00C16957" w:rsidRDefault="00C16957" w:rsidP="006A67FC">
      <w:pPr>
        <w:widowControl/>
        <w:wordWrap/>
        <w:autoSpaceDE/>
        <w:autoSpaceDN/>
      </w:pPr>
      <w:r>
        <w:tab/>
        <w:t>Reg[1] &lt;= wire1;</w:t>
      </w:r>
    </w:p>
    <w:p w:rsidR="00C16957" w:rsidRDefault="00C16957" w:rsidP="006A67FC">
      <w:pPr>
        <w:widowControl/>
        <w:wordWrap/>
        <w:autoSpaceDE/>
        <w:autoSpaceDN/>
      </w:pPr>
      <w:r>
        <w:t>End</w:t>
      </w:r>
    </w:p>
    <w:p w:rsidR="00C16957" w:rsidRDefault="00C16957" w:rsidP="006A67FC">
      <w:pPr>
        <w:widowControl/>
        <w:wordWrap/>
        <w:autoSpaceDE/>
        <w:autoSpaceDN/>
        <w:rPr>
          <w:i/>
        </w:rPr>
      </w:pPr>
      <w:r>
        <w:rPr>
          <w:i/>
        </w:rPr>
        <w:t>Always</w:t>
      </w:r>
      <w:r>
        <w:rPr>
          <w:rFonts w:hint="eastAsia"/>
          <w:i/>
        </w:rPr>
        <w:t>문.</w:t>
      </w:r>
      <w:r>
        <w:rPr>
          <w:i/>
        </w:rPr>
        <w:t xml:space="preserve"> </w:t>
      </w:r>
      <w:r>
        <w:rPr>
          <w:rFonts w:hint="eastAsia"/>
          <w:i/>
        </w:rPr>
        <w:t xml:space="preserve">단독으로 </w:t>
      </w:r>
      <w:r>
        <w:rPr>
          <w:i/>
        </w:rPr>
        <w:t>always</w:t>
      </w:r>
      <w:r>
        <w:rPr>
          <w:rFonts w:hint="eastAsia"/>
          <w:i/>
        </w:rPr>
        <w:t>문이 쓰이면 항상 실행이라는 뜻이고</w:t>
      </w:r>
      <w:r w:rsidR="004E5288">
        <w:rPr>
          <w:rFonts w:hint="eastAsia"/>
          <w:i/>
        </w:rPr>
        <w:t xml:space="preserve"> 뒤에 </w:t>
      </w:r>
      <w:r w:rsidR="004E5288">
        <w:rPr>
          <w:i/>
        </w:rPr>
        <w:t>@</w:t>
      </w:r>
      <w:r w:rsidR="004E5288">
        <w:rPr>
          <w:rFonts w:hint="eastAsia"/>
          <w:i/>
        </w:rPr>
        <w:t xml:space="preserve">이 붙으면 </w:t>
      </w:r>
      <w:r w:rsidR="004E5288">
        <w:rPr>
          <w:i/>
        </w:rPr>
        <w:t>@</w:t>
      </w:r>
      <w:r w:rsidR="004E5288">
        <w:rPr>
          <w:rFonts w:hint="eastAsia"/>
          <w:i/>
        </w:rPr>
        <w:t>뒤의 조건이 참일때만 실행한다.</w:t>
      </w:r>
      <w:r w:rsidR="004E5288">
        <w:rPr>
          <w:i/>
        </w:rPr>
        <w:t xml:space="preserve"> Posedge</w:t>
      </w:r>
      <w:r w:rsidR="004E5288">
        <w:rPr>
          <w:rFonts w:hint="eastAsia"/>
          <w:i/>
        </w:rPr>
        <w:t>는 라이징 엣지를</w:t>
      </w:r>
      <w:r w:rsidR="004E5288">
        <w:rPr>
          <w:i/>
        </w:rPr>
        <w:t xml:space="preserve"> </w:t>
      </w:r>
      <w:r w:rsidR="004E5288">
        <w:rPr>
          <w:rFonts w:hint="eastAsia"/>
          <w:i/>
        </w:rPr>
        <w:t>뜻함.</w:t>
      </w:r>
    </w:p>
    <w:p w:rsidR="004E5288" w:rsidRDefault="004E5288" w:rsidP="006A67FC">
      <w:pPr>
        <w:widowControl/>
        <w:wordWrap/>
        <w:autoSpaceDE/>
        <w:autoSpaceDN/>
        <w:rPr>
          <w:i/>
        </w:rPr>
      </w:pPr>
    </w:p>
    <w:p w:rsidR="004E5288" w:rsidRDefault="004E5288" w:rsidP="006A67FC">
      <w:pPr>
        <w:widowControl/>
        <w:wordWrap/>
        <w:autoSpaceDE/>
        <w:autoSpaceDN/>
      </w:pPr>
      <w:r>
        <w:t>Begin end</w:t>
      </w:r>
    </w:p>
    <w:p w:rsidR="004E5288" w:rsidRDefault="004E5288" w:rsidP="006A67FC">
      <w:pPr>
        <w:widowControl/>
        <w:wordWrap/>
        <w:autoSpaceDE/>
        <w:autoSpaceDN/>
        <w:rPr>
          <w:i/>
        </w:rPr>
      </w:pPr>
      <w:r>
        <w:rPr>
          <w:rFonts w:hint="eastAsia"/>
          <w:i/>
        </w:rPr>
        <w:t>c언어에서의 중괄호와 비슷함.</w:t>
      </w:r>
      <w:r>
        <w:rPr>
          <w:i/>
        </w:rPr>
        <w:t xml:space="preserve"> </w:t>
      </w:r>
      <w:r>
        <w:rPr>
          <w:rFonts w:hint="eastAsia"/>
          <w:i/>
        </w:rPr>
        <w:t>여러 줄을 실행시킬 때 사용</w:t>
      </w:r>
    </w:p>
    <w:p w:rsidR="004E5288" w:rsidRDefault="004E5288" w:rsidP="006A67FC">
      <w:pPr>
        <w:widowControl/>
        <w:wordWrap/>
        <w:autoSpaceDE/>
        <w:autoSpaceDN/>
        <w:rPr>
          <w:i/>
        </w:rPr>
      </w:pPr>
    </w:p>
    <w:p w:rsidR="004E5288" w:rsidRDefault="004E5288" w:rsidP="006A67FC">
      <w:pPr>
        <w:widowControl/>
        <w:wordWrap/>
        <w:autoSpaceDE/>
        <w:autoSpaceDN/>
      </w:pPr>
      <w:r>
        <w:rPr>
          <w:rFonts w:hint="eastAsia"/>
        </w:rPr>
        <w:t>e</w:t>
      </w:r>
      <w:r>
        <w:t>ndmodule</w:t>
      </w:r>
    </w:p>
    <w:p w:rsidR="004E5288" w:rsidRPr="004E5288" w:rsidRDefault="004E5288" w:rsidP="006A67FC">
      <w:pPr>
        <w:widowControl/>
        <w:wordWrap/>
        <w:autoSpaceDE/>
        <w:autoSpaceDN/>
        <w:rPr>
          <w:rFonts w:hint="eastAsia"/>
          <w:i/>
        </w:rPr>
      </w:pPr>
      <w:r>
        <w:rPr>
          <w:rFonts w:hint="eastAsia"/>
          <w:i/>
        </w:rPr>
        <w:t>모듈의 끝.</w:t>
      </w:r>
    </w:p>
    <w:p w:rsidR="005D7804" w:rsidRDefault="005D7804" w:rsidP="006F4584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6F4584" w:rsidRPr="005C43D9" w:rsidRDefault="006F4584" w:rsidP="006F4584">
      <w:pPr>
        <w:jc w:val="center"/>
        <w:rPr>
          <w:b/>
          <w:sz w:val="24"/>
          <w:szCs w:val="24"/>
        </w:rPr>
      </w:pPr>
      <w:r w:rsidRPr="005C43D9">
        <w:rPr>
          <w:rFonts w:hint="eastAsia"/>
          <w:b/>
          <w:sz w:val="24"/>
          <w:szCs w:val="24"/>
        </w:rPr>
        <w:lastRenderedPageBreak/>
        <w:t>논리</w:t>
      </w:r>
      <w:r>
        <w:rPr>
          <w:rFonts w:hint="eastAsia"/>
          <w:b/>
          <w:sz w:val="24"/>
          <w:szCs w:val="24"/>
        </w:rPr>
        <w:t xml:space="preserve"> </w:t>
      </w:r>
      <w:r w:rsidRPr="005C43D9">
        <w:rPr>
          <w:rFonts w:hint="eastAsia"/>
          <w:b/>
          <w:sz w:val="24"/>
          <w:szCs w:val="24"/>
        </w:rPr>
        <w:t>회로</w:t>
      </w:r>
      <w:r>
        <w:rPr>
          <w:rFonts w:hint="eastAsia"/>
          <w:b/>
          <w:sz w:val="24"/>
          <w:szCs w:val="24"/>
        </w:rPr>
        <w:t xml:space="preserve"> </w:t>
      </w:r>
      <w:r w:rsidRPr="005C43D9">
        <w:rPr>
          <w:rFonts w:hint="eastAsia"/>
          <w:b/>
          <w:sz w:val="24"/>
          <w:szCs w:val="24"/>
        </w:rPr>
        <w:t>및</w:t>
      </w:r>
      <w:r>
        <w:rPr>
          <w:rFonts w:hint="eastAsia"/>
          <w:b/>
          <w:sz w:val="24"/>
          <w:szCs w:val="24"/>
        </w:rPr>
        <w:t xml:space="preserve"> </w:t>
      </w:r>
      <w:r w:rsidRPr="005C43D9">
        <w:rPr>
          <w:rFonts w:hint="eastAsia"/>
          <w:b/>
          <w:sz w:val="24"/>
          <w:szCs w:val="24"/>
        </w:rPr>
        <w:t>실험 결과레포트</w:t>
      </w:r>
    </w:p>
    <w:p w:rsidR="006F4584" w:rsidRPr="005C43D9" w:rsidRDefault="006F4584" w:rsidP="006F4584">
      <w:pPr>
        <w:jc w:val="right"/>
        <w:rPr>
          <w:b/>
          <w:sz w:val="22"/>
        </w:rPr>
      </w:pPr>
      <w:r w:rsidRPr="005C43D9">
        <w:rPr>
          <w:rFonts w:hint="eastAsia"/>
          <w:b/>
          <w:sz w:val="22"/>
        </w:rPr>
        <w:t>학번:</w:t>
      </w:r>
      <w:r>
        <w:rPr>
          <w:b/>
          <w:sz w:val="22"/>
        </w:rPr>
        <w:t xml:space="preserve"> 201702234</w:t>
      </w:r>
    </w:p>
    <w:p w:rsidR="006F4584" w:rsidRPr="005C43D9" w:rsidRDefault="006F4584" w:rsidP="006F4584">
      <w:pPr>
        <w:jc w:val="right"/>
        <w:rPr>
          <w:b/>
          <w:sz w:val="22"/>
        </w:rPr>
      </w:pPr>
      <w:r w:rsidRPr="005C43D9">
        <w:rPr>
          <w:rFonts w:hint="eastAsia"/>
          <w:b/>
          <w:sz w:val="22"/>
        </w:rPr>
        <w:t>이름: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유동혁</w:t>
      </w:r>
    </w:p>
    <w:p w:rsidR="006F4584" w:rsidRDefault="006F4584" w:rsidP="006F4584"/>
    <w:p w:rsidR="006F4584" w:rsidRDefault="006F4584" w:rsidP="006F4584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실습목표:</w:t>
      </w:r>
      <w:r w:rsidR="00287DFC">
        <w:t xml:space="preserve"> KIT</w:t>
      </w:r>
      <w:r w:rsidR="00287DFC">
        <w:rPr>
          <w:rFonts w:hint="eastAsia"/>
        </w:rPr>
        <w:t>를 사용해 본다.</w:t>
      </w:r>
    </w:p>
    <w:p w:rsidR="006F4584" w:rsidRDefault="006F4584" w:rsidP="006F4584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실습내용:</w:t>
      </w:r>
      <w:r w:rsidR="00287DFC">
        <w:t xml:space="preserve"> Kit</w:t>
      </w:r>
      <w:r w:rsidR="00287DFC">
        <w:rPr>
          <w:rFonts w:hint="eastAsia"/>
        </w:rPr>
        <w:t>를 사용해보고,</w:t>
      </w:r>
      <w:r w:rsidR="00287DFC">
        <w:t xml:space="preserve"> </w:t>
      </w:r>
      <w:r w:rsidR="001C1D59">
        <w:rPr>
          <w:rFonts w:hint="eastAsia"/>
        </w:rPr>
        <w:t>그 사용 과정을 설명한다.</w:t>
      </w:r>
    </w:p>
    <w:p w:rsidR="001C1D59" w:rsidRDefault="006F4584" w:rsidP="006F4584">
      <w:r>
        <w:rPr>
          <w:rFonts w:hint="eastAsia"/>
        </w:rPr>
        <w:t>3. 실습결과:</w:t>
      </w:r>
      <w:r w:rsidR="001C1D59" w:rsidRPr="001C1D59">
        <w:t xml:space="preserve"> </w:t>
      </w:r>
    </w:p>
    <w:p w:rsidR="006F4584" w:rsidRDefault="001C1D59" w:rsidP="006F4584">
      <w:r>
        <w:rPr>
          <w:noProof/>
        </w:rPr>
        <w:drawing>
          <wp:inline distT="0" distB="0" distL="0" distR="0">
            <wp:extent cx="2711875" cy="2033905"/>
            <wp:effectExtent l="0" t="0" r="0" b="444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363" cy="205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20562" cy="2040422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451" cy="204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D59" w:rsidRDefault="001C1D59" w:rsidP="006F4584">
      <w:pPr>
        <w:rPr>
          <w:rFonts w:hint="eastAsia"/>
        </w:rPr>
      </w:pPr>
      <w:r>
        <w:rPr>
          <w:rFonts w:hint="eastAsia"/>
        </w:rPr>
        <w:t xml:space="preserve">맨 오른쪽 </w:t>
      </w:r>
      <w:r>
        <w:t>LED</w:t>
      </w:r>
      <w:r>
        <w:rPr>
          <w:rFonts w:hint="eastAsia"/>
        </w:rPr>
        <w:t xml:space="preserve">를 </w:t>
      </w:r>
      <w:r>
        <w:t xml:space="preserve">2^0, </w:t>
      </w:r>
      <w:r>
        <w:rPr>
          <w:rFonts w:hint="eastAsia"/>
        </w:rPr>
        <w:t xml:space="preserve">그 왼쪽 것을 </w:t>
      </w:r>
      <w:r>
        <w:t xml:space="preserve">2^1, … </w:t>
      </w:r>
      <w:r>
        <w:rPr>
          <w:rFonts w:hint="eastAsia"/>
        </w:rPr>
        <w:t xml:space="preserve">맨 왼쪽 </w:t>
      </w:r>
      <w:r>
        <w:t>LED</w:t>
      </w:r>
      <w:r>
        <w:rPr>
          <w:rFonts w:hint="eastAsia"/>
        </w:rPr>
        <w:t xml:space="preserve">를 </w:t>
      </w:r>
      <w:r>
        <w:t>2^7</w:t>
      </w:r>
      <w:r>
        <w:rPr>
          <w:rFonts w:hint="eastAsia"/>
        </w:rPr>
        <w:t>의 자리로 하고,</w:t>
      </w:r>
      <w:r>
        <w:t xml:space="preserve"> </w:t>
      </w:r>
      <w:r>
        <w:rPr>
          <w:rFonts w:hint="eastAsia"/>
        </w:rPr>
        <w:t xml:space="preserve">불이 꺼진 것을 </w:t>
      </w:r>
      <w:r>
        <w:t xml:space="preserve">0, </w:t>
      </w:r>
      <w:r>
        <w:rPr>
          <w:rFonts w:hint="eastAsia"/>
        </w:rPr>
        <w:t xml:space="preserve">불이 켜진 것을 </w:t>
      </w:r>
      <w:r>
        <w:t>1</w:t>
      </w:r>
      <w:r>
        <w:rPr>
          <w:rFonts w:hint="eastAsia"/>
        </w:rPr>
        <w:t>이라 하고,</w:t>
      </w:r>
      <w:r>
        <w:t xml:space="preserve"> CLK</w:t>
      </w:r>
      <w:r>
        <w:rPr>
          <w:rFonts w:hint="eastAsia"/>
        </w:rPr>
        <w:t xml:space="preserve">를 누를 때마다 </w:t>
      </w:r>
      <w:r>
        <w:t>1</w:t>
      </w:r>
      <w:r>
        <w:rPr>
          <w:rFonts w:hint="eastAsia"/>
        </w:rPr>
        <w:t>씩 더해진다.</w:t>
      </w:r>
      <w:r>
        <w:t xml:space="preserve"> </w:t>
      </w:r>
      <w:r>
        <w:rPr>
          <w:rFonts w:hint="eastAsia"/>
        </w:rPr>
        <w:t xml:space="preserve">그리고 </w:t>
      </w:r>
      <w:r>
        <w:t>RESET</w:t>
      </w:r>
      <w:r>
        <w:rPr>
          <w:rFonts w:hint="eastAsia"/>
        </w:rPr>
        <w:t xml:space="preserve">을 누르면 다시 </w:t>
      </w:r>
      <w:r>
        <w:t xml:space="preserve">0 </w:t>
      </w:r>
      <w:r>
        <w:rPr>
          <w:rFonts w:hint="eastAsia"/>
        </w:rPr>
        <w:t>으로 리셋된다.</w:t>
      </w:r>
    </w:p>
    <w:p w:rsidR="006F4584" w:rsidRDefault="006F4584" w:rsidP="006F4584">
      <w:r>
        <w:rPr>
          <w:rFonts w:hint="eastAsia"/>
        </w:rPr>
        <w:t>4. 고찰:</w:t>
      </w:r>
      <w:r w:rsidR="00657046">
        <w:t xml:space="preserve"> kit</w:t>
      </w:r>
      <w:r w:rsidR="00657046">
        <w:rPr>
          <w:rFonts w:hint="eastAsia"/>
        </w:rPr>
        <w:t>를 사용해 보고,</w:t>
      </w:r>
      <w:r w:rsidR="00657046">
        <w:t xml:space="preserve"> </w:t>
      </w:r>
      <w:r w:rsidR="00657046">
        <w:rPr>
          <w:rFonts w:hint="eastAsia"/>
        </w:rPr>
        <w:t>사용법을 알 수 있었</w:t>
      </w:r>
      <w:r w:rsidR="00FB2F3B">
        <w:rPr>
          <w:rFonts w:hint="eastAsia"/>
        </w:rPr>
        <w:t>다.</w:t>
      </w:r>
      <w:bookmarkStart w:id="0" w:name="_GoBack"/>
      <w:bookmarkEnd w:id="0"/>
    </w:p>
    <w:p w:rsidR="00E931A7" w:rsidRDefault="00E931A7" w:rsidP="00E931A7">
      <w:pPr>
        <w:ind w:left="400"/>
      </w:pPr>
    </w:p>
    <w:sectPr w:rsidR="00E931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1D21" w:rsidRDefault="00371D21" w:rsidP="00B70A98">
      <w:pPr>
        <w:spacing w:after="0" w:line="240" w:lineRule="auto"/>
      </w:pPr>
      <w:r>
        <w:separator/>
      </w:r>
    </w:p>
  </w:endnote>
  <w:endnote w:type="continuationSeparator" w:id="0">
    <w:p w:rsidR="00371D21" w:rsidRDefault="00371D21" w:rsidP="00B70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1D21" w:rsidRDefault="00371D21" w:rsidP="00B70A98">
      <w:pPr>
        <w:spacing w:after="0" w:line="240" w:lineRule="auto"/>
      </w:pPr>
      <w:r>
        <w:separator/>
      </w:r>
    </w:p>
  </w:footnote>
  <w:footnote w:type="continuationSeparator" w:id="0">
    <w:p w:rsidR="00371D21" w:rsidRDefault="00371D21" w:rsidP="00B70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3A52"/>
    <w:multiLevelType w:val="hybridMultilevel"/>
    <w:tmpl w:val="3E385966"/>
    <w:lvl w:ilvl="0" w:tplc="CA7EDA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23A7975"/>
    <w:multiLevelType w:val="hybridMultilevel"/>
    <w:tmpl w:val="47981014"/>
    <w:lvl w:ilvl="0" w:tplc="EE8AC3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B663DCC"/>
    <w:multiLevelType w:val="hybridMultilevel"/>
    <w:tmpl w:val="6A62C6AA"/>
    <w:lvl w:ilvl="0" w:tplc="ABF8C1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76"/>
    <w:rsid w:val="000810FA"/>
    <w:rsid w:val="000C0D83"/>
    <w:rsid w:val="00153BBE"/>
    <w:rsid w:val="00180876"/>
    <w:rsid w:val="001C1D59"/>
    <w:rsid w:val="00231720"/>
    <w:rsid w:val="00231EEF"/>
    <w:rsid w:val="00287DFC"/>
    <w:rsid w:val="003222B4"/>
    <w:rsid w:val="00371D21"/>
    <w:rsid w:val="0048213F"/>
    <w:rsid w:val="004A5257"/>
    <w:rsid w:val="004C77E5"/>
    <w:rsid w:val="004E5288"/>
    <w:rsid w:val="005962F0"/>
    <w:rsid w:val="005D7804"/>
    <w:rsid w:val="005F72FC"/>
    <w:rsid w:val="00657046"/>
    <w:rsid w:val="006A67FC"/>
    <w:rsid w:val="006D446D"/>
    <w:rsid w:val="006F4584"/>
    <w:rsid w:val="007471FF"/>
    <w:rsid w:val="00764481"/>
    <w:rsid w:val="008852DA"/>
    <w:rsid w:val="00940663"/>
    <w:rsid w:val="00B70A98"/>
    <w:rsid w:val="00C16957"/>
    <w:rsid w:val="00CA4696"/>
    <w:rsid w:val="00E931A7"/>
    <w:rsid w:val="00FB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87015"/>
  <w15:chartTrackingRefBased/>
  <w15:docId w15:val="{0CFB1B86-CDEA-4BD0-98E1-162DDDC20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1A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70A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70A98"/>
  </w:style>
  <w:style w:type="paragraph" w:styleId="a5">
    <w:name w:val="footer"/>
    <w:basedOn w:val="a"/>
    <w:link w:val="Char0"/>
    <w:uiPriority w:val="99"/>
    <w:unhideWhenUsed/>
    <w:rsid w:val="00B70A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70A98"/>
  </w:style>
  <w:style w:type="paragraph" w:customStyle="1" w:styleId="a6">
    <w:name w:val="바탕글"/>
    <w:rsid w:val="00B70A98"/>
    <w:pPr>
      <w:wordWrap w:val="0"/>
      <w:spacing w:after="0" w:line="288" w:lineRule="auto"/>
      <w:textAlignment w:val="baseline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a7">
    <w:name w:val="선그리기"/>
    <w:rsid w:val="00B70A98"/>
    <w:pPr>
      <w:wordWrap w:val="0"/>
      <w:snapToGrid w:val="0"/>
      <w:spacing w:after="0" w:line="288" w:lineRule="auto"/>
      <w:textAlignment w:val="baseline"/>
    </w:pPr>
    <w:rPr>
      <w:rFonts w:ascii="산세리프" w:eastAsia="한양신명조" w:hAnsi="Times New Roman" w:cs="Times New Roman"/>
      <w:color w:val="000000"/>
      <w:kern w:val="0"/>
      <w:szCs w:val="20"/>
    </w:rPr>
  </w:style>
  <w:style w:type="table" w:styleId="a8">
    <w:name w:val="Table Grid"/>
    <w:basedOn w:val="a1"/>
    <w:uiPriority w:val="39"/>
    <w:rsid w:val="00180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8852D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852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nrint10103.tistory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://blog.naver.com/culonion/80022938473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ko.wikipedia.org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50976;&#46041;&#54785;\Documents\&#49324;&#50857;&#51088;%20&#51648;&#51221;%20Office%20&#49436;&#49885;%20&#54028;&#51068;\&#45436;&#47532;&#54924;&#47196;&#48143;&#49892;&#54744;%20&#47532;&#54252;&#53944;&#50577;&#49885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논리회로및실험 리포트양식.dotx</Template>
  <TotalTime>159</TotalTime>
  <Pages>5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유동혁</dc:creator>
  <cp:keywords/>
  <dc:description/>
  <cp:lastModifiedBy>유동혁</cp:lastModifiedBy>
  <cp:revision>5</cp:revision>
  <dcterms:created xsi:type="dcterms:W3CDTF">2018-03-27T12:53:00Z</dcterms:created>
  <dcterms:modified xsi:type="dcterms:W3CDTF">2018-03-27T15:32:00Z</dcterms:modified>
</cp:coreProperties>
</file>